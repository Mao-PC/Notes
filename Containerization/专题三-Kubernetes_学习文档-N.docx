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4"/>
        <w:jc w:val="center"/>
        <w:rPr>
          <w:rFonts w:hint="eastAsia" w:ascii="思源黑体 CN Normal" w:hAnsi="思源黑体 CN Normal" w:eastAsia="思源黑体 CN Normal" w:cs="思源黑体 CN Normal"/>
          <w:b/>
          <w:sz w:val="44"/>
          <w:szCs w:val="44"/>
        </w:rPr>
      </w:pPr>
      <w:r>
        <w:rPr>
          <w:rFonts w:hint="eastAsia" w:ascii="思源黑体 CN Normal" w:hAnsi="思源黑体 CN Normal" w:eastAsia="思源黑体 CN Normal" w:cs="思源黑体 CN Normal"/>
          <w:b/>
          <w:sz w:val="44"/>
          <w:szCs w:val="44"/>
        </w:rPr>
        <w:t>Kubernetes 学习文档</w:t>
      </w:r>
    </w:p>
    <w:p>
      <w:pPr>
        <w:ind w:firstLine="480"/>
        <w:jc w:val="left"/>
        <w:rPr>
          <w:rFonts w:hint="eastAsia" w:ascii="思源黑体 CN Normal" w:hAnsi="思源黑体 CN Normal" w:eastAsia="思源黑体 CN Normal" w:cs="思源黑体 CN Normal"/>
        </w:rPr>
      </w:pPr>
    </w:p>
    <w:p>
      <w:pPr>
        <w:pStyle w:val="2"/>
        <w:tabs>
          <w:tab w:val="left" w:pos="0"/>
        </w:tabs>
        <w:bidi w:val="0"/>
        <w:ind w:left="420"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知识回顾</w:t>
      </w: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什么是 </w:t>
      </w:r>
      <w:r>
        <w:rPr>
          <w:rFonts w:hint="eastAsia" w:ascii="思源黑体 CN Normal" w:hAnsi="思源黑体 CN Normal" w:eastAsia="思源黑体 CN Normal" w:cs="思源黑体 CN Normal"/>
          <w:lang w:val="en-US" w:eastAsia="zh-CN"/>
        </w:rPr>
        <w:t>Linux 容器</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容器是与系统其他部分隔离开的一系列进程。运行这些进程所需的所有文件都由另一个镜像提供，这意味着从开发到测试再到生产的整个过程中，Linux 容器都具有可移植性和一致性。因而，相对于依赖重复传统测试环境的开发渠道，容器的运行速度要快得多。</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容器可以确保您的应用拥有必需的库、依赖项和文件，让您可以在生产中自如地迁移这些应用，无需担心会出现任何负面影响。实际上，您可以将容器镜像中的内容，视为 Linux 发行版的一个安装实例，因为其中完整包含 RPM 软件包、配置文件等内容。但是，安装容器镜像发行版，要比安装新的操作系统副本容易得多。这样可以避免危机，做到皆大欢喜。</w:t>
      </w:r>
    </w:p>
    <w:p>
      <w:pPr>
        <w:ind w:firstLine="480"/>
        <w:rPr>
          <w:rFonts w:hint="eastAsia" w:ascii="思源黑体 CN Normal" w:hAnsi="思源黑体 CN Normal" w:eastAsia="思源黑体 CN Normal" w:cs="思源黑体 CN Normal"/>
        </w:rPr>
      </w:pPr>
    </w:p>
    <w:p>
      <w:pPr>
        <w:pStyle w:val="37"/>
        <w:numPr>
          <w:ilvl w:val="0"/>
          <w:numId w:val="2"/>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容器不</w:t>
      </w:r>
      <w:r>
        <w:rPr>
          <w:rFonts w:hint="eastAsia" w:ascii="思源黑体 CN Normal" w:hAnsi="思源黑体 CN Normal" w:eastAsia="思源黑体 CN Normal" w:cs="思源黑体 CN Normal"/>
          <w:b/>
        </w:rPr>
        <w:t>就是虚拟化吗？</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不完全如此。更确切的说法应该是：两者为互补关系。我们用一种简单方式来思考一下：</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虚拟化使得您的操作系统（Windows 或 Linux）可同时在单个硬件系统上运行。</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容器则可共享同一个操作系统内核，将应用进程与系统其他部分隔离开。例如：ARM Linux 系统运行 ARM Linux 容器，x86 Linux 系统运行 x86 Linux 容器，x86 Windows 系统运行 x86 Windows 容器。Linux 容器具有极佳的可移植性，但前提是它们必须与底层系统兼容。</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这意味着什么？虚拟化会使用虚拟机监控程序模拟硬件，从而使多个操作系统能够并行运行。但这不如容器轻便。事实上，在仅拥有容量有限的有限资源时，您需要能够可以进行密集部署的轻量级应用。Linux 容器在本机操作系统上运行，与所有容器中共享该操作系统，因此应用和服务能够保持轻巧，并行化快速运行。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容器是我们开发、部署和管理应用方式的又一次飞跃。Linux 容器镜像提供了可移植性和版本控制，确保能够在开发人员的笔记本电脑上运行的应用，同样也能在生产环境中正常运行。相较于虚拟机，Linux 容器在运行时所占用的资源更少，使用的是标准接口（启动、停止、环境变量等），并会与应用隔离开；此外，作为（包含多个容器）大型应用的一部分时更加易于管理，而且这些多容器应用可以跨多个云环境进行编排。</w:t>
      </w:r>
    </w:p>
    <w:p>
      <w:pPr>
        <w:ind w:firstLine="480"/>
        <w:rPr>
          <w:rFonts w:hint="eastAsia" w:ascii="思源黑体 CN Normal" w:hAnsi="思源黑体 CN Normal" w:eastAsia="思源黑体 CN Normal" w:cs="思源黑体 CN Normal"/>
        </w:rPr>
      </w:pPr>
    </w:p>
    <w:p>
      <w:pPr>
        <w:pStyle w:val="37"/>
        <w:numPr>
          <w:ilvl w:val="0"/>
          <w:numId w:val="2"/>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w:t>
      </w:r>
      <w:r>
        <w:rPr>
          <w:rFonts w:hint="eastAsia" w:ascii="思源黑体 CN Normal" w:hAnsi="思源黑体 CN Normal" w:eastAsia="思源黑体 CN Normal" w:cs="思源黑体 CN Normal"/>
          <w:b/>
        </w:rPr>
        <w:t>简史</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容器并非起源于 Linux，但开源世界的最精彩之处就在于借鉴、修改和改进，容器也不例外。</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我们现在称为容器技术的概念最初出现在 2000 年，时称 FreeBSD jail，这种技术可将 FreeBSD 系统分区为多个子系统（也称为 Jail）。Jail 是作为安全环境而开发的，系统管理员可与企业内部或外部的多个用户共享这些 Jail。Jail 的目的是让进程在经过修改的 chroot 环境中创建，而不会脱离和影响整个系统 — 在 chroot 环境中，对文件系统、网络和用户的访问都实现了虚拟化。尽管 Jail 在实施方面存在局限性，但最终人们找到了脱离这种隔离环境的方法。</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但这个概念非常有吸引力。</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2001 年，通过 Jacques Gélinas 的 VServer 项目，隔离环境的实施进入了 Linux 领域。正如 Gélinas 所说，这项工作的目的是“在高度独立且安全的单一环境中运行多个通用 Linux 服务器 [sic]。” 在完成了这项针对 Linux 中多个受控制用户空间的基础性工作后，Linux 容器开始逐渐成形并最终发展成了现在的模样。</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容器变得具有实用性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很快，更多技术结合进来，让这种隔离方法从构想变为现实。控制组 (cgroups) 是一项内核功能，能够控制和限制一个进程或多组进程的资源使用。而 systemd 初始化系统可设置用户空间，并且管理它们的进程，cgroups 使用该系统来更严密地控制这些隔离进程。这两种技术在增加对 Linux 的整体控制的同时，也成为了保持环境隔离的重要框架。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内核命名空间的改进，推动了容器的进一步发展。利用内核命名空间，从进程 ID 到网络名称，一切都可在 Linux 内核中实现虚拟化。新增的用户命名空间“使得用户和组 ID 可以按命名空间进行映射。对于容器而言，这意味着用户和组可以在容器内部拥有执行某些操作的特权，而在容器外部则没有这种特权。”Linux 容器项目 (LXC) 还添加了用户急需的一些工具、模板、库和语言绑定，从而推动了这些进步，进而改善了使用容器的用户体验。LXC 使得用户能够通过简单的命令行界面轻松地启动容器。</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进入 Docker 技术时代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2008 年，Docker 公司凭借与公司同名的容器技术通过 dotCloud 登上了舞台。Docker 技术带来了很多新的概念和工具，包括可运行和构建新的分层镜像的简单命令行界面、服务器守护进程、含有预构建容器镜像的库以及注册表服务器概念。通过综合运用这些技术，用户可以快速构建新的分层容器，并轻松地与他人共享这些容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红帽意识到了在这个全新的生态系统中协作能够产生的巨大力量，因而在我们的 OpenShift 容器平台中采用了底层技术。为了避免如此重要的技术被单个供应商掌控，Docker Inc. 向社区主导型开源项目提供了很多底层组件（runc 源自开放容器计划，containerd 已移交给 CNCF）。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我们可通过三个主要标准，来确保各种容器技术间的互操作性，即 OCI 镜像、分发和运行时规范。通过遵循上述规范，社区项目、商用产品和云技术提供商可以构建可互操作的容器技术（可将您自行构建的镜像，推送至云技术提供商的注册表服务器——完成这一操作后，镜像才能正常工作）。当前，红帽和 Docker 等公司都是开放容器计划（OCI）的成员，致力于实现容器技术的开放行业标准化。</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docker ？</w:t>
      </w:r>
    </w:p>
    <w:p>
      <w:pPr>
        <w:shd w:val="clear" w:color="auto" w:fill="FFFFFF"/>
        <w:ind w:firstLine="480"/>
        <w:jc w:val="left"/>
        <w:rPr>
          <w:rFonts w:hint="eastAsia" w:ascii="思源黑体 CN Normal" w:hAnsi="思源黑体 CN Normal" w:eastAsia="思源黑体 CN Normal" w:cs="思源黑体 CN Normal"/>
          <w:kern w:val="0"/>
          <w:szCs w:val="21"/>
        </w:rPr>
      </w:pPr>
      <w:r>
        <w:rPr>
          <w:rFonts w:hint="eastAsia" w:ascii="思源黑体 CN Normal" w:hAnsi="思源黑体 CN Normal" w:eastAsia="思源黑体 CN Normal" w:cs="思源黑体 CN Normal"/>
          <w:szCs w:val="21"/>
        </w:rPr>
        <w:t>IT 软件中的 “Docker” 是指容器化技术，用于创建和使用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"https://www.redhat.com/zh/topics/containers"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Linux</w:t>
      </w:r>
      <w:r>
        <w:rPr>
          <w:rStyle w:val="29"/>
          <w:rFonts w:hint="eastAsia" w:ascii="思源黑体 CN Normal" w:hAnsi="思源黑体 CN Normal" w:eastAsia="思源黑体 CN Normal" w:cs="思源黑体 CN Normal"/>
          <w:szCs w:val="21"/>
          <w:vertAlign w:val="superscript"/>
        </w:rPr>
        <w:t>®</w:t>
      </w:r>
      <w:r>
        <w:rPr>
          <w:rStyle w:val="29"/>
          <w:rFonts w:hint="eastAsia" w:ascii="思源黑体 CN Normal" w:hAnsi="思源黑体 CN Normal" w:eastAsia="思源黑体 CN Normal" w:cs="思源黑体 CN Normal"/>
          <w:szCs w:val="21"/>
        </w:rPr>
        <w:t> 容器</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借助 Docker，您可将容器当做轻巧、模块化的虚拟机使用。同时，您还将获得高度的灵活性，从而可以高效地创建、部署和复制容器，并能将其从一个环境顺利迁移至另一个环境。</w:t>
      </w:r>
    </w:p>
    <w:p>
      <w:pPr>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是如何工作的？</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技术使用 Linux 内核和内核功能（例如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"https://access.redhat.com/documentation/en-US/Red_Hat_Enterprise_Linux/6/html/Resource_Management_Guide/ch01.html"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Cgroups</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 和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"https://lwn.net/Articles/528078/"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namespaces</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）来分隔进程，以便各进程相互独立运行。这种独立性正是采用容器的目的所在；它可以独立运行多个进程、多个应用，更加充分地发挥基础架构的作用，同时保持各个独立系统的安全性。</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容器工具（包括 Docker）可提供基于镜像的部署模式。这使得它能够轻松跨多种环境，与其依赖程序共享应用或服务组。Docker 还可在这一容器环境中自动部署应用程序（或者合并多种流程，以构建单个应用程序）。</w:t>
      </w:r>
    </w:p>
    <w:p>
      <w:pPr>
        <w:pStyle w:val="20"/>
        <w:shd w:val="clear" w:color="auto" w:fill="FFFFFF"/>
        <w:spacing w:beforeAutospacing="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此外，由于这些工具基于 Linux 容器构建，使得 Docker 既易于使用，又别具一格 -- 它可为用户提供前所未有的应用程访问权限、快速部署以及版本控制和分发能力。</w:t>
      </w:r>
    </w:p>
    <w:p>
      <w:pPr>
        <w:ind w:firstLine="480"/>
        <w:jc w:val="left"/>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Docker与传统的 Linux 容器相同？</w:t>
      </w:r>
    </w:p>
    <w:p>
      <w:pPr>
        <w:ind w:firstLine="480"/>
        <w:jc w:val="left"/>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不同。Docker 技术最初是基于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"https://linuxcontainers.org/"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shd w:val="clear" w:color="auto" w:fill="FFFFFF"/>
        </w:rPr>
        <w:t>LXC</w:t>
      </w:r>
      <w:r>
        <w:rPr>
          <w:rStyle w:val="29"/>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 技术构建（大多数人都会将这一技术与“传统的” Linux 容器联系在一起），但后来它逐渐摆脱了对这种技术的依赖。就轻量级</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"https://www.redhat.com/zh/topics/virtualization"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shd w:val="clear" w:color="auto" w:fill="FFFFFF"/>
        </w:rPr>
        <w:t>虚拟化</w:t>
      </w:r>
      <w:r>
        <w:rPr>
          <w:rStyle w:val="29"/>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这一功能来看，LXC 非常有用，但它无法提供优良的开发人员或用户体验。除了运行容器之外，Docker 技术还具备其他多项功能，包括简化用于构建容器、传输镜像以及控制镜像版本的流程。</w:t>
      </w:r>
    </w:p>
    <w:p>
      <w:pPr>
        <w:ind w:left="0" w:leftChars="0" w:firstLine="0" w:firstLineChars="0"/>
        <w:jc w:val="both"/>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传统的 Linux 容器使用 init 系统来管理多种进程。这意味着，所有应用程序都作为一个整体运行。与此相反，Docker 技术力争让应用程序各自独立运行其进程，并提供相应工具，帮助实现这一功能。这种精细化运作模式自有其优势。</w:t>
      </w:r>
    </w:p>
    <w:p>
      <w:pPr>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容器的优势</w:t>
      </w:r>
    </w:p>
    <w:p>
      <w:pPr>
        <w:ind w:firstLine="493"/>
        <w:rPr>
          <w:rFonts w:hint="eastAsia" w:ascii="思源黑体 CN Normal" w:hAnsi="思源黑体 CN Normal" w:eastAsia="思源黑体 CN Normal" w:cs="思源黑体 CN Normal"/>
          <w:b/>
          <w:kern w:val="0"/>
          <w:szCs w:val="21"/>
        </w:rPr>
      </w:pPr>
      <w:r>
        <w:rPr>
          <w:rFonts w:hint="eastAsia" w:ascii="思源黑体 CN Normal" w:hAnsi="思源黑体 CN Normal" w:eastAsia="思源黑体 CN Normal" w:cs="思源黑体 CN Normal"/>
          <w:b/>
          <w:szCs w:val="21"/>
        </w:rPr>
        <w:t>模块化</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容器化方法非常注重在不停止整个应用程序的情况下，单独截取部分应用程序进行更新或修复的能力。除了这种基于微服务的方法，您还可以采用与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"https://en.wikipedia.org/wiki/Service-oriented_architecture"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面向服务的架构</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（SOA）类似的使用方法，在多个应用程序间共享进程。</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层和镜像版本控制</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每个 Docker 镜像文件都包含多个层。这些层组合在一起，构成单个镜像。每当镜像发生改变时，就会创建一个新的镜像层。用户每次发出命令（例如 </w:t>
      </w:r>
      <w:r>
        <w:rPr>
          <w:rFonts w:hint="eastAsia" w:ascii="思源黑体 CN Normal" w:hAnsi="思源黑体 CN Normal" w:eastAsia="思源黑体 CN Normal" w:cs="思源黑体 CN Normal"/>
          <w:i/>
          <w:iCs/>
          <w:sz w:val="21"/>
          <w:szCs w:val="21"/>
        </w:rPr>
        <w:t>run</w:t>
      </w:r>
      <w:r>
        <w:rPr>
          <w:rFonts w:hint="eastAsia" w:ascii="思源黑体 CN Normal" w:hAnsi="思源黑体 CN Normal" w:eastAsia="思源黑体 CN Normal" w:cs="思源黑体 CN Normal"/>
          <w:sz w:val="21"/>
          <w:szCs w:val="21"/>
        </w:rPr>
        <w:t> 或 </w:t>
      </w:r>
      <w:r>
        <w:rPr>
          <w:rFonts w:hint="eastAsia" w:ascii="思源黑体 CN Normal" w:hAnsi="思源黑体 CN Normal" w:eastAsia="思源黑体 CN Normal" w:cs="思源黑体 CN Normal"/>
          <w:i/>
          <w:iCs/>
          <w:sz w:val="21"/>
          <w:szCs w:val="21"/>
        </w:rPr>
        <w:t>copy</w:t>
      </w:r>
      <w:r>
        <w:rPr>
          <w:rFonts w:hint="eastAsia" w:ascii="思源黑体 CN Normal" w:hAnsi="思源黑体 CN Normal" w:eastAsia="思源黑体 CN Normal" w:cs="思源黑体 CN Normal"/>
          <w:sz w:val="21"/>
          <w:szCs w:val="21"/>
        </w:rPr>
        <w:t>）时，都会创建一个新的镜像层。</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重复使用这些层来构建新容器，借此帮助加快流程构建。镜像之间会共享中间变化，从而进一步提升速度、</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"http://developers.redhat.com/blog/2016/03/09/more-about-docker-images-size/"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规模</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以及效率。版本控制是镜像层本身自带的能力。每次发生新的更改时，您基本上都会得到一个内置的更改日志，实现对容器镜像的全盘管控。</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回滚</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"https://en.wikipedia.org/wiki/Continuous_integration"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CI</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"https://en.wikipedia.org/wiki/Continuous_delivery"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CD</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），使其在工具层面成为一种现实。</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快速部署</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启动和运行新硬件、实施部署并投入使用，这在过去一般需要数天时间。投入的心力和成本往往也让人不堪重负。基于 Docker 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pPr>
        <w:pStyle w:val="20"/>
        <w:shd w:val="clear" w:color="auto" w:fill="FFFFFF"/>
        <w:spacing w:beforeAutospacing="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因此，Docker 技术是一种更加精细、可控、基于微服务的技术，可为企业提供更高的效率价值。</w:t>
      </w:r>
    </w:p>
    <w:p>
      <w:pPr>
        <w:ind w:firstLine="480"/>
        <w:jc w:val="left"/>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时有哪些限制？</w:t>
      </w:r>
    </w:p>
    <w:p>
      <w:pPr>
        <w:ind w:firstLine="480"/>
        <w:jc w:val="left"/>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Docker 本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Kubernetes 应运而生。</w:t>
      </w:r>
    </w:p>
    <w:p>
      <w:pPr>
        <w:ind w:firstLine="480"/>
        <w:jc w:val="left"/>
        <w:rPr>
          <w:rFonts w:hint="eastAsia" w:ascii="思源黑体 CN Normal" w:hAnsi="思源黑体 CN Normal" w:eastAsia="思源黑体 CN Normal" w:cs="思源黑体 CN Normal"/>
          <w:szCs w:val="21"/>
        </w:rPr>
      </w:pPr>
    </w:p>
    <w:p>
      <w:pPr>
        <w:ind w:firstLine="480"/>
        <w:jc w:val="left"/>
        <w:rPr>
          <w:rFonts w:hint="eastAsia" w:ascii="思源黑体 CN Normal" w:hAnsi="思源黑体 CN Normal" w:eastAsia="思源黑体 CN Normal" w:cs="思源黑体 CN Normal"/>
          <w:szCs w:val="21"/>
        </w:rPr>
      </w:pPr>
    </w:p>
    <w:p>
      <w:pPr>
        <w:pStyle w:val="2"/>
        <w:bidi w:val="0"/>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前言篇</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Kubernetes，又称为 k8s（首字母为 k、首字母与尾字母之间有 8 个字符、尾字母为 s，所以简称 k8s）或者简称为 “kube” ，是一种可自动实施 Linux 容器操作的开源平台。它可以帮助用户省去应用容器化过程的许多手动部署和扩展操作。也就是说，您可以将运行 Linux 容器的多组主机聚集在一起，由 Kubernetes 帮助您轻松高效地管理这些集群。而且，这些集群可跨公共云、私有云或混合云部署主机。因此，对于要求快速扩展的云原生应用而言（例如借助 Apache Kafka 进行的实时数据流处理），Kubernetes 是理想的托管平台。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最初由 Google 的工程师开发和设计。Google 是最早研发 Linux 容器技术的企业之一，曾公开分享介绍 Google 如何将一切都运行于容器之中（这是 Google 云服务背后的技术）。Google 每周会启用超过 20 亿个容器——全都由内部平台 Borg 支撑。Borg 是 Kubernetes 的前身，多年来开发 Borg 的经验教训成了影响 Kubernetes 中许多技术的主要因素。</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趣闻：Kubernetes 徽标的七个轮辐代表着项目最初的名称“九之七项目”（Project Seven of Nine）。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红帽是第一批与 Google 合作研发 Kubernetes 的公司之一，作为 Kubernetes 上游项目的第二大贡献者，我们甚至在这个项目启动之前就已参与其中。2015 年，Google 将 Kubernetes 项目捐赠给了新成立的云原生计算基金会。</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为什么需要 kubernetes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真正的生产型应用会涉及多个容器。这些容器必须跨多个服务器主机进行部署。Kubernetes 可以提供所需的编排和管理功能，以便您针对这些工作负载大规模部署容器。借助 Kubernetes 编排功能，您可以构建跨多个容器的应用服务、跨集群调度、扩展这些容器，并长期持续管理这些容器的健康状况。</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还需要与联网、存储、安全性、遥测和其他服务集成整合，以提供全面的容器基础架构。</w:t>
      </w:r>
    </w:p>
    <w:p>
      <w:pPr>
        <w:tabs>
          <w:tab w:val="left" w:pos="210"/>
        </w:tabs>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当然，这取决于您如何在您的环境中使用容器。Linux 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通过将容器分类组成 “容器集” （pod），解决了容器增殖带来的许多常见问题容器集为分组容器增加了一个抽象层，可帮助您调用工作负载，并为这些容器提供所需的联网和存储等服务。Kubernetes 的其它部分可帮助您在这些容器集之间达成负载平衡，同时确保运行正确数量的容器，充分支持您的工作负载。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如果能正确实施 Kubernetes，再辅以其它开源项目（例如 Atomic 注册表、Open vSwitch、heapster、OAuth 以及 SELinux），您就能够轻松编排容器基础架构的各个部分。</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有哪些用途</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在您生产环境中使用 Kubernetes 的主要优势在于，它提供了一个便捷有效的平台，让您可以在物理机和虚拟机集群上调度和运行容器。更广泛一点说，它可以帮助您在生产环境中，完全实施并依托基于容器的基础架构运营。由于 Kubernetes 的实质在于实现操作任务自动化，所以您可以将其它应用平台或管理系统分配给您的许多相同任务交给容器来执行。</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 Kubernetes，您能够达成以下目标：</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跨多台主机进行容器编排。</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更加充分地利用硬件，最大程度获取运行企业应用所需的资源。</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有效管控应用部署和更新，并实现自动化操作。</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挂载和增加存储，用于运行有状态的应用。</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快速、按需扩展容器化应用及其资源。</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对服务进行声明式管理，保证所部署的应用始终按照部署的方式运行。</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利用自动布局、自动重启、自动复制以及自动扩展功能，对应用实施状况检查和自我修复。</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 需要依赖其它项目来全面提供这些经过编排的服务。因此，借助其它开源项目可以帮助您将 Kubernetes 的全部功用发挥出来。这些功能包括：</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注册表，通过 Atomic 注册表或 Docker 注册表等项目实现。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联网，通过 OpenvSwitch 和智能边缘路由等项目实现。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遥测，通过 heapster、kibana、hawkular 和 elastic 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安全性，通过 LDAP、SELinux、RBAC 和 OAUTH 等项目以及多租户层来实现。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自动化，参照 Ansible 手册进行安装和集群生命周期管理。</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服务，可通过自带预建版常用应用模式的丰富内容目录来提供。</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核心概念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有各类资源对象来描述整个集群的运行状态（Node、Pod、Replication Controller、Service等都可以看作一种“资源对象”）。这些对象都需要通过调用 kubernetes api 来进行创建、修改、删除并将其保存在etcd中持久化存储，可以通过 kubectl 命令工具，也可以直接调用 k8s api，或者使用对象语言的客户端库（例如：golang ， pythion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从这个角度来看，Kubernetes其实是一个高度自动化的资源控制系统，它通过跟踪对比etcd库里保存的“资源期望状态”与当前环境中的“实际资源状态”的差异来实现自动控制和自动纠错的高级功能。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 kubernetes 对象都会包含两个关键字段：Object Spec 和 Object Status。spec 描述了对象所期望达到的状态，status 描述了该对象的实际状态。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在介绍资源对象之前，我们先了解一下Kubernetes集群的两种管理角色：Master和Node。</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r>
        <w:rPr>
          <w:rFonts w:hint="eastAsia" w:ascii="思源黑体 CN Normal" w:hAnsi="思源黑体 CN Normal" w:eastAsia="思源黑体 CN Normal" w:cs="思源黑体 CN Normal"/>
        </w:rPr>
        <w:t>Kubernetes里的Master指的是集群控制节点，每个Kubernetes集群里需要有一个Master节点来负责整个集群的管理和控制，基本上Kubernetes的所有控制命令都发给它，它来负责具体的执行过程，我们后面执行的所有命令基本都是在Master节点上运行的。Master节点通常会占据一个独立的服务器（高可用部署建议用3台服务器），其主要原因是它太重要了，是整个集群的“首脑”，如果宕机或者不可用，那么对集群内容器应用的管理都将失效。</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Master节点上运行着以下一组关键进程：</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API Server (kube-apiserver)：提供了HTTP Rest接口的关键服务进程，是Kubernetes里所有资源的增、删、改、查等操作的唯一入口，也是集群控制的入口进程。</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Controller Manager (kube-controller-manager)：Kubernetes里所有资源对象的自动化控制中心，可以理解为资源对象的“大总管”。</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Scheduler (kube-scheduler)：负责资源调度（Pod调度）的进程，相当于公交公司的“调度室”。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 另外，在Master节点上还需要启动一个etcd服务，因为Kubernetes里的所有资源对象的数据全部是保存在etcd中的。</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r>
        <w:rPr>
          <w:rFonts w:hint="eastAsia" w:ascii="思源黑体 CN Normal" w:hAnsi="思源黑体 CN Normal" w:eastAsia="思源黑体 CN Normal" w:cs="思源黑体 CN Normal"/>
        </w:rPr>
        <w:t>除了Master，Kubernetes集群中的其他机器被称为Node节点，在较早的版本中也被称为Minion。与Master一样，Node节点可以是一台物理主机，也可以是一台虚拟机。Node节点才是Kubernetes集群中的工作负载节点，每个Node都会被Master分配一些工作负载（Docker容器），当某个Node宕机时，其上的工作负载会被Master自动转移到其他节点上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每个Node节点上都运行着以下一组关键进程</w:t>
      </w:r>
      <w:r>
        <w:rPr>
          <w:rFonts w:hint="eastAsia" w:ascii="思源黑体 CN Normal" w:hAnsi="思源黑体 CN Normal" w:eastAsia="思源黑体 CN Normal" w:cs="思源黑体 CN Normal"/>
        </w:rPr>
        <w:t>：</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kubelet：负责Pod对应的容器的创建、启停等任务，同时与Master节点密切协作，实现集群管理的基本功能。</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kube-proxy：实现Kubernetes Service的通信与负载均衡机制的重要组件。</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Engine （docker）：Docker引擎，负责本机的容器创建和管理工作。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ode节点可以在运行期间动态增加到Kubernetes集群中，前提是这个节点上已经正确安装、配置和启动了上述关键进程，在默认情况下kubelet会向Master注册自己，这也是Kubernetes推荐的Node管理方式。一旦Node被纳入集群管理范围，kubelet进程就会定时向Master节点汇报自身的情报，例如操作系统、Docker版本、机器的CPU和内存情况，以及当前有哪些Pod在运行等，这样Master可以获知每个Node的资源使用情况，并实现高效均衡等资源调度策略。而某个Node超过指定时间不上报信息时，会被Master判断为“失联”，Node的状态被标记为不可用（Not Ready），随后Master会触发“工作负载大转移”的自动流程。</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r>
        <w:rPr>
          <w:rFonts w:hint="eastAsia" w:ascii="思源黑体 CN Normal" w:hAnsi="思源黑体 CN Normal" w:eastAsia="思源黑体 CN Normal" w:cs="思源黑体 CN Normal"/>
        </w:rPr>
        <w:t>Pod是Kubernetes的最重要也最基本的概念，如下图所示是Pod的组成示意图，我们看到每个Pod都有一个特殊的被成为“根容器”的Pause容器。Pause容器对应的镜像属于Kubernetes平台的一部分，除了Pause容器，每个Pod还包含一个或多个紧密相关的用户业务容器。</w:t>
      </w:r>
    </w:p>
    <w:p>
      <w:pPr>
        <w:ind w:left="0" w:leftChars="0" w:firstLine="0" w:firstLineChars="0"/>
        <w:jc w:val="center"/>
        <w:rPr>
          <w:rFonts w:hint="eastAsia"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3"/>
                    <a:stretch>
                      <a:fillRect/>
                    </a:stretch>
                  </pic:blipFill>
                  <pic:spPr>
                    <a:xfrm>
                      <a:off x="0" y="0"/>
                      <a:ext cx="5934075" cy="480060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Pod的组成</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为什么Kubernetes会设计出一个全新的Pod概念并且Pod有这样特殊的组成结构？</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一：在一组容器作为一个单元的情况下，我们难以对“整体”简单地进行判断及有效地进行行动。比如，一个容器死亡了，此时算是整体死亡么？引入业务无关并且不易死亡的Pause容器作为Pod的根容器，以它的状态代表整体容器组的状态，就简单、巧妙地解决了这个难题。</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 原因之二：Pod里的多个业务容器共享Pause容器的IP，共享Pause容器挂接的Volume，这样既简化了密切关联的业务容器之间的通信问题，也很好地解决了它们之间的文件共享问题。</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 Kubernetes为每个Pod都分配了唯一的IP地址，称之为Pod IP，一个Pod里的多个容器共享Pod IP地址。Kubernetes要求底层网络支持集群内任意两个Pod之间的TCP/IP直接通信，这通常采用虚拟而层网络技术来实现，例如Flannel、Open vSwitch等，因此我们需要牢记一点：在Kubernetes里，一个Pod里的容器与另外主机上的Pod容器能够直接通信。</w:t>
      </w:r>
    </w:p>
    <w:p>
      <w:pPr>
        <w:ind w:firstLine="480"/>
        <w:jc w:val="left"/>
        <w:rPr>
          <w:rFonts w:hint="eastAsia" w:ascii="思源黑体 CN Normal" w:hAnsi="思源黑体 CN Normal" w:eastAsia="思源黑体 CN Normal" w:cs="思源黑体 CN Normal"/>
          <w:szCs w:val="21"/>
          <w:shd w:val="clear" w:color="auto" w:fill="FFFFFF"/>
        </w:rPr>
      </w:pPr>
    </w:p>
    <w:p>
      <w:pPr>
        <w:ind w:left="0" w:leftChars="0" w:firstLine="420" w:firstLineChars="20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 Pod其实有两种类型：普通的Pod及静态Pod（Static Pod），后者比较特殊，它并不存放在Kubernetes的etcd存储里，而是存放在某个具体的Node上的一个具体文件中，并且只在此Node上启动运行。而普通的Pod一旦被创建，就会被放入到etcd中存储，随后会被Kubernetes Master调度到某个具体的Node上并进行绑定（Binding），随后该Pod被对应的Node上的kubelet进程实例化成一组相关的Docker容器并且启动起来。在默认情况下，当Pod里的某个容器停止时，Kubernetes会自动检测到这个问题并且重新启动这个Pod（重启Pod里的所有容器），如果Pod所在的Node宕机，则会将这个Node上的所有Pod重新调度到其他节点上。Pod、容器与Node的关系图如下图所示。</w:t>
      </w:r>
    </w:p>
    <w:p>
      <w:pPr>
        <w:tabs>
          <w:tab w:val="left" w:pos="0"/>
        </w:tabs>
        <w:ind w:left="0" w:leftChars="0" w:right="-21" w:rightChars="-10" w:firstLine="0" w:firstLineChars="0"/>
        <w:jc w:val="center"/>
        <w:rPr>
          <w:rFonts w:hint="eastAsia"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5973445" cy="390525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Pod、容器与Node的关系</w:t>
      </w:r>
    </w:p>
    <w:p>
      <w:pPr>
        <w:ind w:left="0" w:leftChars="0" w:firstLine="420" w:firstLineChars="20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Laebl（标签）</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版本标签："release" : "stable" , "release" : "canary"...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环境标签："environment" : "dev" , "environment" : "production"</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架构标签："tier" : "frontend" , "tier" : "backend" , "tier" : "middleware"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分区标签："partition" : "customerA" , "partition" : "customerB"...</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质量管控标签："track" : "daily" , "track" : "weekly"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 RC是Kubernetes系统中的核心概念之一，简单来说，它其实是定义了一个期望的场景，即声明某种Pod的副本数量在任意时刻都符合某个预期值，所以RC的定义包括如下几个部分。</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Pod期待的副本数（replicas）。</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用于筛选目标Pod的Label Selector。</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当Pod的副本数量小于预期数量时，用于创建新Pod的Pod模版（template）。</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 Deployment是Kubernetes v1.2引入的概念，引入的目的是为了更好地解决Pod的编排问题。为此，Deployment在内部使用了Replica Set来实现目的，无论从Deployment的作用与目的，它的YAML定义，还是从它的具体命令行操作来看，我们都可以把它看作RC的一次升级，两者相似度超过90%。</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相对于RC的一个最大升级是我们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 Deployment的典型使用场景有以下几个。</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创建一个Deployment对象来生成对应的Replica Set并完成Pod副本的创建过程。</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检查Deployment的状态来看部署动作是否完成（Pod副本的数量是否达到预期的值）。</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更新Deployment以创建新的Pod（比如镜像升级）。</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如果当前Deployment不稳定，则回滚到一个早先的Deployment版本。</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暂停Deployment以便于一次性修改多个PodTemplateSpec的配置项，之后再恢复Deployment，进行新的发布。</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扩展Deployment以应对高负载。</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查看Deployment的状态，以此作为发布是否成功的指标。</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清理不再需要的旧版本ReplicaSets。</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在Kubernetes系统中，Pod的管理对象RC、Deployment、DaemonSet和Job都是面向无状态的服务。但现实中有很多服务是有状态的，特别是一些复杂的中间件集群，例如MySQL集群、MongoDB集群、Kafka集群、Zookeeper集群等，这些应用集群有以下一些共同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每个节点都有固定的身份ID，通过这个ID，集群中的成员可以相互发现并且通信。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集群的规模是比较固定的，集群规模不能随意变动。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集群里的每个节点都是有状态的，通常会持久化数据到永久存储中。</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如果磁盘损坏，则集群里的某个节点无法正常运行，集群功能受损。</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如果用RC/Deployment控制Pod副本数的方式来实现上述有状态的集群，则我们会发现第一点是无法满足的，因为Pod的名字是随机产生的，Pod的IP地址也是在运行期才确定且可能有变动的，我们事先无法为每个Pod确定唯一不变的ID，为了能够在其他节点上恢复某个失败的节点，这种集群中的Pod需要挂接某种共享存储，为了解决这个问题，Kubernetes从v1.4版本开始引入了PetSet这个新的资源对象，并且在v1.5版本时更名为StatefulSet，StatefulSet从本质上来说，可以看作Deployment/RC的一个特殊变种，它有如下一些特性。</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StatefulSet里的每个Pod都有稳定、唯一的网络标识，可以用来发现集群内的其他成员。假设StatefulSet的名字叫kafka，那么第一个Pod叫kafak-0，第二个Pod叫kafak-1，以此类推。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StatefulSet控制的Pod副本的启停顺序是受控的，操作第n个Pod时，前n-1个Pod已经时运行且准备好的状态。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StatefulSet里的Pod采用稳定的持久化存储卷，通过PV/PVC来实现，删除Pod时默认不会删除与StatefulSet相关的存储卷（为了保证数据的安全）。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 StatefulSet除了要与PV卷捆绑使用以存储Pod的状态数据，还要与Headless Service配合使用，即在每个StatefulSet的定义中要声明它属于哪个Headless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Service的基础上又为StatefulSet控制的每个Pod实例创建了一个DNS域名，这个域名的格式为：</w:t>
      </w:r>
    </w:p>
    <w:p>
      <w:pPr>
        <w:ind w:firstLine="48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$(podname).$(headless service name)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 比如一个3节点的Kafka的StatefulSet集群，对应的Headless Service的名字为kafka，StatefulSet的名字为kafka，则StatefulSet里面的3个Pod的DNS名称分别为kafka-0.kafka、kafka-1.kafka、kafka-3.kafka，这些DNS名称可以直接在集群的配置文件中固定下来。</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Service(服务)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 Service也是Kubernetes里的最核心的资源对象之一，Kubernetes里的每个Service其实就是我们经常提起的微服务架构中的一个“微服务”，之前我们所说的Pod、RC等资源对象其实都是为这节所说的“服务”------Kubernetes Service作“嫁衣”的。下图显示了Pod、RC与Service的逻辑关系。</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5"/>
                    <a:stretch>
                      <a:fillRect/>
                    </a:stretch>
                  </pic:blipFill>
                  <pic:spPr>
                    <a:xfrm>
                      <a:off x="0" y="0"/>
                      <a:ext cx="6168390" cy="236093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Pod、RC与Service的关系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 从图中我们看到，Kubernetes的Service定义了一个服务的访问入口地址，前端的应用（Pod）通过这个入口地址访问其背后的一组由Pod副本组成的集群实例，Service与其后端Pod副本集群之间则是通过Label Selector来实现“无缝对接”的。而RC的作用实际上是保证Service的服务能力和服务质量始终处于预期的标准。</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Volume(存储卷)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olume是Pod中能够被多个容器访问的共享目录。Kubernetes的Volume概念、用途和目的与Docker的Volume比较类似，但两者不能等价。首先，Kubernetes中的Volume定义在Pod上，然后被一个Pod里的多个容器挂载到具体的文件目录下；其次，Kubernetes中的Volume中的数据也不会丢失。最后，Kubernetes支持多种类型的Volume，例如Gluster、Ceph等先进的分布式文件系统。</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Namespace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amespace（命名空间）是Kubernetes系统中的另一个非常重要的概念，Namespace在很多情况下用于实现多租户的资源隔离。Nameaspace通过将集群内部的资源对象“分配”到不同的Namespce中，形成逻辑上分组的不同项目、小组或用户组，便于不同的分组在共享使用整个集群的资源的同时还能被分别管理。</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Annotation（注解）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 Annotation与Label类似，也使用key/value键值对的形式进行定义。不同的是Label具有严格的命名规则，它定义的是Kubernetes对象的元数据（Metadata），并且用于Label Selector。而Annotation则是用户任意定义的“附加”信息，以便于外部工具进行查找，很多时候，Kubernetes的模块自身会通过Annotation的方式标记资源对象的特殊信息。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 通常来说，用Annotation来记录的信息如下。</w:t>
      </w:r>
    </w:p>
    <w:p>
      <w:pPr>
        <w:ind w:firstLine="480"/>
        <w:rPr>
          <w:rFonts w:hint="eastAsia" w:ascii="思源黑体 CN Normal" w:hAnsi="思源黑体 CN Normal" w:eastAsia="思源黑体 CN Normal" w:cs="思源黑体 CN Normal"/>
        </w:rPr>
      </w:pP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build信息、release信息、Docker镜像信息等，例如时间戳、release id号、PR号、镜像hash值、docker registry地址等。</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日志库、监控库、分析库等资源库的地址信息。</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程序调试工具信息，例如工具、版本号等。</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团队等联系信息，例如电话号码、负责人名称、网址等。</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其他</w:t>
      </w:r>
    </w:p>
    <w:p>
      <w:pPr>
        <w:pStyle w:val="37"/>
        <w:numPr>
          <w:ilvl w:val="0"/>
          <w:numId w:val="1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Kubelet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运行在节点上的服务，可读取容器清单（container manifest），确保指定的容器启动并运行。</w:t>
      </w:r>
    </w:p>
    <w:p>
      <w:pPr>
        <w:pStyle w:val="37"/>
        <w:numPr>
          <w:ilvl w:val="0"/>
          <w:numId w:val="1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kubectl</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的命令行配置工具。</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述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urce。另外，一些系统内部使用的对象Binding、Event等请参考Kubernetes的API文档。</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术语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官方把 </w:t>
      </w:r>
      <w:r>
        <w:rPr>
          <w:rFonts w:hint="eastAsia" w:ascii="思源黑体 CN Normal" w:hAnsi="思源黑体 CN Normal" w:eastAsia="思源黑体 CN Normal" w:cs="思源黑体 CN Normal"/>
        </w:rPr>
        <w:t xml:space="preserve">kubernetes </w:t>
      </w:r>
      <w:r>
        <w:rPr>
          <w:rFonts w:hint="eastAsia" w:ascii="思源黑体 CN Normal" w:hAnsi="思源黑体 CN Normal" w:eastAsia="思源黑体 CN Normal" w:cs="思源黑体 CN Normal"/>
        </w:rPr>
        <w:t>术语分为 12 个分类：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系统结构、社区、核心对象、扩展、基础、网络、操作、安全、存储、工具、用户类型、工作负载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由于 </w:t>
      </w:r>
      <w:r>
        <w:rPr>
          <w:rFonts w:hint="eastAsia" w:ascii="思源黑体 CN Normal" w:hAnsi="思源黑体 CN Normal" w:eastAsia="思源黑体 CN Normal" w:cs="思源黑体 CN Normal"/>
        </w:rPr>
        <w:t xml:space="preserve">k8s </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术语</w:t>
      </w:r>
      <w:r>
        <w:rPr>
          <w:rFonts w:hint="eastAsia" w:ascii="思源黑体 CN Normal" w:hAnsi="思源黑体 CN Normal" w:eastAsia="思源黑体 CN Normal" w:cs="思源黑体 CN Normal"/>
        </w:rPr>
        <w:t>实在</w:t>
      </w:r>
      <w:r>
        <w:rPr>
          <w:rFonts w:hint="eastAsia" w:ascii="思源黑体 CN Normal" w:hAnsi="思源黑体 CN Normal" w:eastAsia="思源黑体 CN Normal" w:cs="思源黑体 CN Normal"/>
        </w:rPr>
        <w:t>太多了，想要全部记住作为新学者还是</w:t>
      </w:r>
      <w:r>
        <w:rPr>
          <w:rFonts w:hint="eastAsia" w:ascii="思源黑体 CN Normal" w:hAnsi="思源黑体 CN Normal" w:eastAsia="思源黑体 CN Normal" w:cs="思源黑体 CN Normal"/>
        </w:rPr>
        <w:t>有</w:t>
      </w:r>
      <w:r>
        <w:rPr>
          <w:rFonts w:hint="eastAsia" w:ascii="思源黑体 CN Normal" w:hAnsi="思源黑体 CN Normal" w:eastAsia="思源黑体 CN Normal" w:cs="思源黑体 CN Normal"/>
        </w:rPr>
        <w:t>点压力，</w:t>
      </w:r>
      <w:r>
        <w:rPr>
          <w:rFonts w:hint="eastAsia" w:ascii="思源黑体 CN Normal" w:hAnsi="思源黑体 CN Normal" w:eastAsia="思源黑体 CN Normal" w:cs="思源黑体 CN Normal"/>
        </w:rPr>
        <w:t>所以</w:t>
      </w:r>
      <w:r>
        <w:rPr>
          <w:rFonts w:hint="eastAsia" w:ascii="思源黑体 CN Normal" w:hAnsi="思源黑体 CN Normal" w:eastAsia="思源黑体 CN Normal" w:cs="思源黑体 CN Normal"/>
        </w:rPr>
        <w:t>我们课程中只讲解一些常用</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术语</w:t>
      </w:r>
      <w:r>
        <w:rPr>
          <w:rFonts w:hint="eastAsia" w:ascii="思源黑体 CN Normal" w:hAnsi="思源黑体 CN Normal" w:eastAsia="思源黑体 CN Normal" w:cs="思源黑体 CN Normal"/>
        </w:rPr>
        <w:t>。想</w:t>
      </w:r>
      <w:r>
        <w:rPr>
          <w:rFonts w:hint="eastAsia" w:ascii="思源黑体 CN Normal" w:hAnsi="思源黑体 CN Normal" w:eastAsia="思源黑体 CN Normal" w:cs="思源黑体 CN Normal"/>
        </w:rPr>
        <w:t>要了解更多</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kubernetes </w:t>
      </w:r>
      <w:r>
        <w:rPr>
          <w:rFonts w:hint="eastAsia" w:ascii="思源黑体 CN Normal" w:hAnsi="思源黑体 CN Normal" w:eastAsia="思源黑体 CN Normal" w:cs="思源黑体 CN Normal"/>
        </w:rPr>
        <w:t>术语</w:t>
      </w:r>
      <w:r>
        <w:rPr>
          <w:rFonts w:hint="eastAsia" w:ascii="思源黑体 CN Normal" w:hAnsi="思源黑体 CN Normal" w:eastAsia="思源黑体 CN Normal" w:cs="思源黑体 CN Normal"/>
        </w:rPr>
        <w:t>，请参照</w:t>
      </w:r>
      <w:r>
        <w:rPr>
          <w:rFonts w:hint="eastAsia" w:ascii="思源黑体 CN Normal" w:hAnsi="思源黑体 CN Normal" w:eastAsia="思源黑体 CN Normal" w:cs="思源黑体 CN Normal"/>
        </w:rPr>
        <w:t>官方术语</w:t>
      </w:r>
      <w:r>
        <w:rPr>
          <w:rFonts w:hint="eastAsia" w:ascii="思源黑体 CN Normal" w:hAnsi="思源黑体 CN Normal" w:eastAsia="思源黑体 CN Normal" w:cs="思源黑体 CN Normal"/>
        </w:rPr>
        <w:t>表</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地址</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"https://kubernetes.io/docs/reference/glossary/?fundamental=true"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https://kubernetes.io/docs/reference/glossary/?fundamental=true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w:t>
      </w:r>
    </w:p>
    <w:p>
      <w:pPr>
        <w:ind w:firstLine="480"/>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在Kubernetes中，最小的管理元素不是一个个独立的容器，而是Pod,Pod是最小的，管理，创建，计划的最小单元。</w:t>
      </w: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标签其实就一对 key/value ，被关联到对象上，比如Pod；标签的使用我们倾向于能够标示对象的特殊特点，并且对用户而言是有意义的（就是一眼就看出了这个Pod是数据库），但是标签对内核系统是没有直接意义的。标签可以用来划分特定组的对象（比如，所有女的），标签可以在创建一个对象的时候直接给与，也可以在后期随时修改，每一个对象可以拥有多个标签，但是，key值必须是唯一的</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"labels": {</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"key1" : "value1",</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"key2" : "value2"</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w:t>
      </w:r>
    </w:p>
    <w:p>
      <w:pPr>
        <w:pStyle w:val="4"/>
        <w:numPr>
          <w:ilvl w:val="2"/>
          <w:numId w:val="0"/>
        </w:numPr>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rPr>
        <w:t>Namespace</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 是对一组资源和对象的抽象集合，比如可以用来将系统内部的对象划分为不同的项目组或用户组。常见的pods, services, replication controllers和deployments等都是属于某一个namespace的（默认是default），而node, persistentVolumes等则不属于任何namespace。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Namespace常用来隔离不同的用户，比如Kubernetes自带的服务一般运行在kube-system namespace中。</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Replication Controller</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Replication Controller 保证了在所有时间内，都有特定数量的Pod副本正在运行，如果太多了，Replication Controller就杀死几个，如果太少了，Replication Controller会新建几个，和直接创建的pod不同的是，Replication Controller会替换掉那些删除的或者被终止的pod，不管删除的原因是什么（维护阿，更新啊，Replication Controller都不关心）。基于这个理由，我们建议即使是只创建一个pod，我们也要使用Replication Controller。Replication Controller 就像一个进程管理器，监管着不同node上的多个pod,而不是单单监控一个node上的pod，Replication Controller 会委派本地容器来启动一些节点上服务（Kubelet ,Docker）。</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Node</w:t>
      </w:r>
    </w:p>
    <w:p>
      <w:pPr>
        <w:ind w:firstLine="480"/>
        <w:rPr>
          <w:rFonts w:hint="eastAsia"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t>Node是Pod真正运行的主机，可以物理机，也可以是虚拟机。为了管理Pod，每个Node节点上至少要运行container runtime（比如docker或者rkt）、kubelet和kube-proxy服务。</w:t>
      </w:r>
    </w:p>
    <w:p>
      <w:pPr>
        <w:ind w:left="0" w:leftChars="0" w:firstLine="0" w:firstLineChars="0"/>
        <w:jc w:val="center"/>
        <w:rPr>
          <w:rFonts w:hint="eastAsia"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16"/>
                    <a:stretch>
                      <a:fillRect/>
                    </a:stretch>
                  </pic:blipFill>
                  <pic:spPr>
                    <a:xfrm>
                      <a:off x="0" y="0"/>
                      <a:ext cx="6114415" cy="4984750"/>
                    </a:xfrm>
                    <a:prstGeom prst="rect">
                      <a:avLst/>
                    </a:prstGeom>
                  </pic:spPr>
                </pic:pic>
              </a:graphicData>
            </a:graphic>
          </wp:inline>
        </w:drawing>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ReplicaSets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ReplicaSet是下一代复本控制器。ReplicaSet和 Replication Controller之间的唯一区别是现在的选择器支持。Replication Controller只支持基于等式的selector（env=dev或environment!=qa），但ReplicaSet还支持新的，基于集合的selector（version in (v1.0, v2.0)或env notin (dev, qa)）。在试用时官方推荐ReplicaSet。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Pod是平凡的，它门会被创建，也会死掉（生老病死），并且他们是不可复活的。 ReplicationControllers动态的创建和销毁Pods(比如规模扩大或者缩小，或者执行动态更新)。每个pod都由自己的ip，这些IP也随着时间的变化也不能持续依赖。这样就引发了一个问题：如果一些Pods（让我们叫它作后台，后端）提供了一些功能供其它的Pod使用（让我们叫作前台），在kubernete集群中是如何实现让这些前台能够持续的追踪到这些后台的？</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答案是：</w:t>
      </w:r>
      <w:r>
        <w:rPr>
          <w:rFonts w:hint="eastAsia" w:ascii="思源黑体 CN Normal" w:hAnsi="思源黑体 CN Normal" w:eastAsia="思源黑体 CN Normal" w:cs="思源黑体 CN Normal"/>
          <w:b/>
          <w:bCs/>
          <w:szCs w:val="21"/>
        </w:rPr>
        <w:t>Service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 Service 是一个定义了一组Pod的策略的抽象，我们也有时候叫做宏观服务。这些被服务标记的Pod都是（一般）通过label Selector决定的（下面我们会讲到我们为什么需要一个没有label selector的服务）</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举个例子，我们假设后台是一个图形处理的后台，并且由3个副本。这些副本是可以相互替代的，并且前台并需要关心使用的哪一个后台Pod，当这个承载前台请求的pod发生变化时，前台并不需要直到这些变化，或者追踪后台的这些副本，服务是这些去耦</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对于Kubernete原生的应用，Kubernete提供了一个简单的Endpoints API，这个Endpoints api的作用就是当一个服务中的pod发生变化时，Endpoints API随之变化，对于哪些不是原生的程序，Kubernetes提供了一个基于虚拟IP的网桥的服务，这个服务会将请求转发到对应的后台pod。</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Volumes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容器中的磁盘的生命周期是短暂的，这就带来了一系列的问题，第一，当一个容器损坏之后，kubelet 会重启这个容器，但是文件会丢失-这个容器会是一个全新的状态，第二，当很多容器在同一Pod中运行的时候，很多时候需要数据文件的共享。Kubernete Volume解决了这个问题。</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PV/PVC/StorageClass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PersistentVolumeClaim（PVC）是用户存储的请求。 它类似于pod。 Pod消耗节点资源，PVC消耗光伏资源。 荚可以请求特定级别的资源（CPU和内存）。 权利要求可以请求特定的大小和访问模式（例如，可以一旦读/写或只读许多次安装）。</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虽然PersistentVolumeClaims允许用户使用抽象存储资源，但是常见的是，用户需要具有不同属性（如性能）的PersistentVolumes，用于不同的问题。 群集管理员需要能够提供多种不同于PersistentVolumes的PersistentVolumes，而不仅仅是大小和访问模式，而不会使用户了解这些卷的实现细节。 对于这些需求，存在StorageClass资源。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StorageClass为管理员提供了一种描述他们提供的存储的“类”的方法。 不同的类可能映射到服务质量级别，或备份策略，或者由群集管理员确定的任意策略。 Kubernetes本身对于什么类别代表是不言而喻的。 这个概念有时在其他存储系统中称为“配置文件”</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例子</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"https://kubernetes.io/docs/user-guide/persistent-volumes/walkthrough/"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https://kubernetes.io/docs/user-guide/persistent-volumes/walkthrough/</w:t>
      </w:r>
      <w:r>
        <w:rPr>
          <w:rStyle w:val="29"/>
          <w:rFonts w:hint="eastAsia" w:ascii="思源黑体 CN Normal" w:hAnsi="思源黑体 CN Normal" w:eastAsia="思源黑体 CN Normal" w:cs="思源黑体 CN Normal"/>
          <w:szCs w:val="21"/>
        </w:rPr>
        <w:fldChar w:fldCharType="end"/>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Deployment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Deployment为Pod和ReplicaSet提供了一个声明式定义(declarative)方法，用来替代以前的ReplicationController来方便的管理应用。典型的应用场景包括：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定义Deployment来创建Pod和ReplicaSet</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滚动升级和回滚应用</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扩容和缩容</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暂停和继续Deployment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比如一个简单的nginx应用可以定义为：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nginx-deployment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scale deployment nginx-deployment --replicas 10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如果集群支持 horizontal pod autoscaling 的话，还可以为Deployment设置自动扩展：</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autoscale deployment nginx-deployment --min=10 --max=15 --cpu-percent=80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更新镜像也比较简单:</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set image deployment/nginx-deployment nginx=nginx:1.9.1</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回滚：</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rollout undo deployment/nginx-deployment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Secret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Secret解决了密码、token、密钥等敏感数据的配置问题，而不需要把这些敏感数据暴露到镜像或者Pod Spec中。Secret可以以Volume或者环境变量的方式使用。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Secret有三种类型：</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Account：用来访问Kubernetes API，由Kubernetes自动创建，并且会自动挂载到Pod的/run/secrets/kubernetes.io/serviceaccount目录中；</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Opaque：base64编码格式的Secret，用来存储密码、密钥等；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kubernetes.io/dockerconfigjson：用来存储私有docker registry的认证信息。</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StatefulSet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StatefulSet是为了解决有状态服务的问题（对应Deployments和ReplicaSets是为无状态服务而设计），其应用场景包括：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稳定的持久化存储，即Pod重新调度后还是能访问到相同的持久化数据，基于PVC来实现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稳定的网络标志，即Pod重新调度后其PodName和HostName不变，基于Headless Service（即没有Cluster IP的Service）来实现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有序部署，有序扩展，即Pod是有顺序的，在部署或者扩展的时候要依据定义的顺序依次依次进行（即从0到N-1，在下一个Pod运行之前所有之前的Pod必须都是Running和Ready状态），基于init containers来实现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有序收缩，有序删除（即从N-1到0）</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从上面的应用场景可以发现，StatefulSet由以下几个部分组成：</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用于定义网络标志（DNS domain）的Headless Service</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用于创建PersistentVolumes的volumeClaimTemplates</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定义具体应用的StatefulSet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DaemonSet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DaemonSet保证在每个Node上都运行一个容器副本，常用来部署一些集群的日志、监控或者其他系统管理应用。典型的应用包括：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日志收集，比如fluentd，logstash等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系统监控，比如Prometheus Node Exporter，collectd，New Relic agent，Ganglia gmond等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系统程序，比如kube-proxy, kube-dns, glusterd, ceph等</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 Account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account是为了方便Pod里面的进程调用Kubernetes API或其他外部服务而设计的。</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CronJob</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CronJob即定时任务，就类似于Linux系统的crontab，在指定的时间周期运行指定的任务。在Kubernetes 1.5，使用CronJob需要开启batch/v2alpha1 API，即–runtime-config=batch/v2alpha1。</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Job</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Job负责批量处理短暂的一次性任务 (short lived one-off tasks)，即仅执行一次的任务，它保证批处理任务的一个或多个Pod成功结束。</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Kubernetes支持以下几种Job：</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非并行Job：通常创建一个Pod直至其成功结束</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固定结束次数的Job：设置.spec.completions，创建多个Pod，直到.spec.completions个Pod成功结束</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带有工作队列的并行Job：设置.spec.Parallelism但不设置.spec.completions，当所有Pod结束并且至少一个成功时，Job就认为是成功</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Security Context 和 PSP</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Security Context的目的是限制不可信容器的行为，保护系统和其他容器不受其影响。</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Kubernetes提供了三种配置Security Context的方法：</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Container-level Security Context：仅应用到指定的容器</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Pod-level Security Context：应用到Pod内所有容器以及Volume</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Policies（PSP）：应用到集群内部所有Pod以及Volume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Policies（PSP）是集群级的Pod安全策略，自动为集群内的Pod和Volume设置Security Context。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使用PSP需要API Server开启extensions/v1beta1/podsecuritypolicy，并且配置PodSecurityPolicyadmission控制器。</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Resource Quotas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资源配额（Resource Quotas）是用来限制用户资源用量的一种机制。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它的工作原理为：</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资源配额应用在Namespace上，并且每个Namespace最多只能有一个ResourceQuota对象</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开启计算资源配额后，创建容器时必须配置计算资源请求或限制（也可以用LimitRange设置默认值）</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用户超额后禁止创建新的资源</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Network Policy</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Network Policy提供了基于策略的网络控制，用于隔离应用并减少攻击面。它使用标签选择器模拟传统的分段网络，并通过策略控制它们之间的流量以及来自外部的流量。</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在使用Network Policy之前，需要注意：</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apiserver开启extensions/v1beta1/networkpolicies</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网络插件要支持Network Policy，如Calico、Romana、Weave Net和trireme等</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Ingress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通常情况下，service和pod的IP仅可在集群内部访问。集群外部的请求需要通过负载均衡转发到service在Node上暴露的NodePort上，然后再由kube-proxy将其转发给相关的Pod。</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而Ingress就是为进入集群的请求提供路由规则的集合，如下图所示</w:t>
      </w:r>
    </w:p>
    <w:p>
      <w:pPr>
        <w:ind w:left="0" w:leftChars="0" w:firstLine="0" w:firstLineChars="0"/>
        <w:jc w:val="both"/>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18225" cy="109029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Ingress可以给service提供集群外部访问的URL、负载均衡、SSL终止、HTTP路由等。为了配置这些Ingress规则，集群管理员需要部署一个Ingress controller，它监听Ingress和service的变化，并根据规则配置负载均衡并提供访问入口。</w:t>
      </w: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rPr>
        <w:t>ThirdPartyResources是一种无需改变代码就可以扩展Kubernetes API的机制，可以用来管理自定义对象。</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ConfigMap</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ConfigMap用于保存配置数据的键值对，可以用来保存单个属性，也可以用来保存配置文件。ConfigMap跟secret很类似，但它可以更方便地处理不包含敏感信息的字符串。</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PodPreset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PodPreset用来给指定标签的Pod注入额外的信息，如环境变量、存储卷等。这样，Pod模板就不需要为每个Pod都显式设置重复的信息。</w:t>
      </w:r>
    </w:p>
    <w:p>
      <w:pPr>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入门</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在了解了 kubernetes 的一些核心概念和名词术语后，本章节中我们深入学习下 kubernetes 的集群架构及环境搭建以及运行一个简单 docker 容器。</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在学习下面的章节前，希望大家掌握以下知识和准备以下环境：</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操作系统原理</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常用命令</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容器原理及基本操作</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一台可以上网的电脑，Mac/Windows/Linux 皆可</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Docker</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集群架构方案</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18"/>
                    <a:stretch>
                      <a:fillRect/>
                    </a:stretch>
                  </pic:blipFill>
                  <pic:spPr>
                    <a:xfrm>
                      <a:off x="0" y="0"/>
                      <a:ext cx="6106160" cy="2818130"/>
                    </a:xfrm>
                    <a:prstGeom prst="rect">
                      <a:avLst/>
                    </a:prstGeom>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kubernetes集群架构</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集群组件</w:t>
      </w:r>
      <w:r>
        <w:rPr>
          <w:rFonts w:hint="eastAsia" w:ascii="思源黑体 CN Normal" w:hAnsi="思源黑体 CN Normal" w:eastAsia="思源黑体 CN Normal" w:cs="思源黑体 CN Normal"/>
        </w:rPr>
        <w:t>：</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一个高可用的K/V键值对存储和服务发现系统</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实现夸主机的容器网络的通信</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提供kubernetes集群的API调用</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确保集群服务</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调度容器，分配到Node</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在Node节点上按照配置文件中定义的容器规格启动容器</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提供网络代理服务</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Kubernetes 集群部署方案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如下是集群部署策略，1个master + 2个node。存储集群etcd是单点集群（真实环境不推荐此做法，需要集群）。网络使用的是flannel虚拟二次网络。</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19"/>
                    <a:stretch>
                      <a:fillRect/>
                    </a:stretch>
                  </pic:blipFill>
                  <pic:spPr>
                    <a:xfrm>
                      <a:off x="0" y="0"/>
                      <a:ext cx="6115685" cy="3608705"/>
                    </a:xfrm>
                    <a:prstGeom prst="rect">
                      <a:avLst/>
                    </a:prstGeom>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K8s集群部署架构</w:t>
      </w:r>
    </w:p>
    <w:p>
      <w:pPr>
        <w:ind w:firstLine="493"/>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Kubernetes具有完备的集群管理能力：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包括多层次的安全防护和准入机制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多租户应用支撑能力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透明的服务注册和服务发现机制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内建智能负载均衡器</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强大的故障发现和自我修复能力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服务滚动升级和在线扩容能力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可扩展的资源自动调度机制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以及多粒度的资源管理能力</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同时，kubernetes提供了完善的管理工具，这些工具涵盖了包括开发、部署测试、运维监控在内的各个环节。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在kubernetes中，service（服务）是分布式集群架构的核心，一个service对象拥有如下关键特征：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拥有一个唯一指定的名字（比如mysql-service）。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拥有一个虚拟IP（Cluster IP、service IP或VIP）和端口号。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能够提供某种远程服务能力。</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被映射到了提供这种服务能力的一组容器应用上。</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Kubernetes.io开发了一个交互式教程，通过WEB浏览器就能使用预先部署好的一个Kubernetes集群，快速体验kubernetes的功能和应用场景。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链接：</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"https://kubernetes.io/docs/tutorials/kubernetes-basics/"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https://kubernetes.io/docs/tutorials/kubernetes-basics/</w:t>
      </w:r>
      <w:r>
        <w:rPr>
          <w:rStyle w:val="27"/>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K8s官方下载地址：</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https://github.com/kubernetes</w:t>
      </w:r>
      <w:r>
        <w:rPr>
          <w:rStyle w:val="27"/>
          <w:rFonts w:hint="eastAsia" w:ascii="思源黑体 CN Normal" w:hAnsi="思源黑体 CN Normal" w:eastAsia="思源黑体 CN Normal" w:cs="思源黑体 CN Normal"/>
        </w:rPr>
        <w:fldChar w:fldCharType="end"/>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6116320" cy="2466340"/>
                    </a:xfrm>
                    <a:prstGeom prst="rect">
                      <a:avLst/>
                    </a:prstGeom>
                    <a:noFill/>
                    <a:ln>
                      <a:noFill/>
                    </a:ln>
                  </pic:spPr>
                </pic:pic>
              </a:graphicData>
            </a:graphic>
          </wp:inline>
        </w:drawing>
      </w:r>
    </w:p>
    <w:p>
      <w:pPr>
        <w:ind w:firstLine="493"/>
        <w:rPr>
          <w:rFonts w:hint="eastAsia" w:ascii="思源黑体 CN Normal" w:hAnsi="思源黑体 CN Normal" w:eastAsia="思源黑体 CN Normal" w:cs="思源黑体 CN Normal"/>
          <w:b/>
          <w:bCs/>
        </w:rPr>
      </w:pPr>
    </w:p>
    <w:p>
      <w:pPr>
        <w:ind w:firstLine="575"/>
        <w:rPr>
          <w:rFonts w:hint="eastAsia"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环境准备</w:t>
      </w:r>
    </w:p>
    <w:p>
      <w:pPr>
        <w:ind w:firstLine="493"/>
        <w:rPr>
          <w:rFonts w:hint="eastAsia" w:ascii="思源黑体 CN Normal" w:hAnsi="思源黑体 CN Normal" w:eastAsia="思源黑体 CN Normal" w:cs="思源黑体 CN Normal"/>
          <w:b/>
          <w:bCs/>
        </w:rPr>
      </w:pPr>
    </w:p>
    <w:tbl>
      <w:tblPr>
        <w:tblStyle w:val="24"/>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节点</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 xml:space="preserve">ip </w:t>
            </w:r>
            <w:r>
              <w:rPr>
                <w:rFonts w:hint="eastAsia" w:ascii="思源黑体 CN Normal" w:hAnsi="思源黑体 CN Normal" w:eastAsia="思源黑体 CN Normal" w:cs="思源黑体 CN Normal"/>
                <w:kern w:val="0"/>
                <w:sz w:val="20"/>
              </w:rPr>
              <w:t>地址</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操作</w:t>
            </w:r>
            <w:r>
              <w:rPr>
                <w:rFonts w:hint="eastAsia" w:ascii="思源黑体 CN Normal" w:hAnsi="思源黑体 CN Normal" w:eastAsia="思源黑体 CN Normal" w:cs="思源黑体 CN Normal"/>
                <w:kern w:val="0"/>
                <w:sz w:val="2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master</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192.168.100.246</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node1</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192.168.100.247</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node2</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192.168.100.248</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h</w:t>
            </w:r>
            <w:r>
              <w:rPr>
                <w:rFonts w:hint="eastAsia" w:ascii="思源黑体 CN Normal" w:hAnsi="思源黑体 CN Normal" w:eastAsia="思源黑体 CN Normal" w:cs="思源黑体 CN Normal"/>
                <w:kern w:val="0"/>
                <w:sz w:val="20"/>
                <w:szCs w:val="21"/>
                <w:lang w:bidi="ar"/>
              </w:rPr>
              <w:t>arbor</w:t>
            </w:r>
          </w:p>
        </w:tc>
        <w:tc>
          <w:tcPr>
            <w:tcW w:w="2693"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192.168.100</w:t>
            </w:r>
            <w:r>
              <w:rPr>
                <w:rFonts w:hint="eastAsia" w:ascii="思源黑体 CN Normal" w:hAnsi="思源黑体 CN Normal" w:eastAsia="思源黑体 CN Normal" w:cs="思源黑体 CN Normal"/>
                <w:kern w:val="0"/>
                <w:sz w:val="20"/>
                <w:szCs w:val="21"/>
                <w:lang w:bidi="ar"/>
              </w:rPr>
              <w:t>.241</w:t>
            </w:r>
          </w:p>
        </w:tc>
        <w:tc>
          <w:tcPr>
            <w:tcW w:w="3295"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CentOS 7.3-x86_64</w:t>
            </w:r>
          </w:p>
        </w:tc>
      </w:tr>
    </w:tbl>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集群</w:t>
      </w:r>
      <w:r>
        <w:rPr>
          <w:rFonts w:hint="eastAsia" w:ascii="思源黑体 CN Normal" w:hAnsi="思源黑体 CN Normal" w:eastAsia="思源黑体 CN Normal" w:cs="思源黑体 CN Normal"/>
          <w:b/>
          <w:sz w:val="28"/>
          <w:szCs w:val="28"/>
        </w:rPr>
        <w:t>详情</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OS：</w:t>
      </w:r>
      <w:r>
        <w:rPr>
          <w:rFonts w:hint="eastAsia" w:ascii="思源黑体 CN Normal" w:hAnsi="思源黑体 CN Normal" w:eastAsia="思源黑体 CN Normal" w:cs="思源黑体 CN Normal"/>
        </w:rPr>
        <w:t>CentOS Linux release 7.3.1611 (Core) 3.10.0-514.el7.x86_64</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1.6.0+（最低的版本要求是1.6）</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Docker：建议使用 Docker CE</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0.7.1 vxlan或者host-gw 网络</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 认证通信 (所有组件，如 etcd、kubernetes master 和 node)</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RBAC 授权</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TLS BootStrapping</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kubedns、dashboard、heapster(influxdb、grafana)、EFK(elasticsearch、fluentd、kibana) 集群插件</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私有docker镜像仓库harbor（请自行部署，harbor提供离线安装包，直接使用docker-compose启动即可），</w:t>
      </w:r>
      <w:r>
        <w:rPr>
          <w:rFonts w:hint="eastAsia" w:ascii="思源黑体 CN Normal" w:hAnsi="思源黑体 CN Normal" w:eastAsia="思源黑体 CN Normal" w:cs="思源黑体 CN Normal"/>
        </w:rPr>
        <w:t>不会的请参</w:t>
      </w:r>
      <w:r>
        <w:rPr>
          <w:rFonts w:hint="eastAsia" w:ascii="思源黑体 CN Normal" w:hAnsi="思源黑体 CN Normal" w:eastAsia="思源黑体 CN Normal" w:cs="思源黑体 CN Normal"/>
        </w:rPr>
        <w:t>官文档</w:t>
      </w:r>
      <w:r>
        <w:rPr>
          <w:rFonts w:hint="eastAsia" w:ascii="思源黑体 CN Normal" w:hAnsi="思源黑体 CN Normal" w:eastAsia="思源黑体 CN Normal" w:cs="思源黑体 CN Normal"/>
        </w:rPr>
        <w:t>：</w:t>
      </w:r>
    </w:p>
    <w:p>
      <w:pPr>
        <w:pStyle w:val="37"/>
        <w:ind w:left="420" w:firstLine="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r>
        <w:rPr>
          <w:rFonts w:hint="eastAsia" w:ascii="思源黑体 CN Normal" w:hAnsi="思源黑体 CN Normal" w:eastAsia="思源黑体 CN Normal" w:cs="思源黑体 CN Normal"/>
        </w:rPr>
        <w:t>文档：</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"https://github.com/goharbor/harbor/blob/master/docs/installation_guide.md"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https://github.com/goharbor/harbor/blob/master/docs/installation_guide.md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配置 </w:t>
      </w:r>
      <w:r>
        <w:rPr>
          <w:rFonts w:hint="eastAsia" w:ascii="思源黑体 CN Normal" w:hAnsi="思源黑体 CN Normal" w:eastAsia="思源黑体 CN Normal" w:cs="思源黑体 CN Normal"/>
        </w:rPr>
        <w:t>https</w:t>
      </w:r>
      <w:r>
        <w:rPr>
          <w:rFonts w:hint="eastAsia" w:ascii="思源黑体 CN Normal" w:hAnsi="思源黑体 CN Normal" w:eastAsia="思源黑体 CN Normal" w:cs="思源黑体 CN Normal"/>
        </w:rPr>
        <w:t>访问</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"https://github.com/goharbor/harbor/blob/master/docs/configure_https.md"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https://github.com/goharbor/harbor/blob/master/docs/configure_https.md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环境</w:t>
      </w:r>
      <w:r>
        <w:rPr>
          <w:rFonts w:hint="eastAsia" w:ascii="思源黑体 CN Normal" w:hAnsi="思源黑体 CN Normal" w:eastAsia="思源黑体 CN Normal" w:cs="思源黑体 CN Normal"/>
          <w:b/>
          <w:sz w:val="28"/>
          <w:szCs w:val="28"/>
        </w:rPr>
        <w:t>说明</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在下面的步骤中，我们将在三台CentOS系统的物理机上部署具有三个节点的kubernetes1.6.0集群。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角色分配如下：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r>
        <w:rPr>
          <w:rFonts w:hint="eastAsia" w:ascii="思源黑体 CN Normal" w:hAnsi="思源黑体 CN Normal" w:eastAsia="思源黑体 CN Normal" w:cs="思源黑体 CN Normal"/>
        </w:rPr>
        <w:t>192.168.100.241</w:t>
      </w:r>
      <w:r>
        <w:rPr>
          <w:rFonts w:hint="eastAsia" w:ascii="思源黑体 CN Normal" w:hAnsi="思源黑体 CN Normal" w:eastAsia="思源黑体 CN Normal" w:cs="思源黑体 CN Normal"/>
        </w:rPr>
        <w:t>，为私有镜像仓库，请替换为公共仓库或你自己的镜像仓库地址。</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Node：192.168.100.247、192.168.100.248</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注意：192.168.100.246</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这台主机 master</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和 node</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复用。所有生成证书、执行 kubectl</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命令的操作都在这台节点上执行。一旦 node</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加入到 kubernetes</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集群之后就不需要再登陆node节点了。</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本文档介绍使用二进制部署最新 kubernetes v1.12.3 集群的所有步骤，而不是使用 kubeadm 等自动化方式来部署集群。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在部署的过程中，将详细列出各组件的启动参数，它们的含义和可能遇到的问题。</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部署完成后，你将理解系统各组件的交互原理，进而能快速解决实际问题。</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所以本文档主要适合于那些有一定 kubernetes 基础，想通过一步步部署的方式来学习和了解系统配置、运行原理的人。</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提醒</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本文档适用于 CentOS 7、Ubuntu 16.04 及以上版本系统</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由于启用了 TLS 双向认证、RBAC 授权等严格的安全机制，建议从头开始部署，而不要从中间开始，否则可能会认证、授权等失败！</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部署过程中需要有很多证书的操作，请大家耐心操作，不明白的操作可以参考本书中的其他章节的解释。</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该部署操作仅是搭建成了一个可用 kubernetes 集群，而很多地方还需要进行优化，heapster 插件、EFK 插件不一定会用于真实的生产环境中，但是通过部署这些插件，可以让大家了解到如何部署应用到集群上。</w:t>
      </w:r>
    </w:p>
    <w:p>
      <w:pPr>
        <w:ind w:firstLine="480"/>
        <w:jc w:val="left"/>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w:t>
      </w:r>
      <w:r>
        <w:rPr>
          <w:rFonts w:hint="eastAsia" w:ascii="思源黑体 CN Normal" w:hAnsi="思源黑体 CN Normal" w:eastAsia="思源黑体 CN Normal" w:cs="思源黑体 CN Normal"/>
        </w:rPr>
        <w:t>版本和配置</w:t>
      </w:r>
      <w:r>
        <w:rPr>
          <w:rFonts w:hint="eastAsia" w:ascii="思源黑体 CN Normal" w:hAnsi="思源黑体 CN Normal" w:eastAsia="思源黑体 CN Normal" w:cs="思源黑体 CN Normal"/>
        </w:rPr>
        <w:t>策略</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w:t>
      </w:r>
      <w:r>
        <w:rPr>
          <w:rFonts w:hint="eastAsia" w:ascii="思源黑体 CN Normal" w:hAnsi="思源黑体 CN Normal" w:eastAsia="思源黑体 CN Normal" w:cs="思源黑体 CN Normal"/>
        </w:rPr>
        <w:t>版本</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1.12.3</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18.09.0-ce</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0.10.0</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(influxdb、grafana)</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(elasticsearch、fluentd、kibana)</w:t>
      </w:r>
    </w:p>
    <w:p>
      <w:pPr>
        <w:pStyle w:val="37"/>
        <w:numPr>
          <w:ilvl w:val="0"/>
          <w:numId w:val="19"/>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p>
    <w:p>
      <w:pPr>
        <w:pStyle w:val="37"/>
        <w:numPr>
          <w:ilvl w:val="0"/>
          <w:numId w:val="20"/>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w:t>
      </w:r>
    </w:p>
    <w:p>
      <w:pPr>
        <w:pStyle w:val="37"/>
        <w:numPr>
          <w:ilvl w:val="0"/>
          <w:numId w:val="20"/>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w:t>
      </w:r>
    </w:p>
    <w:p>
      <w:pPr>
        <w:ind w:firstLine="480"/>
        <w:jc w:val="left"/>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主要配置</w:t>
      </w:r>
      <w:r>
        <w:rPr>
          <w:rFonts w:hint="eastAsia" w:ascii="思源黑体 CN Normal" w:hAnsi="思源黑体 CN Normal" w:eastAsia="思源黑体 CN Normal" w:cs="思源黑体 CN Normal"/>
        </w:rPr>
        <w:t>策略</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使用节点本地 nginx 4 层透明代理实现高可用；</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 8080 和匿名访问；</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在安全端口 6443 接收 https 请求；</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严格的认证和授权策略 (x509、token、RBAC)；</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bootstrap token 认证，支持 kubelet TLS bootstrapping；</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https 访问 kubelet、etcd，加密通信；</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关闭非安全端口，在安全端口 10252 接收 https 请求；</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kubelet 证书签名请求 (CSR)，证书过期后自动轮转；</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 controller 使用自己的 ServiceAccount 访问 apiserver；</w:t>
      </w:r>
    </w:p>
    <w:p>
      <w:pPr>
        <w:ind w:left="420"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2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0"/>
          <w:numId w:val="2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kubeadm 动态创建 bootstrap token，而不是在 apiserver 中静态配置；</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TLS bootstrap 机制自动生成 client 和 server 证书，过期后自动轮转；</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KubeletConfiguration 类型的 JSON 文件配置主要参数；</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关闭只读端口，在安全端口 10250 接收 https 请求，对请求进行认证和授权，拒绝匿名访问和非授权访问；</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KubeProxyConfiguration 类型的 JSON 文件配置主要参数；</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ipvs 代理模式；</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集群插件：</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DNS：使用功能、性能更好的 coredns；</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Dashboard：支持登录认证；</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Metric：heapster、metrics-server，使用 https 访问 kubelet 安全端口；</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Log：Elasticsearch、Fluend、Kibana；</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Registry 镜像库：docker-registry、harbor；</w:t>
      </w:r>
    </w:p>
    <w:p>
      <w:pPr>
        <w:ind w:firstLine="480"/>
        <w:rPr>
          <w:rFonts w:hint="eastAsia" w:ascii="思源黑体 CN Normal" w:hAnsi="思源黑体 CN Normal" w:eastAsia="思源黑体 CN Normal" w:cs="思源黑体 CN Normal"/>
        </w:rPr>
      </w:pPr>
    </w:p>
    <w:p>
      <w:pPr>
        <w:ind w:firstLine="480"/>
        <w:rPr>
          <w:rStyle w:val="29"/>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harbor私有镜像仓库：参考：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w:t>
      </w:r>
      <w:r>
        <w:rPr>
          <w:rStyle w:val="29"/>
          <w:rFonts w:hint="eastAsia" w:ascii="思源黑体 CN Normal" w:hAnsi="思源黑体 CN Normal" w:eastAsia="思源黑体 CN Normal" w:cs="思源黑体 CN Normal"/>
        </w:rPr>
        <w:fldChar w:fldCharType="end"/>
      </w:r>
    </w:p>
    <w:p>
      <w:pPr>
        <w:ind w:firstLine="420" w:firstLineChars="20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0" w:name="_系统初始化和全局变量"/>
      <w:bookmarkEnd w:id="0"/>
      <w:bookmarkStart w:id="1" w:name="_创建_TLS_证书和秘钥"/>
      <w:r>
        <w:rPr>
          <w:rFonts w:hint="eastAsia" w:ascii="思源黑体 CN Normal" w:hAnsi="思源黑体 CN Normal" w:eastAsia="思源黑体 CN Normal" w:cs="思源黑体 CN Normal"/>
        </w:rPr>
        <w:t>系统初始化</w:t>
      </w:r>
      <w:r>
        <w:rPr>
          <w:rFonts w:hint="eastAsia" w:ascii="思源黑体 CN Normal" w:hAnsi="思源黑体 CN Normal" w:eastAsia="思源黑体 CN Normal" w:cs="思源黑体 CN Normal"/>
        </w:rPr>
        <w:t>和全局变量</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集群机器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node1：192.168.100.247</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node2：192.168.100.248</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w:t>
      </w:r>
      <w:r>
        <w:rPr>
          <w:rFonts w:hint="eastAsia" w:ascii="思源黑体 CN Normal" w:hAnsi="思源黑体 CN Normal" w:eastAsia="思源黑体 CN Normal" w:cs="思源黑体 CN Normal"/>
        </w:rPr>
        <w:t>提前</w:t>
      </w:r>
      <w:r>
        <w:rPr>
          <w:rFonts w:hint="eastAsia" w:ascii="思源黑体 CN Normal" w:hAnsi="思源黑体 CN Normal" w:eastAsia="思源黑体 CN Normal" w:cs="思源黑体 CN Normal"/>
        </w:rPr>
        <w:t xml:space="preserve">在 </w:t>
      </w:r>
      <w:r>
        <w:rPr>
          <w:rFonts w:hint="eastAsia" w:ascii="思源黑体 CN Normal" w:hAnsi="思源黑体 CN Normal" w:eastAsia="思源黑体 CN Normal" w:cs="思源黑体 CN Normal"/>
        </w:rPr>
        <w:t xml:space="preserve">VirtualBox </w:t>
      </w:r>
      <w:r>
        <w:rPr>
          <w:rFonts w:hint="eastAsia" w:ascii="思源黑体 CN Normal" w:hAnsi="思源黑体 CN Normal" w:eastAsia="思源黑体 CN Normal" w:cs="思源黑体 CN Normal"/>
        </w:rPr>
        <w:t>中安装</w:t>
      </w:r>
      <w:r>
        <w:rPr>
          <w:rFonts w:hint="eastAsia" w:ascii="思源黑体 CN Normal" w:hAnsi="思源黑体 CN Normal" w:eastAsia="思源黑体 CN Normal" w:cs="思源黑体 CN Normal"/>
        </w:rPr>
        <w:t>三</w:t>
      </w:r>
      <w:r>
        <w:rPr>
          <w:rFonts w:hint="eastAsia" w:ascii="思源黑体 CN Normal" w:hAnsi="思源黑体 CN Normal" w:eastAsia="思源黑体 CN Normal" w:cs="思源黑体 CN Normal"/>
        </w:rPr>
        <w:t>台</w:t>
      </w:r>
      <w:r>
        <w:rPr>
          <w:rFonts w:hint="eastAsia" w:ascii="思源黑体 CN Normal" w:hAnsi="思源黑体 CN Normal" w:eastAsia="思源黑体 CN Normal" w:cs="思源黑体 CN Normal"/>
        </w:rPr>
        <w:t>基于</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centos 7 </w:t>
      </w:r>
      <w:r>
        <w:rPr>
          <w:rFonts w:hint="eastAsia" w:ascii="思源黑体 CN Normal" w:hAnsi="思源黑体 CN Normal" w:eastAsia="思源黑体 CN Normal" w:cs="思源黑体 CN Normal"/>
        </w:rPr>
        <w:t>镜像的</w:t>
      </w:r>
      <w:r>
        <w:rPr>
          <w:rFonts w:hint="eastAsia" w:ascii="思源黑体 CN Normal" w:hAnsi="思源黑体 CN Normal" w:eastAsia="思源黑体 CN Normal" w:cs="思源黑体 CN Normal"/>
        </w:rPr>
        <w:t>虚拟机</w:t>
      </w:r>
      <w:r>
        <w:rPr>
          <w:rFonts w:hint="eastAsia" w:ascii="思源黑体 CN Normal" w:hAnsi="思源黑体 CN Normal" w:eastAsia="思源黑体 CN Normal" w:cs="思源黑体 CN Normal"/>
        </w:rPr>
        <w:t>，本文档中的 etcd 集群、master 节点、worker 节点均使用这三台机器。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需要在所有机器上执行本文档的初始化命令；</w:t>
      </w:r>
    </w:p>
    <w:p>
      <w:pPr>
        <w:pStyle w:val="37"/>
        <w:numPr>
          <w:ilvl w:val="0"/>
          <w:numId w:val="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需要使用具有 root 权限的账号执行这些命令。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主机名</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设置永久主机名称，然后重新登录: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hostnamectl set-hostname m</w:t>
      </w:r>
      <w:r>
        <w:rPr>
          <w:rFonts w:hint="eastAsia" w:ascii="思源黑体 CN Normal" w:hAnsi="思源黑体 CN Normal" w:eastAsia="思源黑体 CN Normal" w:cs="思源黑体 CN Normal"/>
          <w:color w:val="393A34"/>
          <w:spacing w:val="3"/>
          <w:kern w:val="0"/>
          <w:sz w:val="20"/>
          <w:szCs w:val="20"/>
        </w:rPr>
        <w:t>aster</w:t>
      </w:r>
      <w:r>
        <w:rPr>
          <w:rFonts w:hint="eastAsia" w:ascii="思源黑体 CN Normal" w:hAnsi="思源黑体 CN Normal" w:eastAsia="思源黑体 CN Normal" w:cs="思源黑体 CN Normal"/>
          <w:color w:val="393A34"/>
          <w:spacing w:val="3"/>
          <w:kern w:val="0"/>
          <w:sz w:val="20"/>
          <w:szCs w:val="20"/>
        </w:rPr>
        <w:t xml:space="preserve"> # 将 </w:t>
      </w:r>
      <w:r>
        <w:rPr>
          <w:rFonts w:hint="eastAsia" w:ascii="思源黑体 CN Normal" w:hAnsi="思源黑体 CN Normal" w:eastAsia="思源黑体 CN Normal" w:cs="思源黑体 CN Normal"/>
          <w:color w:val="393A34"/>
          <w:spacing w:val="3"/>
          <w:kern w:val="0"/>
          <w:sz w:val="20"/>
          <w:szCs w:val="20"/>
        </w:rPr>
        <w:t>master</w:t>
      </w:r>
      <w:r>
        <w:rPr>
          <w:rFonts w:hint="eastAsia" w:ascii="思源黑体 CN Normal" w:hAnsi="思源黑体 CN Normal" w:eastAsia="思源黑体 CN Normal" w:cs="思源黑体 CN Normal"/>
          <w:color w:val="393A34"/>
          <w:spacing w:val="3"/>
          <w:kern w:val="0"/>
          <w:sz w:val="20"/>
          <w:szCs w:val="20"/>
        </w:rPr>
        <w:t xml:space="preserve"> 替换为当前主机名</w:t>
      </w:r>
    </w:p>
    <w:p>
      <w:pPr>
        <w:pStyle w:val="37"/>
        <w:numPr>
          <w:ilvl w:val="0"/>
          <w:numId w:val="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设置的主机名保存在 /etc/hostname 文件中；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DNS 不支持解析主机名称，则需要修改每台机器的 /etc/hosts 文件，添加主机名和 IP 的对应关系：</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&gt;&gt; /etc/hosts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192.168.100.246 master</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192.168.100.247 node1</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192.168.100.248 node2</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node2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EOF </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 docker 账户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 docker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useradd –m docker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无密码 ssh 登录其它节点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如果没有特殊指明，本文档的所有操作均在 </w:t>
      </w:r>
      <w:r>
        <w:rPr>
          <w:rFonts w:hint="eastAsia" w:ascii="思源黑体 CN Normal" w:hAnsi="思源黑体 CN Normal" w:eastAsia="思源黑体 CN Normal" w:cs="思源黑体 CN Normal"/>
        </w:rPr>
        <w:t xml:space="preserve">master </w:t>
      </w:r>
      <w:r>
        <w:rPr>
          <w:rFonts w:hint="eastAsia" w:ascii="思源黑体 CN Normal" w:hAnsi="思源黑体 CN Normal" w:eastAsia="思源黑体 CN Normal" w:cs="思源黑体 CN Normal"/>
        </w:rPr>
        <w:t>节点上执行，然后远程分发文件和执行命令，所以需要添加该节点到其它节点的 ssh 信任关系。</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可以无密码登录所有节点的 root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ssh-keygen -t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root@node2</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将可执行文件路径 /opt/k8s/bin 添加到 PATH 变量中</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echo 'PATH=/opt/k8s/bin:$PATH' &gt;&gt;/root/.bashrc</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CentOS: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ipvsadm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Ubuntu:</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apt-get install -y conntrack ipvsadm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bookmarkStart w:id="2" w:name="_关闭防火墙"/>
      <w:bookmarkEnd w:id="2"/>
      <w:r>
        <w:rPr>
          <w:rFonts w:hint="eastAsia" w:ascii="思源黑体 CN Normal" w:hAnsi="思源黑体 CN Normal" w:eastAsia="思源黑体 CN Normal" w:cs="思源黑体 CN Normal"/>
        </w:rPr>
        <w:t>关闭防火墙</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如果开启了 swap 分区，kubelet 会启动失败(可以通过将参数 --fail-swap-on 设置为 false 来忽略 swap on)，故需要在每台机器上关闭 swap 分区。同时注释 /etc/fstab 中相应的条目，防止开机自动挂载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 swap / s/^\(.*\)$/#\1/g' /etc/fstab</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SELinux，否则后续 K8S 挂载目录时可能报错 Permission denied：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's/^SELINUX=.*/SELINUX=disabled/' /etc/selinux/config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dnsmasq（可选）</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系统开启了 dnsmasq 后(如 GUI 环境)，将系统 DNS Server 设置为 127.0.0.1，这会导致 docker 容器无法解析域名，需要关闭它：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dnsmasq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dnsmasq</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加载内核模块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br_netfilter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优化内核参数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net.bridge.bridge-nf-call-ip6tables=1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fs.inotify.max_user_instances=8192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fs.inotify.max_user_watches=1048576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fs.file-max=52706963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fs.nr_open=52706963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net.ipv6.conf.all.disable_ipv6=1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net.netfilter.nf_conntrack_max=2310720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kubernetes.conf  /etc/sysctl.d/kubernetes.conf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sysctl -p /etc/sysctl.d/kubernetes.conf</w:t>
      </w:r>
    </w:p>
    <w:p>
      <w:pPr>
        <w:pStyle w:val="37"/>
        <w:numPr>
          <w:ilvl w:val="0"/>
          <w:numId w:val="3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必须关闭 tcp_tw_recycle，否则和 NAT 冲突，会导致服务不通；</w:t>
      </w:r>
    </w:p>
    <w:p>
      <w:pPr>
        <w:pStyle w:val="37"/>
        <w:numPr>
          <w:ilvl w:val="0"/>
          <w:numId w:val="3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IPV6，防止触发 docker BUG；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设置系统时区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调整系统 TimeZone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set-timezone Asia/Shanghai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将当前的 UTC 时间写入硬件时钟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set-local-rtc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重启依赖于系统时间的服务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restart rsyslog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crond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更新系统时间</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ntpdate cn.pool.ntp.org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关闭无关的服务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postfix &amp;&amp; systemctl disable postfix</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设置 rsyslogd 和 systemd </w:t>
      </w:r>
      <w:r>
        <w:rPr>
          <w:rFonts w:hint="eastAsia" w:ascii="思源黑体 CN Normal" w:hAnsi="思源黑体 CN Normal" w:eastAsia="思源黑体 CN Normal" w:cs="思源黑体 CN Normal"/>
        </w:rPr>
        <w:t>journal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systemd 的 journald 是 Centos 7 缺省的日志记录工具，它记录了所有系统、内核、Service Unit 的日志。</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相比 systemd，journald 记录的日志有如下优势：</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可以记录到内存或文件系统；(默认记录到内存，对应的位置为 /run/log/jounal)</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可以限制占用的磁盘空间、保证磁盘剩余空间；</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可以限制日志文件大小、保存的时间；</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journald 默认将日志转发给 rsyslog，这会导致日志写了多份，/var/log/messages 中包含了太多无关日志，不方便后续查看，同时也影响系统性能。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/var/log/journal # 持久化保存日志的目录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/etc/systemd/journald.conf.d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/etc/systemd/journald.conf.d/99-prophet.conf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持久化保存到磁盘</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Storage=persistent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压缩历史日志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Compress=yes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SyncIntervalSec=5m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RateLimitInterval=30s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RateLimitBurst=1000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最大占用空间 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SystemMaxUse=10G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单日志文件最大 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SystemMaxFileSize=200M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日志保存时间 2 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MaxRetentionSec=2week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不将日志转发到 syslog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ForwardToSyslog=no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systemd-journald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创建相关目录</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-p /opt/k8s/{bin,work} /etc/kubernetes/cert /etc/etcd/cert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升级内核</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rpm -Uvh http://www.elrepo.org/elrepo-release-7.0-3.el7.elrepo.noarch.rpm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安装完成后检查 /boot/grub2/grub.cfg 中对应内核 menuentry 中是否包含 initrd16 配置，如果没有，再安装一次！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-y kernel-lt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设置开机从新内核启动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grub2-set-default 0</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安装内核源文件（可选，在升级完内核并重启机器后执行）: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yum erase kernel-headers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kernel-lt-devel-$(uname -r) kernel-lt-headers-$(uname -r)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NUMA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/etc/default/grub{,.bak}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vim /etc/default/grub # 在 GRUB_CMDLINE_LINUX 一行添加 `numa=off` 参数，如下所示：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diff /etc/default/grub.bak /etc/default/grub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6c6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&lt; GRUB_CMDLINE_LINUX="crashkernel=auto rd.lvm.lv=centos/root rhgb quiet"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&gt; GRUB_CMDLINE_LINUX="crashkernel=auto rd.lvm.lv=centos/root rhgb quiet numa=off"</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重新生成 grub2 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/boot/grub2/grub.cfg{,.bak}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grub2-mkconfig -o /boot/grub2/grub.cfg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检查系统内核和模块是否适合运行 docker (仅适用于 linux 系统)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https://raw.githubusercontent.com/docker/docker/master/contrib/check-config.sh &gt; check-config.sh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bash ./check-config.sh</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分发集群环境变量定义脚本（扩容时不需要执行该步骤）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后续的部署步骤将使用 environment.sh（文件</w:t>
      </w:r>
      <w:r>
        <w:rPr>
          <w:rFonts w:hint="eastAsia" w:ascii="思源黑体 CN Normal" w:hAnsi="思源黑体 CN Normal" w:eastAsia="思源黑体 CN Normal" w:cs="思源黑体 CN Normal"/>
        </w:rPr>
        <w:t>在附件中</w:t>
      </w:r>
      <w:r>
        <w:rPr>
          <w:rFonts w:hint="eastAsia" w:ascii="思源黑体 CN Normal" w:hAnsi="思源黑体 CN Normal" w:eastAsia="思源黑体 CN Normal" w:cs="思源黑体 CN Normal"/>
        </w:rPr>
        <w:t>） 文件中定义的全局环境变量，请根据自己的机器、网络情况修改：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然后，把全局变量定义脚本拷贝到所有节点的 /opt/k8s/bin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/opt/k8s/bin/environment.sh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系统内核相关参数参考：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"https://docs.openshift.com/enterprise/3.2/admin_guide/overcommit.html"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https://docs.openshift.com/enterprise/3.2/admin_guide/overcommit.html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 </w:t>
      </w:r>
      <w:r>
        <w:rPr>
          <w:rFonts w:hint="eastAsia" w:ascii="思源黑体 CN Normal" w:hAnsi="思源黑体 CN Normal" w:eastAsia="思源黑体 CN Normal" w:cs="思源黑体 CN Normal"/>
        </w:rPr>
        <w:t xml:space="preserve">CA </w:t>
      </w:r>
      <w:r>
        <w:rPr>
          <w:rFonts w:hint="eastAsia" w:ascii="思源黑体 CN Normal" w:hAnsi="思源黑体 CN Normal" w:eastAsia="思源黑体 CN Normal" w:cs="思源黑体 CN Normal"/>
        </w:rPr>
        <w:t>证书</w:t>
      </w:r>
      <w:r>
        <w:rPr>
          <w:rFonts w:hint="eastAsia" w:ascii="思源黑体 CN Normal" w:hAnsi="思源黑体 CN Normal" w:eastAsia="思源黑体 CN Normal" w:cs="思源黑体 CN Normal"/>
        </w:rPr>
        <w:t>和秘钥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为确保安全，kubernetes 系统各组件需要使用 x509 证书对通信进行加密和认证。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(Certificate Authority) 是自签名的根证书，用来签名后续创建的其它证书。</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本文档使用 CloudFlare 的 PKI 工具集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"https://github.com/cloudflare/cfssl"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cfssl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创建所有证书。</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安装 </w:t>
      </w:r>
      <w:r>
        <w:rPr>
          <w:rFonts w:hint="eastAsia" w:ascii="思源黑体 CN Normal" w:hAnsi="思源黑体 CN Normal" w:eastAsia="思源黑体 CN Normal" w:cs="思源黑体 CN Normal"/>
        </w:rPr>
        <w:t xml:space="preserve">cfssl </w:t>
      </w:r>
      <w:r>
        <w:rPr>
          <w:rFonts w:hint="eastAsia" w:ascii="思源黑体 CN Normal" w:hAnsi="思源黑体 CN Normal" w:eastAsia="思源黑体 CN Normal" w:cs="思源黑体 CN Normal"/>
        </w:rPr>
        <w:t>工具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mkdir -p /opt/k8s/cert &amp;&amp; cd /opt/k8s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cfssl_linux-amd64 /opt/k8s/bin/cfssl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https://pkg.cfssl.org/R1.2/cfssljson_linux-amd64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cfssljson_linux-amd64 /opt/k8s/bin/cfssljson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https://pkg.cfssl.org/R1.2/cfssl-certinfo_linux-amd64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cfssl-certinfo_linux-amd64 /opt/k8s/bin/cfssl-certinfo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export PATH=/opt/k8s/bin:$PATH</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创建根证书 (CA)</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证书是集群所有节点共享的，</w:t>
      </w:r>
      <w:r>
        <w:rPr>
          <w:rFonts w:hint="eastAsia" w:ascii="思源黑体 CN Normal" w:hAnsi="思源黑体 CN Normal" w:eastAsia="思源黑体 CN Normal" w:cs="思源黑体 CN Normal"/>
          <w:b/>
        </w:rPr>
        <w:t>只需要创建一个 CA 证书</w:t>
      </w:r>
      <w:r>
        <w:rPr>
          <w:rFonts w:hint="eastAsia" w:ascii="思源黑体 CN Normal" w:hAnsi="思源黑体 CN Normal" w:eastAsia="思源黑体 CN Normal" w:cs="思源黑体 CN Normal"/>
        </w:rPr>
        <w:t>，后续创建的所有证书都由它签名。</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配置文件用于配置根证书的使用场景 (profile) 和具体参数 (usage，过期时间、服务端认证、客户端认证、加密等)，后续在签名其它证书时需要指定特定场景。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r>
        <w:rPr>
          <w:rFonts w:hint="eastAsia" w:ascii="思源黑体 CN Normal" w:hAnsi="思源黑体 CN Normal" w:eastAsia="思源黑体 CN Normal" w:cs="思源黑体 CN Normal"/>
          <w:color w:val="393A34"/>
          <w:spacing w:val="3"/>
          <w:kern w:val="0"/>
          <w:sz w:val="20"/>
          <w:szCs w:val="20"/>
        </w:rPr>
        <w:t>/cert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ca-config.json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"default":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"usages":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encipherment",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signing：表示该证书可用于签名其它证书，生成的 ca.pem 证书中 CA=TRUE；</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server auth：表示 client 可以用该该证书对 server 提供的证书进行验证；</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 auth：表示 server 可以用该该证书对 client 提供的证书进行验证；</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r>
        <w:rPr>
          <w:rFonts w:hint="eastAsia" w:ascii="思源黑体 CN Normal" w:hAnsi="思源黑体 CN Normal" w:eastAsia="思源黑体 CN Normal" w:cs="思源黑体 CN Normal"/>
          <w:color w:val="393A34"/>
          <w:spacing w:val="3"/>
          <w:kern w:val="0"/>
          <w:sz w:val="20"/>
          <w:szCs w:val="20"/>
        </w:rPr>
        <w:t>/cert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CN：Common Name，kube-apiserver 从证书中提取该字段作为请求的用户名 (User Name)，浏览器使用该字段验证网站是否合法；</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O：Organization，kube-apiserver 从证书中提取该字段作为请求用户所属的组 (Group)；</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将提取的 User、Group 作为 RBAC 授权的用户标识；</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CA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-initca ca-csr.json | cfssljson -bare ca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ca*</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分发证书文件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 CA 证书、秘钥文件、配置文件拷贝到所有节点的 /etc/kubernetes/cert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 # 导入 NODE_IPS 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ca*.pem ca-config.json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各种 CA 证书类型：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"https://github.com/kubernetes-incubator/apiserver-builder/blob/master/docs/concepts/auth.md"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https://github.com/kubernetes-incubator/apiserver-builder/blob/master/docs/concepts/auth.md</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部署 </w:t>
      </w:r>
      <w:r>
        <w:rPr>
          <w:rFonts w:hint="eastAsia" w:ascii="思源黑体 CN Normal" w:hAnsi="思源黑体 CN Normal" w:eastAsia="思源黑体 CN Normal" w:cs="思源黑体 CN Normal"/>
        </w:rPr>
        <w:t xml:space="preserve">kubectl </w:t>
      </w:r>
      <w:r>
        <w:rPr>
          <w:rFonts w:hint="eastAsia" w:ascii="思源黑体 CN Normal" w:hAnsi="思源黑体 CN Normal" w:eastAsia="思源黑体 CN Normal" w:cs="思源黑体 CN Normal"/>
        </w:rPr>
        <w:t>命令行工具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是 kubernetes 集群的命令行管理工具，本文档介绍安装和配置它的步骤。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默认从 ~/.kube/config 文件读取 kube-apiserver 地址、证书、用户名等信息，如果没有配置，执行 kubectl 命令时可能会出错：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The connection to the server localhost:8080 was refused - did you specify the right host or port</w:t>
      </w:r>
      <w:r>
        <w:rPr>
          <w:rFonts w:hint="eastAsia" w:ascii="思源黑体 CN Normal" w:hAnsi="思源黑体 CN Normal" w:eastAsia="思源黑体 CN Normal" w:cs="思源黑体 CN Normal"/>
          <w:color w:val="D73A49"/>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3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pStyle w:val="37"/>
        <w:numPr>
          <w:ilvl w:val="0"/>
          <w:numId w:val="3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本文档只需要部署一次，生成的 kubeconfig 文件是通用的，可以拷贝到需要执行 kubeclt 命令的机器上。</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w:t>
      </w:r>
      <w:r>
        <w:rPr>
          <w:rFonts w:hint="eastAsia" w:ascii="思源黑体 CN Normal" w:hAnsi="思源黑体 CN Normal" w:eastAsia="思源黑体 CN Normal" w:cs="思源黑体 CN Normal"/>
        </w:rPr>
        <w:t>和分发</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kubectl </w:t>
      </w:r>
      <w:r>
        <w:rPr>
          <w:rFonts w:hint="eastAsia" w:ascii="思源黑体 CN Normal" w:hAnsi="思源黑体 CN Normal" w:eastAsia="思源黑体 CN Normal" w:cs="思源黑体 CN Normal"/>
        </w:rPr>
        <w:t>命令行</w:t>
      </w:r>
      <w:r>
        <w:rPr>
          <w:rFonts w:hint="eastAsia" w:ascii="思源黑体 CN Normal" w:hAnsi="思源黑体 CN Normal" w:eastAsia="思源黑体 CN Normal" w:cs="思源黑体 CN Normal"/>
        </w:rPr>
        <w:t>工具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https://dl.k8s.io/v1.12.3/kubernetes-client-linux-amd64.tar.gz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kubernetes-client-linux-amd64.tar.gz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kubernetes/client/bin/kubectl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admin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与 apiserver https 安全端口通信，apiserver 对提供的证书进行认证和授权。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作为集群的管理工具，需要被授予最高权限。这里创建具有最高权限的 admin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admin-csr.json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"system:masters",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system:masters，kube-apiserver 收到该证书后将请求的 Group 设置为 system:masters；</w:t>
      </w:r>
    </w:p>
    <w:p>
      <w:pPr>
        <w:pStyle w:val="37"/>
        <w:numPr>
          <w:ilvl w:val="0"/>
          <w:numId w:val="3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ClusterRoleBinding cluster-admin 将 Group system:masters 与 Role cluster-admin 绑定，该 Role 授予所有 API的权限；</w:t>
      </w:r>
    </w:p>
    <w:p>
      <w:pPr>
        <w:pStyle w:val="37"/>
        <w:numPr>
          <w:ilvl w:val="0"/>
          <w:numId w:val="3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admin-csr.json | cfssljson -bare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admin*</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kubeconfig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 为 kubectl 的配置文件，包含访问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设置集群参数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设置客户端认证参数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--client-certificate=/opt/k8s/work/cert/admin.pem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--client-key=/opt/k8s/work/cert/admin-key.pem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设置上下文参数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设置默认上下文</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kubernetes --kubeconfig=kubectl.kubeconfig</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--certificate-authority：验证 kube-apiserver 证书的根证书；</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--client-certificate、--client-key：刚生成的 admin 证书和私钥，连接 kube-apiserver 时使用；</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kubectl.kubeconfig 文件中(不加时，写入的是证书文件路径)；</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命令的节点：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~/.kube"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kubectl.kubeconfig root@${node_ip}:~/.kube/config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3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保存到用户的 ~/.kube/config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bookmarkEnd w:id="1"/>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etcd</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是基于 Raft 的分布式 key-value 存储系统，由 CoreOS 开发，常用于服务发现、共享配置以及并发控制（如 leader 选举、分布式锁等）。kubernetes 使用 etcd 存储所有运行数据。</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本文档介绍部署一个三节点高可用 etcd 集群的步骤：</w:t>
      </w:r>
    </w:p>
    <w:p>
      <w:pPr>
        <w:ind w:firstLine="480"/>
        <w:rPr>
          <w:rFonts w:hint="eastAsia" w:ascii="思源黑体 CN Normal" w:hAnsi="思源黑体 CN Normal" w:eastAsia="思源黑体 CN Normal" w:cs="思源黑体 CN Normal"/>
        </w:rPr>
      </w:pP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集群各节点的 x509 证书，用于加密客户端(如 etcdctl) 与 etcd 集群、etcd 集群之间的数据流；</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文件，配置服务参数；</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检查集群工作状态；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集群各节点的名称和 IP 如下：</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192.168.100.246</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192.168.100.247</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192.168.100.248</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"https://github.com/coreos/etcd/releases"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https://github.com/coreos/etcd/releases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https://github.com/coreos/etcd/releases/download/v3.3.10/etcd-v3.3.10-linux-amd64.tar.gz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-xvf etcd-v3.3.10-linux-amd64.tar.gz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etcd-v3.3.10-linux-amd64/etcd*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etcd 节点 IP 或域名列表，这里将 etcd 集群的三个节点 IP 都列在其中；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etcd-csr.json | cfssljson -bare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etcd*pem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分发生成的证书和私钥到各 etcd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etcd*.pem root@${node_ip}:/etc/etcd/cert/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Description=Etcd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Documentation=https://github.com/coreos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WorkingDirectory=${ETCD_DATA_DIR}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ExecStart=/opt/k8s/bin/etcd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--data-dir=${ETCD_DATA_DIR}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--wal-dir=${ETCD_WAL_DIR}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--name=##NODE_NAME##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--initial-advertise-peer-urls=https://##NODE_IP##:2380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--listen-client-urls=https://##NODE_IP##:2379,http://127.0.0.1:2379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--advertise-client-urls=https://##NODE_IP##:2379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--initial-cluster-token=etcd-cluster-0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--initial-cluster=${ETCD_NODES}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--initial-cluster-state=new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--auto-compaction-mode=periodic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--auto-compaction-retention=1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--max-request-bytes=33554432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--quota-backend-bytes=6442450944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--heartbeat-interval=250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--election-timeout=2000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WorkingDirectory、--data-dir：指定工作目录和数据目录为 ${ETCD_DATA_DIR}，需在启动服务前创建这个目录；</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--wal-dir：指定 wal 目录，为了提高性能，一般使用 SSD 或者和 --data-dir 不同的磁盘；</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--name：指定节点名称，当 --initial-cluster-state 值为 new 时，--name 的参数值必须位于 --initial-cluster 列表中；</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--cert-file、--key-file：etcd server 与 client 通信时使用的证书和私钥；</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--trusted-ca-file：签名 client 证书的 CA 证书，用于验证 client 证书；</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--peer-cert-file、--peer-key-file：etcd 与 peer 通信使用的证书和私钥；</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--peer-trusted-ca-file：签名 peer 证书的 CA 证书，用于验证 peer 证书；</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etcd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etcd.service.template &gt; etcd-${NODE_IPS[i]}.service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*.service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etcd-${node_ip}.service root@${node_ip}:/usr/lib/systemd/system/etcd.service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etcd.service;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etcd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${ETCD_DATA_DIR} ${ETCD_WAL_DIR}"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etcd &amp;&amp; systemctl restart etcd " &amp;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 etcd 数据目录和工作目录;</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进程首次启动时会等待其它节点的 etcd 加入集群，命令 systemctl start etcd 会卡住一段时间，为正常现象。</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etcd|grep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etcd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验证服务状态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 etcd 集群后，在任一 etc 节点上执行如下命令：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endpoint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https://192.168.100.246:2379 is healthy: successfully committed proposal: took = 3.5037ms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https://192.168.100.247:2379 is healthy: successfully committed proposal: took = 17.918242ms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https://192.168.100.248:2379 is healthy: successfully committed proposal: took = 10.445815ms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输出均为 healthy 时表示集群服务正常。</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 table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endpoint status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ENDPOINT           |        ID        | VERSION | DB SIZE | IS LEADER | RAFT TERM | RAFT INDEX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https://192.168.100.246:2379 | 52bfdc32535efaaa |  3.3.10 |   20 kB |      true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https://192.168.100.247:2379 | 13db042075766644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https://192.168.100.248:2379 | 770b9415f8cc927b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可见，当前的 leader 为 </w:t>
      </w:r>
      <w:r>
        <w:rPr>
          <w:rFonts w:hint="eastAsia" w:ascii="思源黑体 CN Normal" w:hAnsi="思源黑体 CN Normal" w:eastAsia="思源黑体 CN Normal" w:cs="思源黑体 CN Normal"/>
        </w:rPr>
        <w:t>192.168.100.246</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部署 </w:t>
      </w:r>
      <w:r>
        <w:rPr>
          <w:rFonts w:hint="eastAsia" w:ascii="思源黑体 CN Normal" w:hAnsi="思源黑体 CN Normal" w:eastAsia="思源黑体 CN Normal" w:cs="思源黑体 CN Normal"/>
        </w:rPr>
        <w:t xml:space="preserve">flannel </w:t>
      </w:r>
      <w:r>
        <w:rPr>
          <w:rFonts w:hint="eastAsia" w:ascii="思源黑体 CN Normal" w:hAnsi="思源黑体 CN Normal" w:eastAsia="思源黑体 CN Normal" w:cs="思源黑体 CN Normal"/>
        </w:rPr>
        <w:t>网络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kubernetes 要求集群内各节点(包括 master 节点)能通过 Pod 网段互联互通。flannel 使用 vxlan 技术为各节点创建一个可以互通的 Pod 网络，使用的端口为 </w:t>
      </w:r>
      <w:r>
        <w:rPr>
          <w:rFonts w:hint="eastAsia" w:ascii="思源黑体 CN Normal" w:hAnsi="思源黑体 CN Normal" w:eastAsia="思源黑体 CN Normal" w:cs="思源黑体 CN Normal"/>
          <w:b/>
          <w:u w:val="single"/>
        </w:rPr>
        <w:t>UDP 8472，需要开放该端口</w:t>
      </w:r>
      <w:r>
        <w:rPr>
          <w:rFonts w:hint="eastAsia" w:ascii="思源黑体 CN Normal" w:hAnsi="思源黑体 CN Normal" w:eastAsia="思源黑体 CN Normal" w:cs="思源黑体 CN Normal"/>
        </w:rPr>
        <w:t>（如公有云 AWS 等）。</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第一次启动时，从 etcd 获取 Pod 网段信息，为本节点分配一个未使用的地址段，然后创建 flannedl.1（也可能是其它名称，如 flannel1 等） 接口。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将分配的 Pod 网段信息写入 /run/flannel/docker 文件，docker 后续使用这个文件中的环境变量设置 docker0 网桥。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flanneld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到 https://github.com/coreos/flannel/releases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flannel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https://github.com/coreos/flannel/releases/download/v0.10.0/flannel-v0.10.0-linux-amd64.tar.gz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flannel-v0.10.0-linux-amd64.tar.gz -C flannel</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flannel/{flanneld,mk-docker-opts.sh}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从 etcd 集群存取网段分配信息，而 etcd 集群启用了双向 x509 证书认证，所以需要为 flanneld 生成证书和私钥。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w:t>
      </w:r>
      <w:r>
        <w:rPr>
          <w:rFonts w:hint="eastAsia" w:ascii="思源黑体 CN Normal" w:hAnsi="思源黑体 CN Normal" w:eastAsia="思源黑体 CN Normal" w:cs="思源黑体 CN Normal"/>
          <w:color w:val="393A34"/>
          <w:spacing w:val="3"/>
          <w:kern w:val="0"/>
          <w:sz w:val="20"/>
          <w:szCs w:val="20"/>
        </w:rPr>
        <w:t>/cert</w:t>
      </w:r>
      <w:r>
        <w:rPr>
          <w:rFonts w:hint="eastAsia" w:ascii="思源黑体 CN Normal" w:hAnsi="思源黑体 CN Normal" w:eastAsia="思源黑体 CN Normal" w:cs="思源黑体 CN Normal"/>
          <w:color w:val="393A34"/>
          <w:spacing w:val="3"/>
          <w:kern w:val="0"/>
          <w:sz w:val="20"/>
          <w:szCs w:val="20"/>
        </w:rPr>
        <w: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flanneld-csr.json | cfssljson -bare flannel</w:t>
      </w:r>
      <w:r>
        <w:rPr>
          <w:rFonts w:hint="eastAsia" w:ascii="思源黑体 CN Normal" w:hAnsi="思源黑体 CN Normal" w:eastAsia="思源黑体 CN Normal" w:cs="思源黑体 CN Normal"/>
          <w:color w:val="393A34"/>
          <w:spacing w:val="3"/>
          <w:kern w:val="0"/>
          <w:sz w:val="20"/>
          <w:szCs w:val="20"/>
        </w:rPr>
        <w:t>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flannel*pem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将生成的证书和私钥分发到所有节点（master 和 worker）：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r>
        <w:rPr>
          <w:rFonts w:hint="eastAsia" w:ascii="思源黑体 CN Normal" w:hAnsi="思源黑体 CN Normal" w:eastAsia="思源黑体 CN Normal" w:cs="思源黑体 CN Normal"/>
          <w:color w:val="393A34"/>
          <w:spacing w:val="3"/>
          <w:kern w:val="0"/>
          <w:sz w:val="20"/>
          <w:szCs w:val="20"/>
        </w:rPr>
        <w:t>/cert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flanneld*.pem root@${node_ip}:/etc/flanneld/cert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etcd 写入集群 Pod 网段信息</w:t>
      </w:r>
    </w:p>
    <w:p>
      <w:pPr>
        <w:ind w:firstLine="493"/>
        <w:rPr>
          <w:rFonts w:hint="eastAsia" w:ascii="思源黑体 CN Normal" w:hAnsi="思源黑体 CN Normal" w:eastAsia="思源黑体 CN Normal" w:cs="思源黑体 CN Normal"/>
          <w:b/>
          <w:u w:val="single"/>
        </w:rPr>
      </w:pPr>
      <w:r>
        <w:rPr>
          <w:rFonts w:hint="eastAsia" w:ascii="思源黑体 CN Normal" w:hAnsi="思源黑体 CN Normal" w:eastAsia="思源黑体 CN Normal" w:cs="思源黑体 CN Normal"/>
          <w:b/>
          <w:u w:val="single"/>
        </w:rPr>
        <w:t>注意：本步骤只需执行一次。</w:t>
      </w:r>
    </w:p>
    <w:p>
      <w:pPr>
        <w:ind w:firstLine="493"/>
        <w:rPr>
          <w:rFonts w:hint="eastAsia" w:ascii="思源黑体 CN Normal" w:hAnsi="思源黑体 CN Normal" w:eastAsia="思源黑体 CN Normal" w:cs="思源黑体 CN Normal"/>
          <w:b/>
          <w:u w:val="single"/>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--cert-file=/opt/k8s/work/cert/flanneld.pem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--key-file=/opt/k8s/work/cert/flanneld-key.pem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set ${FLANNEL_ETCD_PREFIX}/config '{"Network":"'${CLUSTER_CIDR}'", "SubnetLen": 21, "Backend": {"Type": "vxlan"}}'</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当前版本 (v0.10.0) 不支持 etcd v3，故使用 etcd v2 API 写入配置 key 和网段数据；</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写入的 Pod 网段 ${CLUSTER_CIDR} 地址段如 /16 必须小于 SubnetLen，必须与 kube-controller-manager 的 --cluster-cidr 参数值一致；</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flanneld 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flanneld.service &lt;&lt; 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Description=Flanneld overlay address etcd agent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Before=docker.service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ExecStart=/opt/k8s/bin/flanneld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-etcd-prefix=${FLANNEL_ETCD_PREFIX}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-iface=${IFACE}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-ip-masq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ExecStartPost=/opt/k8s/bin/mk-docker-opts.sh -k DOCKER_NETWORK_OPTIONS -d /run/flannel/docker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RequiredBy=docker.service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mk-docker-opts.sh 脚本将分配给 flanneld 的 Pod 子网网段信息写入 /run/flannel/docker 文件，后续 docker 启动时使用这个文件中的环境变量配置 docker0 网桥；</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使用系统缺省路由所在的接口与其它节点通信，对于有多个网络接口（如内网和公网）的节点，可以用 -iface 参数指定通信接口;</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运行时需要 root 权限；</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-ip-masq: flanneld 为访问 Pod 网络外的流量设置 SNAT 规则，同时将传递给 Docker 的变量 --ip-masq（/run/flannel/docker 文件中）设置为 false，这样 Docker 将不再创建 SNAT 规则； Docker 的 --ip-masq 为 true 时，创建的 SNAT 规则比较“暴力”：将所有本节点 Pod 发起的、访问非 docker0 接口的请求做 SNAT，这样访问其他节点 Pod 的请求来源 IP 会被设置为 flannel.1 接口的 IP，导致目的 Pod 看不到真实的来源 Pod IP。 flanneld 创建的 SNAT 规则比较温和，只对访问非 Pod 网段的请求做 SNAT。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systemd unit 文件到所有节点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flanneld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flanneld &amp;&amp; systemctl restart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flanneld|grep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flanneld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检查分配给各 flanneld 的 Pod 网段信息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查看集群 Pod 网段(/16)：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${FLANNEL_ETCD_PREFIX}/config</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{"Network":"172.30.0.0/16", "SubnetLen": 21, "Backend": {"Type": "vxlan"}}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查看已分配的 Pod 子网段列表(/24):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ls ${FLANNEL_ETCD_PREFIX}/subnets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/kubernetes/network/subnets/172.30.240.0-21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/kubernetes/network/subnets/172.30.120.0-21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/kubernetes/network/subnets/172.30.192.0-21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查看某一 Pod 网段对应的节点 IP 和 flannel 接口地址: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${FLANNEL_ETCD_PREFIX}/subnets/172.30.240.0-21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{"PublicIP":"192.168.100.246","BackendType":"vxlan","BackendData":{"VtepMAC":"fa:32:14:34:86:74"}}</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验证各节点能通过 Pod 网段互通</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在各节点上部署 flannel 后，检查是否创建了 flannel 接口(名称可能为 flannel0、flannel.0、flannel.1 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"/usr/sbin/ip addr show flannel.1|grep -w inet"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172.30.120.0/32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172.30.192.0/32 scope global flannel.1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 ping 所有 flannel 接口 IP，确保能通：</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1 172.30.240.0"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1 172.30.120.0"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1 172.30.192.0"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3" w:name="_apiserver_高可用之_nginx"/>
      <w:bookmarkEnd w:id="3"/>
      <w:r>
        <w:rPr>
          <w:rFonts w:hint="eastAsia" w:ascii="思源黑体 CN Normal" w:hAnsi="思源黑体 CN Normal" w:eastAsia="思源黑体 CN Normal" w:cs="思源黑体 CN Normal"/>
        </w:rPr>
        <w:t>api</w:t>
      </w:r>
      <w:r>
        <w:rPr>
          <w:rFonts w:hint="eastAsia" w:ascii="思源黑体 CN Normal" w:hAnsi="思源黑体 CN Normal" w:eastAsia="思源黑体 CN Normal" w:cs="思源黑体 CN Normal"/>
        </w:rPr>
        <w:t xml:space="preserve">server </w:t>
      </w:r>
      <w:r>
        <w:rPr>
          <w:rFonts w:hint="eastAsia" w:ascii="思源黑体 CN Normal" w:hAnsi="思源黑体 CN Normal" w:eastAsia="思源黑体 CN Normal" w:cs="思源黑体 CN Normal"/>
        </w:rPr>
        <w:t>高可用</w:t>
      </w:r>
      <w:r>
        <w:rPr>
          <w:rFonts w:hint="eastAsia" w:ascii="思源黑体 CN Normal" w:hAnsi="思源黑体 CN Normal" w:eastAsia="思源黑体 CN Normal" w:cs="思源黑体 CN Normal"/>
        </w:rPr>
        <w:t>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nginx 代理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Client 的配置文件中静态指定了某个 kube-apiserver IP，如果该 apiserver 实例挂掉，可能引起服务异常。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本文档讲解使用 nginx 4 层透明代理功能实现 K8S 节点( master 节点和 worker 节点)高可用访问 kube-apiserver 的方案。</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 nginx 代理的 kube-apiserver 高可用方案</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控制节点的 kube-controller-manager、kube-scheduler 是多实例部署，所以只要有一个实例正常，就可以保证高可用；</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集群内的 Pod 使用域名 kubernetes 访问 kube-apiserver， kube-dns 会自动解析出多个 kube-apiserver 节点的 IP，所以也是高可用的；</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kubelet、kube-proxy、controller-manager、scheduler 通过本地的 kube-nginx（监听 127.0.0.1）访问 kube-apiserver，从而实现 kube-apiserver 的高可用。</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 会对所有 kube-apiserver 实例做健康检查和负载均衡；</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下载和编译 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下载源码：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http://nginx.org/download/nginx-1.15.3.tar.gz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nginx-1.15.3.tar.gz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配置编译参数：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nginx-prefix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./configure --prefix=/opt/k8s/kube-nginx --with-stream --without-http  --without-http_uwsgi_module --without-http_scgi_module --without-http_fastcgi_module</w:t>
      </w:r>
    </w:p>
    <w:p>
      <w:pPr>
        <w:pStyle w:val="37"/>
        <w:numPr>
          <w:ilvl w:val="0"/>
          <w:numId w:val="4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--with-stream：开启 4 层透明转发(TCP Proxy)功能；</w:t>
      </w:r>
    </w:p>
    <w:p>
      <w:pPr>
        <w:pStyle w:val="37"/>
        <w:numPr>
          <w:ilvl w:val="0"/>
          <w:numId w:val="4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--without-xxx：关闭所有其他功能，这样生成的动态链接二进制程序依赖最小；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Configuration summary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PCRE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OpenSSL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zlib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path prefix: </w:t>
      </w:r>
      <w:r>
        <w:rPr>
          <w:rFonts w:hint="eastAsia" w:ascii="思源黑体 CN Normal" w:hAnsi="思源黑体 CN Normal" w:eastAsia="思源黑体 CN Normal" w:cs="思源黑体 CN Normal"/>
          <w:color w:val="032F62"/>
          <w:kern w:val="0"/>
          <w:sz w:val="20"/>
          <w:szCs w:val="20"/>
        </w:rPr>
        <w:t>"/root/tmp/nginx-1.15.3/nginx-prefix"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binary file: </w:t>
      </w:r>
      <w:r>
        <w:rPr>
          <w:rFonts w:hint="eastAsia" w:ascii="思源黑体 CN Normal" w:hAnsi="思源黑体 CN Normal" w:eastAsia="思源黑体 CN Normal" w:cs="思源黑体 CN Normal"/>
          <w:color w:val="032F62"/>
          <w:kern w:val="0"/>
          <w:sz w:val="20"/>
          <w:szCs w:val="20"/>
        </w:rPr>
        <w:t>"/root/tmp/nginx-1.15.3/nginx-prefix/sbin/nginx"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modules path: </w:t>
      </w:r>
      <w:r>
        <w:rPr>
          <w:rFonts w:hint="eastAsia" w:ascii="思源黑体 CN Normal" w:hAnsi="思源黑体 CN Normal" w:eastAsia="思源黑体 CN Normal" w:cs="思源黑体 CN Normal"/>
          <w:color w:val="032F62"/>
          <w:kern w:val="0"/>
          <w:sz w:val="20"/>
          <w:szCs w:val="20"/>
        </w:rPr>
        <w:t>"/root/tmp/nginx-1.15.3/nginx-prefix/modules"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prefix: </w:t>
      </w:r>
      <w:r>
        <w:rPr>
          <w:rFonts w:hint="eastAsia" w:ascii="思源黑体 CN Normal" w:hAnsi="思源黑体 CN Normal" w:eastAsia="思源黑体 CN Normal" w:cs="思源黑体 CN Normal"/>
          <w:color w:val="032F62"/>
          <w:kern w:val="0"/>
          <w:sz w:val="20"/>
          <w:szCs w:val="20"/>
        </w:rPr>
        <w:t>"/root/tmp/nginx-1.15.3/nginx-prefix/conf"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file: </w:t>
      </w:r>
      <w:r>
        <w:rPr>
          <w:rFonts w:hint="eastAsia" w:ascii="思源黑体 CN Normal" w:hAnsi="思源黑体 CN Normal" w:eastAsia="思源黑体 CN Normal" w:cs="思源黑体 CN Normal"/>
          <w:color w:val="032F62"/>
          <w:kern w:val="0"/>
          <w:sz w:val="20"/>
          <w:szCs w:val="20"/>
        </w:rPr>
        <w:t>"/root/tmp/nginx-1.15.3/nginx-prefix/conf/nginx.conf"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pid file: </w:t>
      </w:r>
      <w:r>
        <w:rPr>
          <w:rFonts w:hint="eastAsia" w:ascii="思源黑体 CN Normal" w:hAnsi="思源黑体 CN Normal" w:eastAsia="思源黑体 CN Normal" w:cs="思源黑体 CN Normal"/>
          <w:color w:val="032F62"/>
          <w:kern w:val="0"/>
          <w:sz w:val="20"/>
          <w:szCs w:val="20"/>
        </w:rPr>
        <w:t>"/root/tmp/nginx-1.15.3/nginx-prefix/logs/nginx.pid"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error log file: </w:t>
      </w:r>
      <w:r>
        <w:rPr>
          <w:rFonts w:hint="eastAsia" w:ascii="思源黑体 CN Normal" w:hAnsi="思源黑体 CN Normal" w:eastAsia="思源黑体 CN Normal" w:cs="思源黑体 CN Normal"/>
          <w:color w:val="032F62"/>
          <w:kern w:val="0"/>
          <w:sz w:val="20"/>
          <w:szCs w:val="20"/>
        </w:rPr>
        <w:t>"/root/tmp/nginx-1.15.3/nginx-prefix/logs/error.log"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access log file: </w:t>
      </w:r>
      <w:r>
        <w:rPr>
          <w:rFonts w:hint="eastAsia" w:ascii="思源黑体 CN Normal" w:hAnsi="思源黑体 CN Normal" w:eastAsia="思源黑体 CN Normal" w:cs="思源黑体 CN Normal"/>
          <w:color w:val="032F62"/>
          <w:kern w:val="0"/>
          <w:sz w:val="20"/>
          <w:szCs w:val="20"/>
        </w:rPr>
        <w:t>"/root/tmp/nginx-1.15.3/nginx-prefix/logs/access.log"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client request body temporary files: </w:t>
      </w:r>
      <w:r>
        <w:rPr>
          <w:rFonts w:hint="eastAsia" w:ascii="思源黑体 CN Normal" w:hAnsi="思源黑体 CN Normal" w:eastAsia="思源黑体 CN Normal" w:cs="思源黑体 CN Normal"/>
          <w:color w:val="032F62"/>
          <w:kern w:val="0"/>
          <w:sz w:val="20"/>
          <w:szCs w:val="20"/>
        </w:rPr>
        <w:t>"client_body_temp"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proxy temporary files: </w:t>
      </w:r>
      <w:r>
        <w:rPr>
          <w:rFonts w:hint="eastAsia" w:ascii="思源黑体 CN Normal" w:hAnsi="思源黑体 CN Normal" w:eastAsia="思源黑体 CN Normal" w:cs="思源黑体 CN Normal"/>
          <w:color w:val="032F62"/>
          <w:kern w:val="0"/>
          <w:sz w:val="20"/>
          <w:szCs w:val="20"/>
        </w:rPr>
        <w:t>"proxy_temp"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编译和安装：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&amp;&amp; make install</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验证编译的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./sbin/nginx -v</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version: nginx/1.15.3</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nginx 动态链接的库：</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ldd ./sbin/nginx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linux-vdso.so.1 =&gt;  (0x00007ffe11794000)</w:t>
      </w:r>
    </w:p>
    <w:p>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libdl.so.2 =&gt; /lib64/libdl.so.2 (0x00007f29eb5d5000)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libpthread.so.0 =&gt; /lib64/libpthread.so.0 (0x00007f29eb3b9000)</w:t>
      </w:r>
    </w:p>
    <w:p>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libc.so.6 =&gt; /lib64/libc.so.6 (0x00007f29eafeb000)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/lib64/ld-linux-x86-64.so.2 (0x00007f29eb7e0000)</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由于只开启了 4 层透明转发功能，所以除了依赖 libc 等操作系统核心 lib 库外，没有对其它 lib 的依赖(如 libz、libssl 等)，这样可以方便部署到各版本操作系统中；</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安装和部署 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nginx，开启 4 层透明转发功能：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/opt/k8s/kube-nginx/conf/nginx.conf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worker_processes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events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worker_connections  1024;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stream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upstream backend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hash $remote_addr consistent;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192.168.100.246:6443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192.168.100.247:6443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192.168.100.248:6443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 8443;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proxy_connect_timeout 1s;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proxy_pass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需要根据集群 kube-apiserver 的实际情况，替换 backend 中 server 列表；</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systemd unit 文件，启动服务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kube-nginx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kube-nginx.service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Description=kube-apiserver nginx proxy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Type=forking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ExecStartPre=/opt/k8s/kube-nginx/sbin/nginx -c /opt/k8s/kube-nginx/conf/nginx.conf -p /opt/k8s/kube-nginx -t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ExecStart=/opt/k8s/kube-nginx/sbin/nginx -c /opt/k8s/kube-nginx/conf/nginx.conf -p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ExecReload=/opt/k8s/kube-nginx/sbin/nginx -c /opt/k8s/kube-nginx/conf/nginx.conf -p /opt/k8s/kube-nginx -s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PrivateTmp=true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kube-nginx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kube-nginx.service /usr/lib/systemd/system/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daemon-reload &amp;&amp; systemctl enable kube-nginx &amp;&amp; systemctl restart kube-nginx</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kube-nginx 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status kube-nginx |grep 'Active:'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4" w:name="_部署master节点"/>
      <w:r>
        <w:rPr>
          <w:rFonts w:hint="eastAsia" w:ascii="思源黑体 CN Normal" w:hAnsi="思源黑体 CN Normal" w:eastAsia="思源黑体 CN Normal" w:cs="思源黑体 CN Normal"/>
        </w:rPr>
        <w:t>部署 master</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节点</w:t>
      </w:r>
    </w:p>
    <w:bookmarkEnd w:id="4"/>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master 节点运行如下组件：</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和 kube-controller-manager 可以以集群模式运行，通过 leader 选举产生一个工作进程，其它进程处于阻塞模式。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这两个组件需要高可用模式访问 kube-apiserver，所以也需要部署 kube-nginx 组件。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安装和配置 kube-nginx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"_apiserver_高可用之_nginx"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apiserver高可用之nginx代理</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下载最新版本二进制文件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"https://github.com/kubernetes/kubernetes/blob/master/CHANGELOG.md"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CHANGELOG页面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下载 server tarball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kubernetes-src.tar.gz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将二进制文件拷贝到所有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server/bin/*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w:t>
      </w:r>
      <w:r>
        <w:rPr>
          <w:rFonts w:hint="eastAsia" w:ascii="思源黑体 CN Normal" w:hAnsi="思源黑体 CN Normal" w:eastAsia="思源黑体 CN Normal" w:cs="思源黑体 CN Normal"/>
        </w:rPr>
        <w:t xml:space="preserve">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本章节讲解部署一个三实例 kube-apiserver 集群的步骤。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"${CLUSTER_KUBERNETES_SVC_IP}",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"kubernetes.default.svc.cluster.local"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IP 或域名列表，这里列出了 VIP 、apiserver 节点 IP、kubernetes 服务 IP 和域名；</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域名最后字符不能是 .(如不能为 kubernetes.default.svc.cluster.local.)，否则解析时失败，提示： x509: cannot parse dnsName "kubernetes.default.svc.cluster.local."；</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如果使用非 cluster.local 域名，如 opsnull.com，则需要修改域名列表中的最后两个域名为：kubernetes.default.svc.opsnull、kubernetes.default.svc.opsnull.com</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服务 IP 是 apiserver 自动创建的，一般是 --service-cluster-ip-range 参数指定的网段的第一个IP，后续可以通过如下命令获取：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svc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1d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kubernetes-csr.json | cfssljson -bare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kubernetes*pem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创建加密配置文件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encryption-config.yaml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EncryptionConfig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secrets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providers: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aescbc: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key1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 ${ENCRYPTION_KEY}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identity: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将加密配置文件拷贝到 master 节点的 /etc/kubernetes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encryption-config.yaml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kube-apiserver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kube-apiserver.service.template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API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--enable-admission-plugins=Initializers,NamespaceLifecycle,NodeRestriction,LimitRanger,ServiceAccount,DefaultStorageClass,ResourceQuota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--anonymous-auth=false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--experimental-encryption-provider-config=/etc/kubernetes/encryption-config.yaml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--insecure-port=0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--authorization-mode=Node,RBAC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--runtime-config=api/all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--enable-bootstrap-token-auth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--service-node-port-range=${NODE_PORT_RANGE}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--kubelet-certificate-authority=/etc/kubernetes/cert/ca.pem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--kubelet-client-certificate=/etc/kubernetes/cert/kubernetes.pem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--kubelet-client-key=/etc/kubernetes/cert/kubernetes-key.pem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--kubelet-https=true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--service-account-key-file=/etc/kubernetes/cert/ca.pem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--etcd-servers=${ETCD_ENDPOINTS}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--enable-swagger-ui=true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--allow-privileged=true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--max-mutating-requests-inflight=2000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--max-requests-inflight=4000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--apiserver-count=3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--audit-log-maxage=30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--audit-log-maxbackup=3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--audit-log-maxsize=100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--audit-log-path=${K8S_DIR}/kube-apiserver/audit.log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--event-ttl=168h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--experimental-encryption-provider-config：启用加密特性；</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--authorization-mode=Node,RBAC： 开启 Node 和 RBAC 授权模式，拒绝未授权的请求；</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--enable-admission-plugins：启用 ServiceAccount 和 NodeRestriction；</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--service-account-key-file：签名 ServiceAccount Token 的公钥文件，kube-controller-manager 的 --service-account-private-key-file 指定私钥文件，两者配对使用；</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--tls-*-file：指定 apiserver 使用的证书、私钥和 CA 文件。--client-ca-file 用于验证 client (kue-controller-manager、kube-scheduler、kubelet、kube-proxy 等)请求所带的证书；</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--kubelet-client-certificate、--kubelet-client-key：如果指定，则使用 https 访问 kubelet APIs；需要为证书对应的用户(上面 kubernetes*.pem 证书的用户为 kubernetes) 用户定义 RBAC 规则，否则访问 kubelet API 时提示未授权；</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不能为 127.0.0.1，否则外界不能访问它的安全端口 6443；</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--insecure-port=0：关闭监听非安全端口(8080)；</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--service-cluster-ip-range： 指定 Service Cluster IP 地址段；</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--service-node-port-range： 指定 NodePort 的端口范围；</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--runtime-config=api/all=true： 启用所有版本的 APIs，如 autoscaling/v2alpha1；</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--enable-bootstrap-token-auth：启用 kubelet bootstrap 的 token 认证；</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--apiserver-count=3：指定集群运行模式，多台 kube-apiserver 会通过 leader 选举产生一个工作节点，其它节点处于阻塞状态；</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kube-apiserver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kube-apiserver.service.template &gt; kube-apiserver-${NODE_IPS[i]}.service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kube-apiserver*.service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kube-apiserver-${node_ip}.service root@${node_ip}:/usr/lib/systemd/system /kube-apiserver.service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kube-apiserver.service;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kube-apiserver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kube-apiserver &amp;&amp; systemctl restart 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kube-apiserver |grep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(running)，否则到 master 节点查看日志，确认原因：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kube-apiserver</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 kube-apiserver 写入 etcd 的数据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--cert=/opt/k8s/work/cert/etcd.pem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--key=/opt/k8s/work/cert/etcd-key.pem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/registry/ --prefix --keys-only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https://127.0.0.1:8443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all --all-namespaces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   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default     service/kubernetes   ClusterIP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4m27s</w:t>
      </w:r>
    </w:p>
    <w:p>
      <w:pPr>
        <w:ind w:firstLine="480"/>
        <w:rPr>
          <w:rFonts w:hint="eastAsia"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componentstatuses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MESSAGE                                                                                     ERROR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controller-manager   Unhealthy   Get http://127.0.0.1:10252/healthz: dial tcp 127.0.0.1:10252: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scheduler            Unhealthy   Get http://127.0.0.1:10251/healthz: dial tcp 127.0.0.1:10251: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etcd-2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etcd-0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etcd-1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5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如果执行 kubectl 命令式时输出如下错误信息，则说明使用的 ~/.kube/config 文件不对，请切换到正确的账户后再执行该命令：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The connection to the server localhost:8080 was refused - did you specify the right host or port?</w:t>
      </w:r>
    </w:p>
    <w:p>
      <w:pPr>
        <w:ind w:firstLine="480"/>
        <w:rPr>
          <w:rFonts w:hint="eastAsia" w:ascii="思源黑体 CN Normal" w:hAnsi="思源黑体 CN Normal" w:eastAsia="思源黑体 CN Normal" w:cs="思源黑体 CN Normal"/>
        </w:rPr>
      </w:pPr>
    </w:p>
    <w:p>
      <w:pPr>
        <w:pStyle w:val="37"/>
        <w:numPr>
          <w:ilvl w:val="0"/>
          <w:numId w:val="5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kubectl get componentstatuses 命令时，apiserver 默认向 127.0.0.1 发送请求。当 controller-manager、scheduler 以集群模式运行时，有可能和 kube-apiserver </w:t>
      </w:r>
      <w:r>
        <w:rPr>
          <w:rFonts w:hint="eastAsia" w:ascii="思源黑体 CN Normal" w:hAnsi="思源黑体 CN Normal" w:eastAsia="思源黑体 CN Normal" w:cs="思源黑体 CN Normal"/>
          <w:b/>
        </w:rPr>
        <w:t>不在一台机器上</w:t>
      </w:r>
      <w:r>
        <w:rPr>
          <w:rFonts w:hint="eastAsia" w:ascii="思源黑体 CN Normal" w:hAnsi="思源黑体 CN Normal" w:eastAsia="思源黑体 CN Normal" w:cs="思源黑体 CN Normal"/>
        </w:rPr>
        <w:t>，这时 controller-manager 或 scheduler 的状态为 Unhealthy，但实际上它们工作</w:t>
      </w:r>
      <w:r>
        <w:rPr>
          <w:rFonts w:hint="eastAsia" w:ascii="思源黑体 CN Normal" w:hAnsi="思源黑体 CN Normal" w:eastAsia="思源黑体 CN Normal" w:cs="思源黑体 CN Normal"/>
          <w:b/>
        </w:rPr>
        <w:t>正常</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监听的端口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kube-api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0 192.168.100.246:6443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51903/kube-apiserve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6443: 接收 https 请求的安全端口，对所有请求做认证和授权；</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由于关闭了非安全端口，故没有监听 8080；</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kubernetes 证书访问 kubelet API 的权限</w:t>
      </w:r>
    </w:p>
    <w:p>
      <w:pPr>
        <w:ind w:firstLine="480"/>
        <w:rPr>
          <w:rFonts w:hint="eastAsia" w:ascii="思源黑体 CN Normal" w:hAnsi="思源黑体 CN Normal" w:eastAsia="思源黑体 CN Normal" w:cs="思源黑体 CN Normal"/>
          <w:color w:val="24292E"/>
          <w:shd w:val="clear" w:color="auto" w:fill="FFFFFF"/>
        </w:rPr>
      </w:pPr>
      <w:r>
        <w:rPr>
          <w:rFonts w:hint="eastAsia" w:ascii="思源黑体 CN Normal" w:hAnsi="思源黑体 CN Normal" w:eastAsia="思源黑体 CN Normal" w:cs="思源黑体 CN Normal"/>
          <w:color w:val="24292E"/>
          <w:shd w:val="clear" w:color="auto" w:fill="FFFFFF"/>
        </w:rPr>
        <w:t>在执行 kubectl exec、run、logs 等命令时，apiserver 会转发到 kubelet。这里定义 RBAC 规则，授权 apiserver 调用 kubelet API。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kube-apiserver:kubelet-apis --clusterrole=system:kubelet-api-admin --user kubernetes</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关于证书域名最后字符不能是 . 的问题，实际和 Go 的版本有关，1.9 不支持这种类型的证书：</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"https://github.com/kubernetes/ingress-nginx/issues/2188"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https://github.com/kubernetes/ingress-nginx/issues/2188</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controller-manager 集群</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本文档介绍部署高可用 kube-controller-manager 集群的步骤。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证书和私钥，kube-controller-manager 在如下两种情况下使用该证书：</w:t>
      </w:r>
    </w:p>
    <w:p>
      <w:pPr>
        <w:pStyle w:val="37"/>
        <w:numPr>
          <w:ilvl w:val="0"/>
          <w:numId w:val="5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的安全端口通信时;</w:t>
      </w:r>
    </w:p>
    <w:p>
      <w:pPr>
        <w:pStyle w:val="37"/>
        <w:numPr>
          <w:ilvl w:val="0"/>
          <w:numId w:val="5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在安全端口(https，10252) 输出 prometheus 格式的 metrics；</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w:t>
      </w:r>
      <w:r>
        <w:rPr>
          <w:rFonts w:hint="eastAsia" w:ascii="思源黑体 CN Normal" w:hAnsi="思源黑体 CN Normal" w:eastAsia="思源黑体 CN Normal" w:cs="思源黑体 CN Normal"/>
          <w:szCs w:val="21"/>
        </w:rPr>
        <w:t>aster</w:t>
      </w:r>
      <w:r>
        <w:rPr>
          <w:rFonts w:hint="eastAsia" w:ascii="思源黑体 CN Normal" w:hAnsi="思源黑体 CN Normal" w:eastAsia="思源黑体 CN Normal" w:cs="思源黑体 CN Normal"/>
          <w:szCs w:val="21"/>
        </w:rPr>
        <w:t xml:space="preserve"> 节点上执行，然后远程分发文件和执行命令。</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部署master节点</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kube-controller-manager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numPr>
          <w:ilvl w:val="0"/>
          <w:numId w:val="52"/>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列表包含所有 kube-controller-manager 节点 IP；</w:t>
      </w:r>
    </w:p>
    <w:p>
      <w:pPr>
        <w:numPr>
          <w:ilvl w:val="0"/>
          <w:numId w:val="52"/>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system:kube-controller-manager、O 为 system:kube-controller-manager，kubernetes 内置的 ClusterRoleBindings system:kube-controller-manager 赋予 kube-controller-manager 工作所需的权限。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kube-controller-manager-csr.json | cfssljson -bare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kube-controller-manager*pem</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将生成的证书和私钥分发到所有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w:t>
      </w:r>
      <w:r>
        <w:rPr>
          <w:rFonts w:hint="eastAsia" w:ascii="思源黑体 CN Normal" w:hAnsi="思源黑体 CN Normal" w:eastAsia="思源黑体 CN Normal" w:cs="思源黑体 CN Normal"/>
          <w:color w:val="393A34"/>
          <w:spacing w:val="3"/>
          <w:kern w:val="0"/>
          <w:sz w:val="20"/>
          <w:szCs w:val="20"/>
        </w:rPr>
        <w:t>/cert</w:t>
      </w:r>
      <w:r>
        <w:rPr>
          <w:rFonts w:hint="eastAsia" w:ascii="思源黑体 CN Normal" w:hAnsi="思源黑体 CN Normal" w:eastAsia="思源黑体 CN Normal" w:cs="思源黑体 CN Normal"/>
          <w:color w:val="393A34"/>
          <w:spacing w:val="3"/>
          <w:kern w:val="0"/>
          <w:sz w:val="20"/>
          <w:szCs w:val="20"/>
        </w:rPr>
        <w: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system:kube-controller-manager --kubeconfig=kube-controller-manager.kubeconfig</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kube-controller-manager.kubeconfig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kube-controller-manager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Controller 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--secure-port=10252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--bind-address=127.0.0.1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--authentication-kubeconfig=/etc/kubernetes/kube-controller-manager.kubeconfig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--cluster-name=kubernetes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--cluster-signing-cert-file=/etc/kubernetes/cert/ca.pem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--experimental-cluster-signing-duration=8760h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--root-ca-file=/etc/kubernetes/cert/ca.pem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--service-account-private-key-file=/etc/kubernetes/cert/ca-key.pem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--leader-elect=true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--controllers=*,bootstrapsigner,tokencleaner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--horizontal-pod-autoscaler-use-rest-clients=true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--horizontal-pod-autoscaler-sync-period=10s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--use-service-account-credentials=true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--kube-api-qps=1000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--kube-api-burst=2000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--port=0：关闭监听 http /metrics 的请求，同时 --address 参数无效，--bind-address 参数有效；</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--secure-port=10252、--bind-address=0.0.0.0: 在所有网络接口监听 10252 端口的 https /metrics 请求；</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文件路径，kube-controller-manager 使用它连接和验证 kube-apiserver；</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--authentication-kubeconfig 和 --authorization-kubeconfig：kube-controller-manager 使用它连接 apiserver，对 client 的请求进行认证和授权。kube-controller-manager 不再使用 --tls-ca-file 对请求 https metrics 的 Client 证书进行校验。如果没有配置这两个 kubeconfig 参数，则 client 连接 kube-controller-manager https 端口的请求会被拒绝(提示权限不足)。</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--cluster-signing-*-file：签名 TLS Bootstrap 创建的证书；</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--experimental-cluster-signing-duration：指定 TLS Bootstrap 证书的有效期；</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--root-ca-file：放置到容器 ServiceAccount 中的 CA 证书，用来对 kube-apiserver 的证书进行校验；</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--service-account-private-key-file：签名 ServiceAccount 中 Token 的私钥文件，必须和 kube-apiserver 的 --service-account-key-file 指定的公钥文件配对使用；</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--service-cluster-ip-range ：指定 Service Cluster IP 网段，必须和 kube-apiserver 中的同名参数一致；</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--controllers=*,bootstrapsigner,tokencleaner：启用的控制器列表，tokencleaner 用于自动清理过期的 Bootstrap token；</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--horizontal-pod-autoscaler-*：custom metrics 相关参数，支持 autoscaling/v2alpha1；</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--tls-cert-file、--tls-private-key-file：使用 https 输出 metrics 时使用的 Server 证书和秘钥；</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--use-service-account-credentials=true: kube-controller-manager 中各 controller 使用 serviceaccount 访问 kube-apiserver；</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的权限</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ClusteRole: system:kube-controller-manager 的</w:t>
      </w:r>
      <w:r>
        <w:rPr>
          <w:rFonts w:hint="eastAsia" w:ascii="思源黑体 CN Normal" w:hAnsi="思源黑体 CN Normal" w:eastAsia="思源黑体 CN Normal" w:cs="思源黑体 CN Normal"/>
          <w:b/>
          <w:szCs w:val="21"/>
        </w:rPr>
        <w:t>权限很小</w:t>
      </w:r>
      <w:r>
        <w:rPr>
          <w:rFonts w:hint="eastAsia" w:ascii="思源黑体 CN Normal" w:hAnsi="思源黑体 CN Normal" w:eastAsia="思源黑体 CN Normal" w:cs="思源黑体 CN Normal"/>
          <w:szCs w:val="21"/>
        </w:rPr>
        <w:t>，只能创建 secret、serviceaccount 等资源对象，各 controller 的权限分散到 ClusterRole system:controller:XXX 中。</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需要在 kube-controller-manager 的启动参数中添加 --use-service-account-credentials=true 参数，这样 main controller 会为各 controller 创建对应的 ServiceAccount XXX-controller。</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内置的 ClusterRoleBinding system:controller:XXX 将赋予各 XXX-controller ServiceAccount 对应的 ClusterRole system:controller:XXX 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另外，--authentication-kubeconfig 和 --authorization-kubeconfig 参数指定的证书需要有创建 "subjectaccessreviews" 的权限，否则提示: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Internal Server Error: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subjectaccessreviews.authorization.k8s.io is forbidden: User </w:t>
      </w:r>
      <w:r>
        <w:rPr>
          <w:rFonts w:hint="eastAsia" w:ascii="思源黑体 CN Normal" w:hAnsi="思源黑体 CN Normal" w:eastAsia="思源黑体 CN Normal" w:cs="思源黑体 CN Normal"/>
          <w:color w:val="032F62"/>
          <w:kern w:val="0"/>
          <w:sz w:val="20"/>
          <w:szCs w:val="20"/>
        </w:rPr>
        <w:t>"system:kube-controller-manager"</w:t>
      </w:r>
      <w:r>
        <w:rPr>
          <w:rFonts w:hint="eastAsia" w:ascii="思源黑体 CN Normal" w:hAnsi="思源黑体 CN Normal" w:eastAsia="思源黑体 CN Normal" w:cs="思源黑体 CN Normal"/>
          <w:color w:val="24292E"/>
          <w:kern w:val="0"/>
          <w:sz w:val="20"/>
          <w:szCs w:val="20"/>
        </w:rPr>
        <w:t xml:space="preserve"> cannot create resource </w:t>
      </w:r>
      <w:r>
        <w:rPr>
          <w:rFonts w:hint="eastAsia" w:ascii="思源黑体 CN Normal" w:hAnsi="思源黑体 CN Normal" w:eastAsia="思源黑体 CN Normal" w:cs="思源黑体 CN Normal"/>
          <w:color w:val="032F62"/>
          <w:kern w:val="0"/>
          <w:sz w:val="20"/>
          <w:szCs w:val="20"/>
        </w:rPr>
        <w:t>"subjectaccessreviews"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API group </w:t>
      </w:r>
      <w:r>
        <w:rPr>
          <w:rFonts w:hint="eastAsia" w:ascii="思源黑体 CN Normal" w:hAnsi="思源黑体 CN Normal" w:eastAsia="思源黑体 CN Normal" w:cs="思源黑体 CN Normal"/>
          <w:color w:val="032F62"/>
          <w:kern w:val="0"/>
          <w:sz w:val="20"/>
          <w:szCs w:val="20"/>
        </w:rPr>
        <w:t>"authorization.k8s.io"</w:t>
      </w:r>
      <w:r>
        <w:rPr>
          <w:rFonts w:hint="eastAsia" w:ascii="思源黑体 CN Normal" w:hAnsi="思源黑体 CN Normal" w:eastAsia="思源黑体 CN Normal" w:cs="思源黑体 CN Normal"/>
          <w:color w:val="24292E"/>
          <w:kern w:val="0"/>
          <w:sz w:val="20"/>
          <w:szCs w:val="20"/>
        </w:rPr>
        <w:t xml:space="preserve"> at the cluster scope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解决办法是创建一个 ClusterRoleBinding，赋予相应的权限：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controller-manager:system:auth-delegator --user system:kube-controller-manager --clusterrole system:auth-delegator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clusterrolebinding.rbac.authorization.k8s.io/controller-manager:system:auth-delegator created</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"https://github.com/kubernetes/kubeadm/issues/1285"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https://github.com/kubernetes/kubeadm/issues/1285</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kube-controller-manager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kube-controller-manager &amp;&amp; systemctl restart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4"/>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必须创建工作目录；</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kube-controller-manager|grep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kube-controller-manager 节点上执行。</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kube-controller-manager 监听 10252 端口，接收 https 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kube-controll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0 127.0.0.1:10252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55755/kube-controll</w:t>
      </w:r>
    </w:p>
    <w:p>
      <w:pPr>
        <w:ind w:firstLine="480"/>
        <w:rPr>
          <w:rFonts w:hint="eastAsia" w:ascii="思源黑体 CN Normal" w:hAnsi="思源黑体 CN Normal" w:eastAsia="思源黑体 CN Normal" w:cs="思源黑体 CN Normal"/>
          <w:szCs w:val="21"/>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"Failure"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 User \"system:anonymous\" cannot get path \"/metrics\""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"reason"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"details"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"code"</w:t>
      </w:r>
      <w:r>
        <w:rPr>
          <w:rFonts w:hint="eastAsia" w:ascii="思源黑体 CN Normal" w:hAnsi="思源黑体 CN Normal" w:eastAsia="思源黑体 CN Normal" w:cs="思源黑体 CN Normal"/>
          <w:color w:val="24292E"/>
          <w:kern w:val="0"/>
          <w:sz w:val="20"/>
          <w:szCs w:val="20"/>
        </w:rPr>
        <w:t>: 403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 kube-controller-manager 的日志级别设置为 4 后，可以看到原因是：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 -f |grep /metrics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2月 22 19:07:28 m7-inf-prod01 kube-controller-manager[1416748]: I0222 19:07:28.003325 1416748 authorization.go:73] Forbidden: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Reason: </w:t>
      </w:r>
      <w:r>
        <w:rPr>
          <w:rFonts w:hint="eastAsia" w:ascii="思源黑体 CN Normal" w:hAnsi="思源黑体 CN Normal" w:eastAsia="思源黑体 CN Normal" w:cs="思源黑体 CN Normal"/>
          <w:color w:val="032F62"/>
          <w:kern w:val="0"/>
          <w:sz w:val="20"/>
          <w:szCs w:val="20"/>
        </w:rPr>
        <w:t>"no RBAC policy matched"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2月 22 19:07:28 m7-inf-prod01 kube-controller-manager[1416748]: I0222 19:07:28.003472 1416748 wrap.go:42] GET /metrics: (2.600519ms) 403 [curl/7.29.0 127.0.0.1:36324]</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这是由于没有部署 metrics-server 的缘故。后续在 </w:t>
      </w:r>
      <w:r>
        <w:rPr>
          <w:rFonts w:hint="eastAsia" w:ascii="思源黑体 CN Normal" w:hAnsi="思源黑体 CN Normal" w:eastAsia="思源黑体 CN Normal" w:cs="思源黑体 CN Normal"/>
          <w:szCs w:val="21"/>
          <w:u w:val="single"/>
        </w:rPr>
        <w:t>metrics-server插件</w:t>
      </w:r>
      <w:r>
        <w:rPr>
          <w:rFonts w:hint="eastAsia" w:ascii="思源黑体 CN Normal" w:hAnsi="思源黑体 CN Normal" w:eastAsia="思源黑体 CN Normal" w:cs="思源黑体 CN Normal"/>
          <w:szCs w:val="21"/>
        </w:rPr>
        <w:t xml:space="preserve"> </w:t>
      </w:r>
      <w:r>
        <w:rPr>
          <w:rFonts w:hint="eastAsia" w:ascii="思源黑体 CN Normal" w:hAnsi="思源黑体 CN Normal" w:eastAsia="思源黑体 CN Normal" w:cs="思源黑体 CN Normal"/>
          <w:szCs w:val="21"/>
        </w:rPr>
        <w:t>一文中将介绍部署 metrics-server 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"https://github.com/kubernetes-incubator/metrics-server/issues/85"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https://github.com/kubernetes-incubator/metrics-server/issues/85</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kube-controller-manager 集群的高可用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停掉一个或两个节点的 kube-controller-manager 服务，观察其它节点的日志，看是否获取了 leader 权限。</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endpoints kube-controller-manager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w:t>
      </w:r>
      <w:r>
        <w:rPr>
          <w:rFonts w:hint="eastAsia" w:ascii="思源黑体 CN Normal" w:hAnsi="思源黑体 CN Normal" w:eastAsia="思源黑体 CN Normal" w:cs="思源黑体 CN Normal"/>
          <w:color w:val="032F62"/>
          <w:kern w:val="0"/>
          <w:sz w:val="20"/>
          <w:szCs w:val="20"/>
        </w:rPr>
        <w:t>'{"holderIdentity":"node1_084534e2-6cc4-11e8-a418-5254001f5b65","leaseDurationSeconds":15,"acquireTime":"2018-06-10T15:40:33Z","renewTime":"2018-06-10T16:19:08Z","leaderTransitions":12}'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2018-06-10T13:59:42Z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w:t>
      </w:r>
      <w:r>
        <w:rPr>
          <w:rFonts w:hint="eastAsia" w:ascii="思源黑体 CN Normal" w:hAnsi="思源黑体 CN Normal" w:eastAsia="思源黑体 CN Normal" w:cs="思源黑体 CN Normal"/>
          <w:color w:val="032F62"/>
          <w:kern w:val="0"/>
          <w:sz w:val="20"/>
          <w:szCs w:val="20"/>
        </w:rPr>
        <w:t>"4540"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862cc048-6cb6-11e8-96fa-525400ba84c6</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w:t>
      </w:r>
      <w:r>
        <w:rPr>
          <w:rFonts w:hint="eastAsia" w:ascii="思源黑体 CN Normal" w:hAnsi="思源黑体 CN Normal" w:eastAsia="思源黑体 CN Normal" w:cs="思源黑体 CN Normal"/>
          <w:szCs w:val="21"/>
        </w:rPr>
        <w:t>aster</w:t>
      </w:r>
      <w:r>
        <w:rPr>
          <w:rFonts w:hint="eastAsia" w:ascii="思源黑体 CN Normal" w:hAnsi="思源黑体 CN Normal" w:eastAsia="思源黑体 CN Normal" w:cs="思源黑体 CN Normal"/>
          <w:szCs w:val="21"/>
        </w:rPr>
        <w:t xml:space="preserve"> 节点。</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 controller 权限和 use-service-account-credentials 参数：</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"https://github.com/kubernetes/kubernetes/issues/48208"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https://github.com/kubernetes/kubernetes/issues/48208</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kublet 认证和授权：</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"https://kubernetes.io/docs/admin/kubelet-authentication-authorization/" \l "kubelet-authorization"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https://kubernetes.io/docs/admin/kubelet-authentication-authorization/#kubelet-authorization</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scheduler 集群</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本章节介绍部署高可用 kube-scheduler 集群的步骤。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证书和私钥，kube-scheduler 在如下两种情况下使用该证书：</w:t>
      </w:r>
    </w:p>
    <w:p>
      <w:pPr>
        <w:pStyle w:val="37"/>
        <w:numPr>
          <w:ilvl w:val="0"/>
          <w:numId w:val="55"/>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w:t>
      </w:r>
    </w:p>
    <w:p>
      <w:pPr>
        <w:pStyle w:val="37"/>
        <w:numPr>
          <w:ilvl w:val="0"/>
          <w:numId w:val="55"/>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b/>
          <w:szCs w:val="21"/>
        </w:rPr>
        <w:t>安全端口</w:t>
      </w:r>
      <w:r>
        <w:rPr>
          <w:rFonts w:hint="eastAsia" w:ascii="思源黑体 CN Normal" w:hAnsi="思源黑体 CN Normal" w:eastAsia="思源黑体 CN Normal" w:cs="思源黑体 CN Normal"/>
          <w:szCs w:val="21"/>
        </w:rPr>
        <w:t>(https，10251) 输出 prometheus 格式的 metrics；</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注意：如果没有特殊指明，本文档的所有操作均在 </w:t>
      </w:r>
      <w:r>
        <w:rPr>
          <w:rFonts w:hint="eastAsia" w:ascii="思源黑体 CN Normal" w:hAnsi="思源黑体 CN Normal" w:eastAsia="思源黑体 CN Normal" w:cs="思源黑体 CN Normal"/>
          <w:szCs w:val="21"/>
        </w:rPr>
        <w:t>master</w:t>
      </w:r>
      <w:r>
        <w:rPr>
          <w:rFonts w:hint="eastAsia" w:ascii="思源黑体 CN Normal" w:hAnsi="思源黑体 CN Normal" w:eastAsia="思源黑体 CN Normal" w:cs="思源黑体 CN Normal"/>
          <w:szCs w:val="21"/>
        </w:rPr>
        <w:t xml:space="preserve"> 节点上执行，然后远程分发文件和执行命令。</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部署master节点</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证书和私钥</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r>
        <w:rPr>
          <w:rFonts w:hint="eastAsia" w:ascii="思源黑体 CN Normal" w:hAnsi="思源黑体 CN Normal" w:eastAsia="思源黑体 CN Normal" w:cs="思源黑体 CN Normal"/>
          <w:color w:val="393A34"/>
          <w:spacing w:val="3"/>
          <w:sz w:val="20"/>
          <w:szCs w:val="20"/>
        </w:rPr>
        <w:t>/cert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kube-scheduler-csr.json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"system:kube-scheduler",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 xml:space="preserve"> "192.168.100.247",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"system:kube-scheduler",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w:t>
      </w:r>
      <w:r>
        <w:rPr>
          <w:rFonts w:hint="eastAsia" w:ascii="思源黑体 CN Normal" w:hAnsi="思源黑体 CN Normal" w:eastAsia="思源黑体 CN Normal" w:cs="思源黑体 CN Normal"/>
          <w:b/>
          <w:szCs w:val="21"/>
        </w:rPr>
        <w:t>所有</w:t>
      </w:r>
      <w:r>
        <w:rPr>
          <w:rFonts w:hint="eastAsia" w:ascii="思源黑体 CN Normal" w:hAnsi="思源黑体 CN Normal" w:eastAsia="思源黑体 CN Normal" w:cs="思源黑体 CN Normal"/>
          <w:szCs w:val="21"/>
        </w:rPr>
        <w:t xml:space="preserve"> kube-scheduler 节点 IP；</w:t>
      </w:r>
    </w:p>
    <w:p>
      <w:pPr>
        <w:pStyle w:val="37"/>
        <w:numPr>
          <w:ilvl w:val="0"/>
          <w:numId w:val="5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system:kube-scheduler、O 为 system:kube-scheduler，kubernetes 内置的 ClusterRoleBindings system:kube-scheduler 将赋予 kube-scheduler 工作所需的权限。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r>
        <w:rPr>
          <w:rFonts w:hint="eastAsia" w:ascii="思源黑体 CN Normal" w:hAnsi="思源黑体 CN Normal" w:eastAsia="思源黑体 CN Normal" w:cs="思源黑体 CN Normal"/>
          <w:color w:val="393A34"/>
          <w:spacing w:val="3"/>
          <w:sz w:val="20"/>
          <w:szCs w:val="20"/>
        </w:rPr>
        <w:t>/cert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kube-scheduler-csr.json | cfssljson -bare 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kube-scheduler*pem</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--client-certificate=</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/kube-scheduler.pem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--client-key=</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/kube-scheduler-key.pem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system:kube-scheduler --kubeconfig=kube-scheduler.kubeconfig</w:t>
      </w:r>
    </w:p>
    <w:p>
      <w:pPr>
        <w:pStyle w:val="37"/>
        <w:numPr>
          <w:ilvl w:val="0"/>
          <w:numId w:val="57"/>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上一步创建的证书、私钥以及 kube-apiserver 地址被写入到 kubeconfig 文件中；</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kube-scheduler.kubeconfig root@${node_ip}:/etc/kubernetes/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sudo tee kube-scheduler.yaml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componentconfig/v1alpha1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KubeSchedulerConfiguration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clientConnection: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"/etc/kubernetes/kube-scheduler.kubeconfig"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leaderElection: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leaderElect: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8"/>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文件路径，kube-scheduler 使用它连接和验证 kube-apiserver；</w:t>
      </w:r>
    </w:p>
    <w:p>
      <w:pPr>
        <w:pStyle w:val="37"/>
        <w:numPr>
          <w:ilvl w:val="0"/>
          <w:numId w:val="58"/>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kube-scheduler 配置文件到所有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kube-scheduler.yaml root@${node_ip}:/etc/kubernetes/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kube-scheduler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kube-scheduler.service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WorkingDirectory=${K8S_DIR}/kube-scheduler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--config=/etc/kubernetes/kube-scheduler.yaml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--address=127.0.0.1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--kube-api-qps=100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Restart=always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StartLimitInterval=0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9"/>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--address：在 127.0.0.1:10251 端口接收 http /metrics 请求；kube-scheduler 目前还不支持接收 https 请求；</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kube-scheduler.service root@${node_ip}:/etc/systemd/system/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启动 </w:t>
      </w:r>
      <w:r>
        <w:rPr>
          <w:rFonts w:hint="eastAsia" w:ascii="思源黑体 CN Normal" w:hAnsi="思源黑体 CN Normal" w:eastAsia="思源黑体 CN Normal" w:cs="思源黑体 CN Normal"/>
        </w:rPr>
        <w:t xml:space="preserve">kube-scheduler </w:t>
      </w:r>
      <w:r>
        <w:rPr>
          <w:rFonts w:hint="eastAsia" w:ascii="思源黑体 CN Normal" w:hAnsi="思源黑体 CN Normal" w:eastAsia="思源黑体 CN Normal" w:cs="思源黑体 CN Normal"/>
        </w:rPr>
        <w:t>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kube-scheduler &amp;&amp; systemctl restart 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59"/>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必须先创建工作目录；</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w:t>
      </w:r>
      <w:r>
        <w:rPr>
          <w:rFonts w:hint="eastAsia" w:ascii="思源黑体 CN Normal" w:hAnsi="思源黑体 CN Normal" w:eastAsia="思源黑体 CN Normal" w:cs="思源黑体 CN Normal"/>
        </w:rPr>
        <w:t>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kube-scheduler|grep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kube-scheduler</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kube-scheduler 节点上执行。</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kube-scheduler 监听 10251 端口，接收 http 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kube-sche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0 127.0.0.1:10251         0.0.0.0:*               LISTEN      23783/kube-schedule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http://127.0.0.1:10251/metrics |head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apiserver_audit_event_total Counter of audit events generated and sent to the audit backend.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apiserver_audit_event_total counter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apiserver_audit_event_total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apiserver_client_certificate_expiration_seconds_bucket{le="21600"}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apiserver_client_certificate_expiration_seconds_bucket{le="43200"}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apiserver_client_certificate_expiration_seconds_bucket{le="86400"}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apiserver_client_certificate_expiration_seconds_bucket{le="172800"} 0</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kube-scheduler 集群的高可用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随便找一个或两个 master 节点，停掉 kube-scheduler 服务，看其它节点是否获取了 leader 权限（systemd 日志）。</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endpoints kube-scheduler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'{"holderIdentity":"k8s-1_1ea20a43-4f8e-11e9-9ac5-000c2955d204","leaseDurationSeconds":15,"acquireTime":"2019-03-26T06:12:24Z","renewTime":"2019-03-26T06:23:54Z","leaderTransitions":0}'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2019-03-26T06:12:24Z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"72504"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1f4b7394-4f8e-11e9-a869-000c2955d204</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可见，当前的 leader 为 </w:t>
      </w:r>
      <w:r>
        <w:rPr>
          <w:rFonts w:hint="eastAsia" w:ascii="思源黑体 CN Normal" w:hAnsi="思源黑体 CN Normal" w:eastAsia="思源黑体 CN Normal" w:cs="思源黑体 CN Normal"/>
          <w:szCs w:val="21"/>
        </w:rPr>
        <w:t>master</w:t>
      </w:r>
      <w:r>
        <w:rPr>
          <w:rFonts w:hint="eastAsia" w:ascii="思源黑体 CN Normal" w:hAnsi="思源黑体 CN Normal" w:eastAsia="思源黑体 CN Normal" w:cs="思源黑体 CN Normal"/>
          <w:szCs w:val="21"/>
        </w:rPr>
        <w:t xml:space="preserve"> 节点。</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worker 节点</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work 节点运行如下组件：</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kube-proxy</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kube-nginx</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注意：如果没有特殊指明，本文档的所有操作均在 </w:t>
      </w:r>
      <w:r>
        <w:rPr>
          <w:rFonts w:hint="eastAsia" w:ascii="思源黑体 CN Normal" w:hAnsi="思源黑体 CN Normal" w:eastAsia="思源黑体 CN Normal" w:cs="思源黑体 CN Normal"/>
          <w:szCs w:val="21"/>
        </w:rPr>
        <w:t>master</w:t>
      </w:r>
      <w:r>
        <w:rPr>
          <w:rFonts w:hint="eastAsia" w:ascii="思源黑体 CN Normal" w:hAnsi="思源黑体 CN Normal" w:eastAsia="思源黑体 CN Normal" w:cs="思源黑体 CN Normal"/>
          <w:szCs w:val="21"/>
        </w:rPr>
        <w:t xml:space="preserve"> 节点上执行，然后远程分发文件和执行命令。</w:t>
      </w:r>
    </w:p>
    <w:p>
      <w:pPr>
        <w:ind w:firstLine="480"/>
        <w:rPr>
          <w:rFonts w:hint="eastAsia" w:ascii="思源黑体 CN Normal" w:hAnsi="思源黑体 CN Normal" w:eastAsia="思源黑体 CN Normal" w:cs="思源黑体 CN Normal"/>
          <w:szCs w:val="21"/>
        </w:rPr>
      </w:pPr>
    </w:p>
    <w:p>
      <w:pPr>
        <w:ind w:firstLine="493"/>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b/>
          <w:szCs w:val="21"/>
        </w:rPr>
        <w:t>前提条件</w:t>
      </w:r>
      <w:r>
        <w:rPr>
          <w:rFonts w:hint="eastAsia" w:ascii="思源黑体 CN Normal" w:hAnsi="思源黑体 CN Normal" w:eastAsia="思源黑体 CN Normal" w:cs="思源黑体 CN Normal"/>
          <w:szCs w:val="21"/>
        </w:rPr>
        <w: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flanneld</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"_安装flannel网络插件"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部署flannel网络</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kube-nginx</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"_apiserver_高可用之nginx代理"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apiserver高可用之nginx代理</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安装</w:t>
      </w:r>
      <w:r>
        <w:rPr>
          <w:rFonts w:hint="eastAsia" w:ascii="思源黑体 CN Normal" w:hAnsi="思源黑体 CN Normal" w:eastAsia="思源黑体 CN Normal" w:cs="思源黑体 CN Normal"/>
          <w:b/>
          <w:szCs w:val="21"/>
        </w:rPr>
        <w:t>依赖包</w:t>
      </w:r>
      <w:r>
        <w:rPr>
          <w:rFonts w:hint="eastAsia" w:ascii="思源黑体 CN Normal" w:hAnsi="思源黑体 CN Normal" w:eastAsia="思源黑体 CN Normal" w:cs="思源黑体 CN Normal"/>
          <w:b/>
          <w:szCs w:val="21"/>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root@${node_ip} "yum install -y epel-release"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root@${node_ip} "yum install -y conntrack ipvsadm ipset jq iptables curl sysstat libseccomp &amp;&amp; /usr/sbin/modprobe ip_vs"</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部署 </w:t>
      </w:r>
      <w:r>
        <w:rPr>
          <w:rFonts w:hint="eastAsia" w:ascii="思源黑体 CN Normal" w:hAnsi="思源黑体 CN Normal" w:eastAsia="思源黑体 CN Normal" w:cs="思源黑体 CN Normal"/>
        </w:rPr>
        <w:t xml:space="preserve">docker </w:t>
      </w:r>
      <w:r>
        <w:rPr>
          <w:rFonts w:hint="eastAsia" w:ascii="思源黑体 CN Normal" w:hAnsi="思源黑体 CN Normal" w:eastAsia="思源黑体 CN Normal" w:cs="思源黑体 CN Normal"/>
        </w:rPr>
        <w:t>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是容器的运行环境，管理它的生命周期。kubelet 通过 Container Runtime Interface (CRI) 与 docker 进行交互。</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注意：如果没有特殊指明，本文档的所有操作均在 </w:t>
      </w: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有多种</w:t>
      </w:r>
      <w:r>
        <w:rPr>
          <w:rFonts w:hint="eastAsia" w:ascii="思源黑体 CN Normal" w:hAnsi="思源黑体 CN Normal" w:eastAsia="思源黑体 CN Normal" w:cs="思源黑体 CN Normal"/>
        </w:rPr>
        <w:t>安装方式：</w:t>
      </w:r>
      <w:r>
        <w:rPr>
          <w:rFonts w:hint="eastAsia" w:ascii="思源黑体 CN Normal" w:hAnsi="思源黑体 CN Normal" w:eastAsia="思源黑体 CN Normal" w:cs="思源黑体 CN Normal"/>
        </w:rPr>
        <w:t>本章节</w:t>
      </w:r>
      <w:r>
        <w:rPr>
          <w:rFonts w:hint="eastAsia" w:ascii="思源黑体 CN Normal" w:hAnsi="思源黑体 CN Normal" w:eastAsia="思源黑体 CN Normal" w:cs="思源黑体 CN Normal"/>
        </w:rPr>
        <w:t xml:space="preserve">中我们使用最简单的安装方式 </w:t>
      </w:r>
      <w:r>
        <w:rPr>
          <w:rFonts w:hint="eastAsia" w:ascii="思源黑体 CN Normal" w:hAnsi="思源黑体 CN Normal" w:eastAsia="思源黑体 CN Normal" w:cs="思源黑体 CN Normal"/>
        </w:rPr>
        <w:t>脚本</w:t>
      </w:r>
      <w:r>
        <w:rPr>
          <w:rFonts w:hint="eastAsia" w:ascii="思源黑体 CN Normal" w:hAnsi="思源黑体 CN Normal" w:eastAsia="思源黑体 CN Normal" w:cs="思源黑体 CN Normal"/>
        </w:rPr>
        <w:t>安装，使用脚本安装</w:t>
      </w:r>
      <w:r>
        <w:rPr>
          <w:rFonts w:hint="eastAsia" w:ascii="思源黑体 CN Normal" w:hAnsi="思源黑体 CN Normal" w:eastAsia="思源黑体 CN Normal" w:cs="思源黑体 CN Normal"/>
        </w:rPr>
        <w:t>不</w:t>
      </w:r>
      <w:r>
        <w:rPr>
          <w:rFonts w:hint="eastAsia" w:ascii="思源黑体 CN Normal" w:hAnsi="思源黑体 CN Normal" w:eastAsia="思源黑体 CN Normal" w:cs="思源黑体 CN Normal"/>
        </w:rPr>
        <w:t>需要我们关注依赖运行脚本就能自动安装。</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不过这种方式不安全，</w:t>
      </w:r>
      <w:r>
        <w:rPr>
          <w:rFonts w:hint="eastAsia" w:ascii="思源黑体 CN Normal" w:hAnsi="思源黑体 CN Normal" w:eastAsia="思源黑体 CN Normal" w:cs="思源黑体 CN Normal"/>
        </w:rPr>
        <w:t>而且必须要依赖网络</w:t>
      </w:r>
      <w:r>
        <w:rPr>
          <w:rFonts w:hint="eastAsia" w:ascii="思源黑体 CN Normal" w:hAnsi="思源黑体 CN Normal" w:eastAsia="思源黑体 CN Normal" w:cs="思源黑体 CN Normal"/>
        </w:rPr>
        <w:t>，不推荐在生产环境中使用；生成</w:t>
      </w:r>
      <w:r>
        <w:rPr>
          <w:rFonts w:hint="eastAsia" w:ascii="思源黑体 CN Normal" w:hAnsi="思源黑体 CN Normal" w:eastAsia="思源黑体 CN Normal" w:cs="思源黑体 CN Normal"/>
        </w:rPr>
        <w:t>环境建议使用二进制脚本安装。</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w:t>
      </w:r>
      <w:r>
        <w:rPr>
          <w:rFonts w:hint="eastAsia" w:ascii="思源黑体 CN Normal" w:hAnsi="思源黑体 CN Normal" w:eastAsia="思源黑体 CN Normal" w:cs="思源黑体 CN Normal"/>
        </w:rPr>
        <w:t>和分发</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docker </w:t>
      </w:r>
      <w:r>
        <w:rPr>
          <w:rFonts w:hint="eastAsia" w:ascii="思源黑体 CN Normal" w:hAnsi="思源黑体 CN Normal" w:eastAsia="思源黑体 CN Normal" w:cs="思源黑体 CN Normal"/>
        </w:rPr>
        <w:t>安装文件</w:t>
      </w: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w:t>
      </w:r>
      <w:r>
        <w:rPr>
          <w:rFonts w:hint="eastAsia" w:ascii="思源黑体 CN Normal" w:hAnsi="思源黑体 CN Normal" w:eastAsia="思源黑体 CN Normal" w:cs="思源黑体 CN Normal"/>
          <w:b/>
        </w:rPr>
        <w:t>脚本安装docker：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-fLsS https://get.docker.com/ | sh</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w:t>
      </w:r>
      <w:r>
        <w:rPr>
          <w:rFonts w:hint="eastAsia" w:ascii="思源黑体 CN Normal" w:hAnsi="思源黑体 CN Normal" w:eastAsia="思源黑体 CN Normal" w:cs="思源黑体 CN Normal"/>
        </w:rPr>
        <w:t>安装完成，也可以</w:t>
      </w:r>
      <w:r>
        <w:rPr>
          <w:rFonts w:hint="eastAsia" w:ascii="思源黑体 CN Normal" w:hAnsi="思源黑体 CN Normal" w:eastAsia="思源黑体 CN Normal" w:cs="思源黑体 CN Normal"/>
        </w:rPr>
        <w:t>指定</w:t>
      </w: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Aliyun </w:t>
      </w:r>
      <w:r>
        <w:rPr>
          <w:rFonts w:hint="eastAsia" w:ascii="思源黑体 CN Normal" w:hAnsi="思源黑体 CN Normal" w:eastAsia="思源黑体 CN Normal" w:cs="思源黑体 CN Normal"/>
        </w:rPr>
        <w:t>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-fsSL https://get.docker.com | bash -s docker --mirror Aliyun</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使用二进制</w:t>
      </w:r>
      <w:r>
        <w:rPr>
          <w:rFonts w:hint="eastAsia" w:ascii="思源黑体 CN Normal" w:hAnsi="思源黑体 CN Normal" w:eastAsia="思源黑体 CN Normal" w:cs="思源黑体 CN Normal"/>
          <w:b/>
        </w:rPr>
        <w:t>文件安装docker：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"https://download.docker.com/linux/static/stable/x86_64/"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https://download.docker.com/linux/static/stable/x86_64/</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页面下载最新发布包：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https://download.docker.com/linux/static/stable/x86_64/docker-18.09.0.tgz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-xvf docker-18.09.0.tgz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分发二进制文件到所有 worker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  root@${node_ip}:/opt/k8s/bin/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"chmod +x /opt/k8s/bin/*"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docker.service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Description=Docker Application Container Engine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Documentation=http://docs.docker.io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WorkingDirectory=##DOCKER_DIR##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Environment="PATH=/opt/k8s/bin:/bin:/sbin:/usr/bin:/usr/sbin"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EnvironmentFile=-/run/flannel/docker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ExecStart=/opt/k8s/bin/dockerd $DOCKER_NETWORK_OPTIONS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ExecReload=/bin/kill -s HUP $MAINPID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Restart=on-failure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LimitNOFILE=infinity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LimitNPROC=infinity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LimitCORE=infinity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Delegate=yes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KillMode=process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EOF 前后有双引号，这样 bash 不会替换文档中的变量，如 $DOCKER_NETWORK_OPTIONS；</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dockerd 运行时会调用其它 docker 命令，如 docker-proxy，所以需要将 docker 命令所在的目录加到 PATH 环境变量中；</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启动时将网络配置写入 /run/flannel/docker 文件中，dockerd 启动前读取该文件中的环境变量 DOCKER_NETWORK_OPTIONS ，然后设置 docker0 网桥网段；</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如果指定了多个 EnvironmentFile 选项，则必须将 /run/flannel/docker 放在最后(确保 docker0 使用 flanneld 生成的 bip 参数)；</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需要以 root 用于运行；</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从 1.13 版本开始，可能将 iptables FORWARD chain的默认策略设置为DROP，从而导致 ping 其它 Node 上的 Pod IP 失败，遇到这种情况时，需要手动设置策略为 ACCEPT：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iptables -P FORWARD ACCEPT</w:t>
      </w:r>
    </w:p>
    <w:p>
      <w:pPr>
        <w:ind w:left="420"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并且把以下命令写入 /etc/rc.local 文件中，防止节点重启iptables FORWARD chain的默认策略又还原为DROP</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/sbin/iptables -P FORWARD ACCEPT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systemd unit 文件到所有 worker 机器: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-e "s/##DOCKER_DIR##/${DOCKER_DIR}/" 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docker.service root@${node_ip}:/usr/lib/systemd/system/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配置和分发 docker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使用国内的仓库镜像服务器以加快 pull image 的速度，同时增加下载的并发数 (需要重启 dockerd 生效)：</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docker-daemon.json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"registry-mirrors": ["https://hub-mirror.c.163.com", "https://docker.mirrors.ustc.edu.cn"],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"insecure-registries": ["docker02:35000"],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"max-concurrent-downloads": 20,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"live-restore":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"max-concurrent-uploads": 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"debug":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"data-root": "/data/k8s/docker/data",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"exec-root": "/data/k8s/docker/exec",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"log-opts":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"max-size": "100m",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"max-file": "5"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docker 配置文件到所有 work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/etc/docker/ ${DOCKER_DIR}/{data,exec}"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docker-daemon.json root@${node_ip}:/etc/docker/daemon.json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docker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stop firewalld &amp;&amp; systemctl disable firewalld"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"/usr/sbin/iptables -F &amp;&amp; /usr/sbin/iptables -X &amp;&amp; /usr/sbin/iptables -F -t nat &amp;&amp; /usr/sbin/iptables -X -t nat"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"/usr/sbin/iptables -P FORWARD ACCEPT"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docker &amp;&amp; systemctl restart 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'for intf in /sys/devices/virtual/net/docker0/brif/*; do echo 1 &gt; $intf/hairpin_mode; done'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"sudo sysctl -p /etc/sysctl.d/kubernetes.conf"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firewalld(centos7)/ufw(ubuntu16.04)，否则可能会重复创建 iptables 规则；</w:t>
      </w: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清理旧的 iptables rules 和 chains 规则；</w:t>
      </w: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docker0 网桥下虚拟网卡的 hairpin 模式;</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docker|grep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docker</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docker0 网桥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 addr show flannel.1 &amp;&amp; /usr/sbin/ip addr show docker0"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确认各 work 节点的 docker0 网桥和 flannel.1 接口的 IP 处于同一个网段中(如下 172.30.112.0/32 位于 172.30.112.1/21 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4: flannel.1: &lt;BROADCAST,MULTICAST,UP,LOWER_UP&gt; mtu 1450 qdisc noqueue state UNKNOWN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fa:32:14:34:86:74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3: docker0: &lt;NO-CARRIER,BROADCAST,MULTICAST,UP&gt; mtu 1500 qdisc noqueue state DOWN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02:42:7f:58:af:18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172.30.240.1/21 brd 172.30.247.255 scope global docker0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kubelet</w:t>
      </w:r>
      <w:r>
        <w:rPr>
          <w:rFonts w:hint="eastAsia" w:ascii="思源黑体 CN Normal" w:hAnsi="思源黑体 CN Normal" w:eastAsia="思源黑体 CN Normal" w:cs="思源黑体 CN Normal"/>
        </w:rPr>
        <w:t>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运行在每个 worker 节点上，接收 kube-apiserver 发送的请求，管理 Pod 容器，执行交互式命令，如 exec、run、logs 等。</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启动时自动向 kube-apiserver 注册节点信息，内置的 cadvisor 统计和监控节点的资源使用情况。</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为确保安全，本文档只开启接收 https 请求的安全端口，对请求进行认证和授权，拒绝未授权的访问(如 apiserver、heapster)。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注意：如果没有特殊指明，本文档的所有操作均在 </w:t>
      </w: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w:t>
      </w:r>
      <w:r>
        <w:rPr>
          <w:rFonts w:hint="eastAsia" w:ascii="思源黑体 CN Normal" w:hAnsi="思源黑体 CN Normal" w:eastAsia="思源黑体 CN Normal" w:cs="思源黑体 CN Normal"/>
        </w:rPr>
        <w:t>和分发</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kubelet </w:t>
      </w:r>
      <w:r>
        <w:rPr>
          <w:rFonts w:hint="eastAsia" w:ascii="思源黑体 CN Normal" w:hAnsi="思源黑体 CN Normal" w:eastAsia="思源黑体 CN Normal" w:cs="思源黑体 CN Normal"/>
        </w:rPr>
        <w:t>二进制</w:t>
      </w:r>
      <w:r>
        <w:rPr>
          <w:rFonts w:hint="eastAsia" w:ascii="思源黑体 CN Normal" w:hAnsi="思源黑体 CN Normal" w:eastAsia="思源黑体 CN Normal" w:cs="思源黑体 CN Normal"/>
        </w:rPr>
        <w:t>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"_部署master节点_1"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bootstrap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创建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export BOOTSTRAP_TOKEN=$(kubeadm token create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--description kubelet-bootstrap-token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--groups system:bootstrappers:${node_name}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设置集群参数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设置客户端认证参数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set-credentials kubelet-bootstrap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--token=${BOOTSTRAP_TOKEN}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设置上下文参数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--user=kubelet-bootstrap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设置默认上下文</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use-context default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6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证书中写入 Token 而非证书，证书后续由 kube-controller-manager 创建。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kubeadm 为各节点创建的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list --kubeconfig ~/.kube/config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TOKEN                     TTL       EXPIRES                     USAGES                   DESCRIPTION               EXTRA GROUPS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33xdd2.b04al5zmia3tnnf8   23h       2019-04-01T14:06:46+08:00   authentication,signing   kubelet-bootstrap-token   system:bootstrappers:node2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ch6fro.v9nps3d5z0lcmyrd   23h       2019-04-01T14:06:25+08:00   authentication,signing   kubelet-bootstrap-token   system:bootstrappers:master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napqqj.wi1qhq2gjel1dvia   23h       2019-04-01T14:06:35+08:00   authentication,signing   kubelet-bootstrap-token   system:bootstrappers:node1</w:t>
      </w:r>
    </w:p>
    <w:p>
      <w:pPr>
        <w:pStyle w:val="37"/>
        <w:numPr>
          <w:ilvl w:val="0"/>
          <w:numId w:val="6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创建的 token 有效期为 1 天，超期后将不能再被使用，且会被 kube-controller-manager 的 tokencleaner 清理(如果启用该 controller 的话)；</w:t>
      </w:r>
    </w:p>
    <w:p>
      <w:pPr>
        <w:pStyle w:val="37"/>
        <w:numPr>
          <w:ilvl w:val="0"/>
          <w:numId w:val="6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接收 kubelet 的 bootstrap token 后，将请求的 user 设置为 system:bootstrap:，group 设置为 system:bootstrappers；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查看各 token 关联的 Secret：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secrets  -n kube-system|grep bootstrap-token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bootstrap-token-503xx3                           bootstrap.kubernetes.io/token         7      40m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bootstrap-token-cjadiv                           bootstrap.kubernetes.io/token         7      45m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bootstrap-token-iifyk9                           bootstrap.kubernetes.io/token         7      40m</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bootstrap kubeconfig 文件到所有 worker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kubelet-bootstrap-${node_name}.kubeconfig root@${node_name}:/etc/kubernetes/kubelet-bootstrap.kubeconfig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参数配置文件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v1.10 开始，kubelet 部分参数需在配置文件中配置，kubelet --help 会提示：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DEPRECATED: This parameter should be set via the config file specified by the Kubelet's --config flag</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参数配置模板文件：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tee kubelet-config.yaml.template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KubeletConfiguration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kubelet.config.k8s.io/v1beta1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authentication: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anonymous: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webhook: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x509: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clientCAFile: "/etc/kubernetes/cert/ca.pem"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authorization: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mode: Webhook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clusterDomain: "${CLUSTER_DNS_DOMAIN}"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"${CLUSTER_DNS_SVC_IP}"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podCIDR: "${CLUSTER_CIDR}"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maxPods: 220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serializeImagePulls: 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hairpinMode: promiscuous-bridge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cgroupDriver: cgroupfs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runtimeRequestTimeout: "15m"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rotateCertificates: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serverTLSBootstrap: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readOnlyPort: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port: 10250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address: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address：API 监听地址，不能为 127.0.0.1，否则 kube-apiserver、heapster 等不能调用 kubelet 的 API；</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readOnlyPort=0：关闭只读端口(默认 10255)，等效为未指定；</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w:t>
      </w:r>
      <w:r>
        <w:rPr>
          <w:rFonts w:hint="eastAsia" w:ascii="思源黑体 CN Normal" w:hAnsi="思源黑体 CN Normal" w:eastAsia="思源黑体 CN Normal" w:cs="思源黑体 CN Normal"/>
        </w:rPr>
        <w:t>：设置为</w:t>
      </w:r>
      <w:r>
        <w:rPr>
          <w:rFonts w:hint="eastAsia" w:ascii="思源黑体 CN Normal" w:hAnsi="思源黑体 CN Normal" w:eastAsia="思源黑体 CN Normal" w:cs="思源黑体 CN Normal"/>
        </w:rPr>
        <w:t xml:space="preserve"> false</w:t>
      </w:r>
      <w:r>
        <w:rPr>
          <w:rFonts w:hint="eastAsia" w:ascii="思源黑体 CN Normal" w:hAnsi="思源黑体 CN Normal" w:eastAsia="思源黑体 CN Normal" w:cs="思源黑体 CN Normal"/>
        </w:rPr>
        <w:t>，不允许匿名访问</w:t>
      </w:r>
      <w:r>
        <w:rPr>
          <w:rFonts w:hint="eastAsia" w:ascii="思源黑体 CN Normal" w:hAnsi="思源黑体 CN Normal" w:eastAsia="思源黑体 CN Normal" w:cs="思源黑体 CN Normal"/>
        </w:rPr>
        <w:t xml:space="preserve"> 10250 </w:t>
      </w:r>
      <w:r>
        <w:rPr>
          <w:rFonts w:hint="eastAsia" w:ascii="思源黑体 CN Normal" w:hAnsi="思源黑体 CN Normal" w:eastAsia="思源黑体 CN Normal" w:cs="思源黑体 CN Normal"/>
        </w:rPr>
        <w:t>端口；</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 证书认证；</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对于未通过 x509 证书和 webhook 认证的请求(kube-apiserver 或其他客户端)，将被拒绝，提示 Unauthorized；</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authroization.mode=Webhook：kubelet 使用 SubjectAccessReview API 查询 kube-apiserver 某 user、group 是否具有操作资源的权限(RBAC)；</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featureGates.RotateKubeletClientCertificate、featureGates.RotateKubeletServerCertificate：自动 rotate 证书，证书的有效期取决于 kube-controller-manager 的 --experimental-cluster-signing-duration 参数；</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 root 账户运行；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"s/##NODE_IP##/${node_ip}/" kubelet-config.yaml.template &gt; kubelet-config-${node_ip}.yaml.template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kubelet-config-${node_ip}.yaml.template root@${node_ip}:/etc/kubernetes/kubelet-config.yaml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systemd unit 文件模板：</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kubelet.service.template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After=docker.service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Requires=docker.service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WorkingDirectory=${K8S_DIR}/kubelet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ExecStart=/opt/k8s/bin/kubelet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--root-dir=${K8S_DIR}/kubelet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--bootstrap-kubeconfig=/etc/kubernetes/kubelet-bootstrap.kubeconfig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--cert-dir=/etc/kubernetes/cert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--kubeconfig=/etc/kubernetes/kubelet.kubeconfig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--config=/etc/kubernetes/kubelet-config.yaml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--hostname-override=##NODE_NAME##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--pod-infra-container-image=registry.cn-beijing.aliyuncs.com/k8s_images/pause-amd64:3.1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--allow-privileged=true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--event-qps=0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--kube-api-qps=1000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--kube-api-burst=2000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--registry-qps=0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--image-pull-progress-deadline=30m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Restart=always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StartLimitInterval=0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如果设置了 --hostname-override 选项，则 kube-proxy 也需要设置该选项，否则会出现找不到 Node 的情况；</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--bootstrap-kubeconfig：指向 bootstrap kubeconfig 文件，kubelet 使用该文件中的用户名和 token 向 kube-apiserver 发送 TLS Bootstrapping 请求；</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approve kubelet 的 csr 请求后，在 --cert-dir 目录创建证书和私钥文件，然后写入 --kubeconfig 文件；</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--pod-infra-container-image 不使用 redhat 的 pod-infrastructure:latest 镜像，它不能回收容器的僵尸；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"s/##NODE_NAME##/${node_name}/" kubelet.service.template &gt; kubelet-${node_name}.service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kubelet-${node_name}.service root@${node_name}:/usr/lib/systemd/system/kubelet.service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 Token Auth 和授予权限</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启动时查找配置的 --kubeletconfig 文件是否存在，如果不存在则使用 --bootstrap-kubeconfig 向 kube-apiserver 发送证书签名请求 (CSR)。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收到 CSR 请求后，对其中的 Token 进行认证（事先使用 kubeadm 创建的 token），认证通过后将请求的 user 设置为 system:bootstrap:，group 设置为 system:bootstrappers，这一过程称为 Bootstrap Token Auth。</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默认情况下，这个 user 和 group 没有创建 CSR 的权限，kubelet 启动失败，错误日志如下：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journalctl -u kubelet -a |grep -A 2 'certificatesigningrequests'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w:t>
      </w:r>
      <w:r>
        <w:rPr>
          <w:rFonts w:hint="eastAsia" w:ascii="思源黑体 CN Normal" w:hAnsi="思源黑体 CN Normal" w:eastAsia="思源黑体 CN Normal" w:cs="思源黑体 CN Normal"/>
          <w:color w:val="24292E"/>
          <w:kern w:val="0"/>
          <w:sz w:val="20"/>
          <w:szCs w:val="20"/>
        </w:rPr>
        <w:t>k8s-1</w:t>
      </w:r>
      <w:r>
        <w:rPr>
          <w:rFonts w:hint="eastAsia" w:ascii="思源黑体 CN Normal" w:hAnsi="思源黑体 CN Normal" w:eastAsia="思源黑体 CN Normal" w:cs="思源黑体 CN Normal"/>
          <w:color w:val="24292E"/>
          <w:kern w:val="0"/>
          <w:sz w:val="20"/>
          <w:szCs w:val="20"/>
        </w:rPr>
        <w:t xml:space="preserve"> kubelet[26986]: F0506 06:42:36.314378   26986 server.go:233] failed to run Kubelet: cannot create certificate signing request: certificatesigningrequests.certificates.k8s.io is forbidden: User </w:t>
      </w:r>
      <w:r>
        <w:rPr>
          <w:rFonts w:hint="eastAsia" w:ascii="思源黑体 CN Normal" w:hAnsi="思源黑体 CN Normal" w:eastAsia="思源黑体 CN Normal" w:cs="思源黑体 CN Normal"/>
          <w:color w:val="032F62"/>
          <w:kern w:val="0"/>
          <w:sz w:val="20"/>
          <w:szCs w:val="20"/>
        </w:rPr>
        <w:t>"system:bootstrap:lemy40"</w:t>
      </w:r>
      <w:r>
        <w:rPr>
          <w:rFonts w:hint="eastAsia" w:ascii="思源黑体 CN Normal" w:hAnsi="思源黑体 CN Normal" w:eastAsia="思源黑体 CN Normal" w:cs="思源黑体 CN Normal"/>
          <w:color w:val="24292E"/>
          <w:kern w:val="0"/>
          <w:sz w:val="20"/>
          <w:szCs w:val="20"/>
        </w:rPr>
        <w:t xml:space="preserve"> cannot create certificatesigningrequests.certificates.k8s.io at the cluster scope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w:t>
      </w:r>
      <w:r>
        <w:rPr>
          <w:rFonts w:hint="eastAsia" w:ascii="思源黑体 CN Normal" w:hAnsi="思源黑体 CN Normal" w:eastAsia="思源黑体 CN Normal" w:cs="思源黑体 CN Normal"/>
          <w:color w:val="24292E"/>
          <w:kern w:val="0"/>
          <w:sz w:val="20"/>
          <w:szCs w:val="20"/>
        </w:rPr>
        <w:t>k8s-1</w:t>
      </w:r>
      <w:r>
        <w:rPr>
          <w:rFonts w:hint="eastAsia" w:ascii="思源黑体 CN Normal" w:hAnsi="思源黑体 CN Normal" w:eastAsia="思源黑体 CN Normal" w:cs="思源黑体 CN Normal"/>
          <w:color w:val="24292E"/>
          <w:kern w:val="0"/>
          <w:sz w:val="20"/>
          <w:szCs w:val="20"/>
        </w:rPr>
        <w:t xml:space="preserve"> systemd[1]: kubelet.service: Main process exited, code=exited, status=255/n/a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w:t>
      </w:r>
      <w:r>
        <w:rPr>
          <w:rFonts w:hint="eastAsia" w:ascii="思源黑体 CN Normal" w:hAnsi="思源黑体 CN Normal" w:eastAsia="思源黑体 CN Normal" w:cs="思源黑体 CN Normal"/>
          <w:color w:val="24292E"/>
          <w:kern w:val="0"/>
          <w:sz w:val="20"/>
          <w:szCs w:val="20"/>
        </w:rPr>
        <w:t>k8s-1</w:t>
      </w:r>
      <w:r>
        <w:rPr>
          <w:rFonts w:hint="eastAsia" w:ascii="思源黑体 CN Normal" w:hAnsi="思源黑体 CN Normal" w:eastAsia="思源黑体 CN Normal" w:cs="思源黑体 CN Normal"/>
          <w:color w:val="24292E"/>
          <w:kern w:val="0"/>
          <w:sz w:val="20"/>
          <w:szCs w:val="20"/>
        </w:rPr>
        <w:t xml:space="preserve"> systemd[1]: kubelet.service: Failed with result </w:t>
      </w:r>
      <w:r>
        <w:rPr>
          <w:rFonts w:hint="eastAsia" w:ascii="思源黑体 CN Normal" w:hAnsi="思源黑体 CN Normal" w:eastAsia="思源黑体 CN Normal" w:cs="思源黑体 CN Normal"/>
          <w:color w:val="032F62"/>
          <w:kern w:val="0"/>
          <w:sz w:val="20"/>
          <w:szCs w:val="20"/>
        </w:rPr>
        <w:t>'exit-code'</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解决办法是：创建一个 clusterrolebinding，将 group system:bootstrappers 和 clusterrole system:node-bootstrapper 绑定：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kubelet-bootstrap --clusterrole=system:node-bootstrapper --group=system:bootstrappers</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kubelet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"/usr/sbin/swapoff -a"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kubelet &amp;&amp; systemctl restart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6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pStyle w:val="37"/>
        <w:numPr>
          <w:ilvl w:val="0"/>
          <w:numId w:val="6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分区，否则 kubelet 会启动失败；</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kubelet |tail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15:01:53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Dependency failed for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Reboot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30 18:48:42 k8s-1 systemd[1]: Cannot add dependency job for unit kubelet.service, ignoring: Unit not found.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Started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14:41:17.880649   29768 server.go:408] Version: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14:41:17.881049   29768 plugins.go:99] No cloud provider specified.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启动后使用 --bootstrap-kubeconfig 向 kube-apiserver 发送 CSR 请求，当这个 CSR 被 approve 后，kube-controller-manager 为 kubelet 创建 TLS 客户端证书、私钥和 --kubeletconfig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注意：kube-controller-manager 需要配置 --cluster-signing-cert-file 和 --cluster-signing-key-file 参数，才会为 TLS Bootstrap 创建证书和私钥。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22h   system:bootstrap:2b84b8</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 resources found.</w:t>
      </w:r>
    </w:p>
    <w:p>
      <w:pPr>
        <w:ind w:firstLine="480"/>
        <w:rPr>
          <w:rFonts w:hint="eastAsia" w:ascii="思源黑体 CN Normal" w:hAnsi="思源黑体 CN Normal" w:eastAsia="思源黑体 CN Normal" w:cs="思源黑体 CN Normal"/>
        </w:rPr>
      </w:pP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三个 work 节点的 csr 均处于 pending 状态；</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w:t>
      </w:r>
      <w:r>
        <w:rPr>
          <w:rFonts w:hint="eastAsia" w:ascii="思源黑体 CN Normal" w:hAnsi="思源黑体 CN Normal" w:eastAsia="思源黑体 CN Normal" w:cs="思源黑体 CN Normal"/>
        </w:rPr>
        <w:t>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kubelet|grep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kubelet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CSR 请求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创建三个 ClusterRoleBinding，分别用于自动 approve client、renew client、renew server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csr-crb.yaml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Approve all CSRs for the group "system:bootstrappers"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auto-approve-csrs-for-group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system:bootstrappers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system:certificates.k8s.io:certificatesigningrequests:nodeclient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To let a node of the group "system:nodes" renew its own credentials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node-client-cert-renewal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system:nodes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system:certificates.k8s.io:certificatesigningrequests:selfnodeclient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A ClusterRole which instructs the CSR approver to approve a node requesting 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serving cert matching its client 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approve-node-server-renewal-csr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rules: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apiGroups: ["certificates.k8s.io"]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["certificatesigningrequests/selfnodeserver"]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verbs: ["create"]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To let a node of the group "system:nodes" renew its own server credentials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node-server-cert-renewal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system:nodes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approve-node-server-renewal-csr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auto-approve-csrs-for-group：自动 approve node 的第一次 CSR； 注意第一次 CSR 时，请求的 Group 为 system:bootstrappers；</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node-client-cert-renewal：自动 approve node 后续过期的 client 证书，自动生成的证书 Group 为 system:nodes;</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node-server-cert-renewal：自动 approve node 后续过期的 server 证书，自动生成的证书 Group 为 system:nodes;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生效配置：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csr-crb.yaml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clusterrolebinding.rbac.authorization.k8s.io/auto-approve-csrs-for-group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clusterrolebinding.rbac.authorization.k8s.io/node-client-cert-renewal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clusterrole.rbac.authorization.k8s.io/approve-node-server-renewal-csr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clusterrolebinding.rbac.authorization.k8s.io/node-server-cert-renewal created</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kublet 的情况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等待一段时间(1-10 分钟)，三个节点的 CSR 都被自动 approved：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node-csr--BjlTzxB5Y4op_6wYlDKbbQj1NtX-IOBMLmWhkupEWA   4m        system:bootstrap:8galm1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node-csr-a68FhmUgprTJkaLwnJOLQLOkDQuAviDdBy91ByVtWt0   4m        system:bootstrap:4ef7hj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node-csr-a7DI6d0QjBiPh58IBGYFPUKAZvKs6sfbqlnoc22erRs   4m        system:bootstrap:ai162m   Approved,Issued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所有节点均 ready：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2m58s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2m54s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2m56s   v1.12.3</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为各 node 生成了 kubeconfig 文件和公私钥：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/etc/kubernetes/kubelet.kubeconfig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2298 3月  28 17:45 /etc/kubernetes/kubelet.kubeconfig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w:t>
      </w:r>
      <w:r>
        <w:rPr>
          <w:rFonts w:hint="eastAsia" w:ascii="思源黑体 CN Normal" w:hAnsi="思源黑体 CN Normal" w:eastAsia="思源黑体 CN Normal" w:cs="思源黑体 CN Normal"/>
          <w:color w:val="393A34"/>
          <w:spacing w:val="3"/>
          <w:sz w:val="20"/>
          <w:szCs w:val="20"/>
        </w:rPr>
        <w:t>cert/|grep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kubelet-client-current.pem -&gt; /etc/kubernetes/cert/kubelet-client-2019-03-28-17-45-48.pem</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没有自动生成 kubelet server 证书；</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server cert csr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"https://kubernetes.io/docs/reference/command-line-tools-reference/kubelet-tls-bootstrapping/" \l "kubelet-configuration"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安全性考虑</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，CSR approving controllers 默认不会自动 approve kubelet server 证书签名请求，需要手动 approve。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csr-42fr8                                              7m45s   system:node:master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csr-5gwjj                                              7m43s   system:node:node2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csr-klkcp                                              7m41s   system:node:node1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23h     system:bootstrap:f9isxw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24h     system:bootstrap:8w1g0a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23h     system:bootstrap:2b84b8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csr-42fr8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csr-5gwjj</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csr-klkcp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certificatesigningrequest.certificates.k8s.io/csr-42fr8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certificatesigningrequest.certificates.k8s.io/csr-5gwjj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certificatesigningrequest.certificates.k8s.io/csr-klkcp approved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/etc/kubernetes/cert/kubelet-*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/etc/kubernetes/cert/kubelet-client-current.pem -&gt;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1301 3月  28 17:58 /etc/kubernetes/cert/kubelet-server-2019-03-28-17-58-23.pem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17:58 /etc/kubernetes/cert/kubelet-server-current.pem -&gt; /etc/kubernetes/cert/kubelet-server-2019-03-28-17-58-23.pem</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提供的 API 接口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启动后监听多个端口，用于接收 kube-apiserver 或其它组件发送的请求：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0 192.168.100.246:10250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0 127.0.0.1:41848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0 127.0.0.1:10248         0.0.0.0:*               LISTEN      8958/kubelet</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10248: healthz http 服务；</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10250: https API 服务；注意：未开启只读端口 10255；</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例如执行 </w:t>
      </w:r>
      <w:r>
        <w:rPr>
          <w:rFonts w:hint="eastAsia" w:ascii="思源黑体 CN Normal" w:hAnsi="思源黑体 CN Normal" w:eastAsia="思源黑体 CN Normal" w:cs="思源黑体 CN Normal"/>
          <w:highlight w:val="lightGray"/>
        </w:rPr>
        <w:t>kubectl exec -it nginx-ds-5rmws -- sh</w:t>
      </w:r>
      <w:r>
        <w:rPr>
          <w:rFonts w:hint="eastAsia" w:ascii="思源黑体 CN Normal" w:hAnsi="思源黑体 CN Normal" w:eastAsia="思源黑体 CN Normal" w:cs="思源黑体 CN Normal"/>
        </w:rPr>
        <w:t xml:space="preserve"> 命令时，kube-apiserver 会向 kubelet 发送如下请求：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POST /exec/default/nginx-ds-5rmws/my-nginx?command=sh&amp;input=1&amp;output=1&amp;tty=1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接收 10250 端口的 https 请求：</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/pods、/runningpods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/metrics、/metrics/cadvisor、/metrics/probes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/stats、/stats/container</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/run/、"/exec/", "/attach/", "/portForward/", "/containerLogs/" 等管理；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"https://github.com/kubernetes/kubernetes/blob/master/pkg/kubelet/server/server.go" \l "L434:3"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https://github.com/kubernetes/kubernetes/blob/master/pkg/kubelet/server/server.go#L434:3</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由于关闭了匿名认证，同时开启了 webhook 授权，所有访问 10250 端口 https API 的请求都需要被认证和授权。</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 system:kubelet-api-admin 授予访问 kubelet 所有 API 的权限(kube-apiserver 使用的 kubernetes 证书 User 授予了该权限)：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clusterrole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Labels:       kubernetes.io/bootstrapping=rbac-defaults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Annotations:  rbac.authorization.kubernetes.io/autoupdate: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PolicyRule: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Resources      Non-Resource URLs  Resource Names  Verbs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nodes/log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nodes/metrics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nodes/proxy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nodes/spec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nodes/stats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          []                 []              [get list watch proxy] </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api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配置了如下认证参数：</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w:t>
      </w:r>
      <w:r>
        <w:rPr>
          <w:rFonts w:hint="eastAsia" w:ascii="思源黑体 CN Normal" w:hAnsi="思源黑体 CN Normal" w:eastAsia="思源黑体 CN Normal" w:cs="思源黑体 CN Normal"/>
        </w:rPr>
        <w:t>：设置为</w:t>
      </w:r>
      <w:r>
        <w:rPr>
          <w:rFonts w:hint="eastAsia" w:ascii="思源黑体 CN Normal" w:hAnsi="思源黑体 CN Normal" w:eastAsia="思源黑体 CN Normal" w:cs="思源黑体 CN Normal"/>
        </w:rPr>
        <w:t xml:space="preserve"> false</w:t>
      </w:r>
      <w:r>
        <w:rPr>
          <w:rFonts w:hint="eastAsia" w:ascii="思源黑体 CN Normal" w:hAnsi="思源黑体 CN Normal" w:eastAsia="思源黑体 CN Normal" w:cs="思源黑体 CN Normal"/>
        </w:rPr>
        <w:t>，不允许匿名访问</w:t>
      </w:r>
      <w:r>
        <w:rPr>
          <w:rFonts w:hint="eastAsia" w:ascii="思源黑体 CN Normal" w:hAnsi="思源黑体 CN Normal" w:eastAsia="思源黑体 CN Normal" w:cs="思源黑体 CN Normal"/>
        </w:rPr>
        <w:t xml:space="preserve"> 10250 </w:t>
      </w:r>
      <w:r>
        <w:rPr>
          <w:rFonts w:hint="eastAsia" w:ascii="思源黑体 CN Normal" w:hAnsi="思源黑体 CN Normal" w:eastAsia="思源黑体 CN Normal" w:cs="思源黑体 CN Normal"/>
        </w:rPr>
        <w:t>端口；</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HTTPs 证书认证；</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同时配置了如下授权参数：</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authroization.mode=Webhook：开启 RBAC 授权；</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收到请求后，使用 clientCAFile 对证书签名进行认证，或者查询 bearer token 是否有效。如果两者都没通过，则拒绝请求，提示 Unauthorized：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https://</w:t>
      </w:r>
      <w:r>
        <w:rPr>
          <w:rFonts w:hint="eastAsia" w:ascii="思源黑体 CN Normal" w:hAnsi="思源黑体 CN Normal" w:eastAsia="思源黑体 CN Normal" w:cs="思源黑体 CN Normal"/>
          <w:color w:val="393A34"/>
          <w:spacing w:val="3"/>
          <w:sz w:val="20"/>
          <w:szCs w:val="20"/>
        </w:rPr>
        <w:t>192.168.100.246</w:t>
      </w:r>
      <w:r>
        <w:rPr>
          <w:rFonts w:hint="eastAsia" w:ascii="思源黑体 CN Normal" w:hAnsi="思源黑体 CN Normal" w:eastAsia="思源黑体 CN Normal" w:cs="思源黑体 CN Normal"/>
          <w:color w:val="393A34"/>
          <w:spacing w:val="3"/>
          <w:sz w:val="20"/>
          <w:szCs w:val="20"/>
        </w:rPr>
        <w:t>:10250/metrics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-H "Authorization: Bearer 123456" https://</w:t>
      </w:r>
      <w:r>
        <w:rPr>
          <w:rFonts w:hint="eastAsia" w:ascii="思源黑体 CN Normal" w:hAnsi="思源黑体 CN Normal" w:eastAsia="思源黑体 CN Normal" w:cs="思源黑体 CN Normal"/>
          <w:color w:val="393A34"/>
          <w:spacing w:val="3"/>
          <w:sz w:val="20"/>
          <w:szCs w:val="20"/>
        </w:rPr>
        <w:t xml:space="preserve"> 192.168.100.246</w:t>
      </w:r>
      <w:r>
        <w:rPr>
          <w:rFonts w:hint="eastAsia" w:ascii="思源黑体 CN Normal" w:hAnsi="思源黑体 CN Normal" w:eastAsia="思源黑体 CN Normal" w:cs="思源黑体 CN Normal"/>
          <w:color w:val="393A34"/>
          <w:spacing w:val="3"/>
          <w:sz w:val="20"/>
          <w:szCs w:val="20"/>
        </w:rPr>
        <w:t>:10250/metrics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通过认证后，kubelet 使用 SubjectAccessReview API 向 kube-apiserver 发送请求，查询证书或 token 对应的 user、group 是否有操作资源的权限(RBAC)；</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证书认证和授权</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权限不足的证书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 --cacert /etc/kubernetes/</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--cert /etc/kubernetes/</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/kube-controller-manager.pem --key /etc/kubernetes/</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 xml:space="preserve">/kube-controller-manager-key.pem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pacing w:val="3"/>
          <w:sz w:val="20"/>
          <w:szCs w:val="20"/>
        </w:rPr>
        <w:t>https://</w:t>
      </w:r>
      <w:r>
        <w:rPr>
          <w:rStyle w:val="29"/>
          <w:rFonts w:hint="eastAsia" w:ascii="思源黑体 CN Normal" w:hAnsi="思源黑体 CN Normal" w:eastAsia="思源黑体 CN Normal" w:cs="思源黑体 CN Normal"/>
          <w:spacing w:val="3"/>
          <w:sz w:val="20"/>
          <w:szCs w:val="20"/>
        </w:rPr>
        <w:t>192.168.100.246</w:t>
      </w:r>
      <w:r>
        <w:rPr>
          <w:rStyle w:val="29"/>
          <w:rFonts w:hint="eastAsia" w:ascii="思源黑体 CN Normal" w:hAnsi="思源黑体 CN Normal" w:eastAsia="思源黑体 CN Normal" w:cs="思源黑体 CN Normal"/>
          <w:spacing w:val="3"/>
          <w:sz w:val="20"/>
          <w:szCs w:val="20"/>
        </w:rPr>
        <w:t>:10250/metrics</w:t>
      </w:r>
      <w:r>
        <w:rPr>
          <w:rStyle w:val="29"/>
          <w:rFonts w:hint="eastAsia" w:ascii="思源黑体 CN Normal" w:hAnsi="思源黑体 CN Normal" w:eastAsia="思源黑体 CN Normal" w:cs="思源黑体 CN Normal"/>
          <w:spacing w:val="3"/>
          <w:sz w:val="20"/>
          <w:szCs w:val="20"/>
        </w:rPr>
        <w:fldChar w:fldCharType="end"/>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Forbidden (user=system:kube-controller-manager, verb=get, resource=nodes, subresource=metrics)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 --cacert /etc/kubernetes/cert/ca.pem --cert /opt/k8s/work/cert/admin.pem --key /opt/k8s/work/cert/admin-key.pem https://192.168.100.246:</w:t>
      </w:r>
      <w:r>
        <w:rPr>
          <w:rFonts w:hint="eastAsia" w:ascii="思源黑体 CN Normal" w:hAnsi="思源黑体 CN Normal" w:eastAsia="思源黑体 CN Normal" w:cs="思源黑体 CN Normal"/>
          <w:color w:val="393A34"/>
          <w:spacing w:val="3"/>
          <w:sz w:val="20"/>
          <w:szCs w:val="20"/>
        </w:rPr>
        <w:t>10250</w:t>
      </w:r>
      <w:r>
        <w:rPr>
          <w:rFonts w:hint="eastAsia" w:ascii="思源黑体 CN Normal" w:hAnsi="思源黑体 CN Normal" w:eastAsia="思源黑体 CN Normal" w:cs="思源黑体 CN Normal"/>
          <w:color w:val="393A34"/>
          <w:spacing w:val="3"/>
          <w:sz w:val="20"/>
          <w:szCs w:val="20"/>
        </w:rPr>
        <w:t>/metrics|head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--cacert、--cert、--key 的参数值必须是文件路径，如上面的 ./admin.pem 不能省略 ./，否则返回 401 Unauthorized；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bear token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 ServiceAccount，将它和 ClusterRole system:kubelet-api-admin 绑定，从而具有调用 kubelet API 的权限：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sa kubelet-api-test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kubelet-api-test --clusterrole=system:kubelet-api-admin --serviceaccount=default:kubelet-api-test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SECRET=$(kubectl get secrets | grep kubelet-api-test | awk '{print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TOKEN=$(kubectl describe secret ${SECRET} | grep -E '^token' | awk '{print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-H "Authorization: Bearer ${TOKEN}" https://</w:t>
      </w:r>
      <w:r>
        <w:rPr>
          <w:rFonts w:hint="eastAsia" w:ascii="思源黑体 CN Normal" w:hAnsi="思源黑体 CN Normal" w:eastAsia="思源黑体 CN Normal" w:cs="思源黑体 CN Normal"/>
          <w:color w:val="393A34"/>
          <w:spacing w:val="3"/>
          <w:sz w:val="20"/>
          <w:szCs w:val="20"/>
        </w:rPr>
        <w:t>192.168.100.246</w:t>
      </w:r>
      <w:r>
        <w:rPr>
          <w:rFonts w:hint="eastAsia"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和 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统计所在节点各容器的资源(CPU、内存、磁盘、网卡)使用情况，分别在自己的 http web 页面(4194 端口)和 10250 以 promehteus metrics 的形式输出。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w:t>
      </w:r>
      <w:r>
        <w:rPr>
          <w:rStyle w:val="29"/>
          <w:rFonts w:hint="eastAsia" w:ascii="思源黑体 CN Normal" w:hAnsi="思源黑体 CN Normal" w:eastAsia="思源黑体 CN Normal" w:cs="思源黑体 CN Normal"/>
        </w:rPr>
        <w:t>192.168.100.246</w:t>
      </w:r>
      <w:r>
        <w:rPr>
          <w:rStyle w:val="29"/>
          <w:rFonts w:hint="eastAsia" w:ascii="思源黑体 CN Normal" w:hAnsi="思源黑体 CN Normal" w:eastAsia="思源黑体 CN Normal" w:cs="思源黑体 CN Normal"/>
        </w:rPr>
        <w:t>:10250/metrics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 和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"https://192.168.100.246:10250/metrics/cadvisor"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w:t>
      </w:r>
      <w:r>
        <w:rPr>
          <w:rStyle w:val="29"/>
          <w:rFonts w:hint="eastAsia" w:ascii="思源黑体 CN Normal" w:hAnsi="思源黑体 CN Normal" w:eastAsia="思源黑体 CN Normal" w:cs="思源黑体 CN Normal"/>
        </w:rPr>
        <w:t>192.168.100.246</w:t>
      </w:r>
      <w:r>
        <w:rPr>
          <w:rStyle w:val="29"/>
          <w:rFonts w:hint="eastAsia" w:ascii="思源黑体 CN Normal" w:hAnsi="思源黑体 CN Normal" w:eastAsia="思源黑体 CN Normal" w:cs="思源黑体 CN Normal"/>
        </w:rPr>
        <w:t>:10250/metrics/cadvisor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分别返回 kublet 和 metrics</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和 cadvisor</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6120130" cy="3747135"/>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6120130" cy="371475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kublet.config.json 设置 authentication.anonymous.enabled 为 false，不允许匿名证书访问 10250 的 https 服务；</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"_浏览器访问_kube-apiserver_安全端口"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浏览器访问kube-apiserver安全端口</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，创建和导入相关证书，然后访问上面的 10250 端口；</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kublet 的配置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kube-apiserver 获取各 node 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-sSL --cacert /etc/kubernetes/cert/ca.pem --cert /opt/k8s/work/cert/admin.pem --key /opt/k8s/work/cert/admin-key.pem ${KUBE_APISERVER}/api/v1/nodes/master/proxy/configz | jq  '.kubeletconfig|.kind="KubeletConfiguration"|.apiVersion="kubelet.config.k8s.io/v1beta1"'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"syncFrequency":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"fileCheckFrequency":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"httpCheckFrequency":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"address":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"rotateCertificates":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"serverTLSBootstrap":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"x509":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"clientCAFile": "/etc/kubernetes/cert/ca.pem"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"cacheTTL":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"anonymous":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"authorization":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"mode": "Webhook",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"cacheAuthorizedTTL":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"cacheUnauthorizedTTL": "30s"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"registryPullQPS":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"eventRecordQPS":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"enableDebuggingHandlers":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"healthzPort": 10248,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"healthzBindAddress":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"oomScoreAdj": -999,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"clusterDomain": "cluster.local",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"clusterDNS":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"streamingConnectionIdleTimeout": "4h0m0s",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"nodeStatusUpdateFrequency":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"nodeLeaseDurationSeconds": 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"imageMinimumGCAge":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"imageGCHighThresholdPercent": 85,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"imageGCLowThresholdPercent": 80,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"volumeStatsAggPeriod":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"cgroupsPerQOS":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"cgroupDriver": "cgroupfs",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"cpuManagerPolicy": "none",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"cpuManagerReconcilePeriod":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"runtimeRequestTimeout": "15m0s",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"hairpinMode": "promiscuous-bridge",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"maxPods": 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"podCIDR": "172.30.0.0/16",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"podPidsLimit":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"resolvConf": "/etc/resolv.conf",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"cpuCFSQuotaPeriod": "100ms",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"maxOpenFiles": 1000000,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"contentType": "application/vnd.kubernetes.protobuf",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"kubeAPIQPS": 1000,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"kubeAPIBurst": 2000,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"serializeImagePulls":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"evictionHard":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"imagefs.available":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"memory.available": "100Mi",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"nodefs.available":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"nodefs.inodesFree":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"evictionPressureTransitionPeriod":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"enableControllerAttachDetach":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"makeIPTablesUtilChains":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"iptablesMasqueradeBit": 14,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"iptablesDropBit":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"failSwapOn":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"containerLogMaxSize": "10Mi",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"containerLogMaxFiles":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"configMapAndSecretChangeDetectionStrategy": "Watch",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"enforceNodeAllocatable":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"KubeletConfiguration",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"apiVersion": "kubelet.config.k8s.io/v1beta1"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或者参考代码中的注释：</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"https://github.com/kubernetes/kubernetes/blob/master/pkg/kubelet/apis/kubeletconfig/v1beta1/types.go"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https://github.com/kubernetes/kubernetes/blob/master/pkg/kubelet/apis/kubeletconfig/v1beta1/types.go</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"https://kubernetes.io/docs/reference/command-line-tools-reference/kubelet-authentication-authorization/"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https://kubernetes.io/docs/reference/command-line-tools-reference/kubelet-authentication-authorization/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kube-proxy 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运行在所有 worker 节点上，，它监听 apiserver 中 service 和 Endpoint 的变化情况，创建路由规则来进行服务负载均衡。</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 kube-proxy 的部署，使用 ipvs 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kube-proxy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"_部署master节点_1"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各节点需要安装 ipvsadm 和 ipset 命令，加载 ip_vs 内核模块。</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kube-proxy-csr.json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"system:kube-proxy",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CN：指定该证书的 User 为 system:kube-proxy；</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RoleBinding system:node-proxier 将User system:kube-proxy 与 Role system:node-proxier 绑定，该 Role 授予了调用 kube-apiserver Proxy 相关 API 的权限；</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kube-proxy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r>
        <w:rPr>
          <w:rFonts w:hint="eastAsia" w:ascii="思源黑体 CN Normal" w:hAnsi="思源黑体 CN Normal" w:eastAsia="思源黑体 CN Normal" w:cs="思源黑体 CN Normal"/>
          <w:color w:val="393A34"/>
          <w:spacing w:val="3"/>
          <w:sz w:val="20"/>
          <w:szCs w:val="20"/>
        </w:rPr>
        <w:t>/cert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kube-proxy-csr.json | cfssljson -bare 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kube-proxy*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--client-certificate=/opt/k8s/work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kube-proxy.pem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--client-key=/opt/k8s/work</w:t>
      </w:r>
      <w:r>
        <w:rPr>
          <w:rFonts w:hint="eastAsia" w:ascii="思源黑体 CN Normal" w:hAnsi="思源黑体 CN Normal" w:eastAsia="思源黑体 CN Normal" w:cs="思源黑体 CN Normal"/>
          <w:color w:val="393A34"/>
          <w:spacing w:val="3"/>
          <w:sz w:val="20"/>
          <w:szCs w:val="20"/>
        </w:rPr>
        <w:t>/cert/</w:t>
      </w:r>
      <w:r>
        <w:rPr>
          <w:rFonts w:hint="eastAsia" w:ascii="思源黑体 CN Normal" w:hAnsi="思源黑体 CN Normal" w:eastAsia="思源黑体 CN Normal" w:cs="思源黑体 CN Normal"/>
          <w:color w:val="393A34"/>
          <w:spacing w:val="3"/>
          <w:sz w:val="20"/>
          <w:szCs w:val="20"/>
        </w:rPr>
        <w:t>kube-proxy-key.pem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default --kubeconfig=kube-proxy.kubeconfig</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kubectl-proxy.kubeconfig 文件中(不加时，写入的是证书文件路径)；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kube-proxy.kubeconfig root@${node_name}:/etc/kubernetes/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v1.10 开始，kube-proxy 部分参数可以配置文件中配置。可以使用 --write-config-to 选项生成该配置文件，或者参考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"https://github.com/kubernetes/kubernetes/blob/master/pkg/proxy/apis/kubeproxyconfig/types.go"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kubeproxyconfig 的类型定义源文件</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config 文件模板：</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tee kube-proxy-config.yaml.template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KubeProxyConfiguration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kubeproxy.config.k8s.io/v1alpha1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clientConnection: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"/etc/kubernetes/kube-proxy.kubeconfig"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bindAddress: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clusterCIDR: ${CLUSTER_CIDR}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healthzBindAddress: ##NODE_IP##:10256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hostnameOverride: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metricsBindAddress: ##NODE_IP##:10249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mode: "ipvs"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监听地址；</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clientConnection.kubeconfig: 连接 apiserver 的 kubeconfig 文件；</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clusterCIDR: kube-proxy 根据 --cluster-cidr 判断集群内部和外部流量，指定 --cluster-cidr 或 --masquerade-all 选项后 kube-proxy 才会对访问 Service IP 的请求做 SNAT；</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hostnameOverride: 参数值必须与 kubelet 的值一致，否则 kube-proxy 启动后会找不到该 Node，从而不会创建任何 ipvs 规则；</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mode: 使用 ipvs 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kube-proxy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 i=0; i &lt; 3; i++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${NODE_NAMES[i]}"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"s/##NODE_NAME##/${NODE_NAMES[i]}/" -e "s/##NODE_IP##/${NODE_IPS[i]}/" kube-proxy-config.yaml.template &gt; kube-proxy-config-${NODE_NAMES[i]}.yaml.template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kube-proxy-config-${NODE_NAMES[i]}.yaml.template root@${NODE_NAMES[i]}:/etc/kubernetes/kube-proxy-config.yaml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kube-proxy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kube-proxy.service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Kube-Proxy 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After=network.target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WorkingDirectory=/data/k8s/k8s/kube-proxy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--config=/etc/kubernetes/kube-proxy-config.yaml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Restart=on-failure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LimitNOFILE=65536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kube-proxy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kube-proxy.service root@${node_name}:/usr/lib/systemd/system/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kube-proxy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kube-proxy &amp;&amp; systemctl restart 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7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必须先创建工作目录；</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kube-proxy|grep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kube-proxy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查看监听端口和 metrics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kube-prox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0 192.168.100.246:10256   0.0.0.0:*               LISTEN      20482/kube-proxy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0 192.168.100.246:10249   0.0.0.0:*               LISTEN      20482/kube-proxy</w:t>
      </w:r>
    </w:p>
    <w:p>
      <w:pPr>
        <w:pStyle w:val="37"/>
        <w:numPr>
          <w:ilvl w:val="0"/>
          <w:numId w:val="7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10249：http prometheus metrics port;</w:t>
      </w:r>
    </w:p>
    <w:p>
      <w:pPr>
        <w:pStyle w:val="37"/>
        <w:numPr>
          <w:ilvl w:val="0"/>
          <w:numId w:val="7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10256：http healthz port;</w:t>
      </w:r>
    </w:p>
    <w:p>
      <w:pPr>
        <w:ind w:firstLine="480"/>
        <w:rPr>
          <w:rFonts w:hint="eastAsia" w:ascii="思源黑体 CN Normal" w:hAnsi="思源黑体 CN Normal" w:eastAsia="思源黑体 CN Normal" w:cs="思源黑体 CN Normal"/>
        </w:rPr>
      </w:pPr>
      <w:bookmarkStart w:id="89" w:name="_GoBack"/>
      <w:bookmarkEnd w:id="89"/>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ipvs 路由规则</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"/usr/sbin/ipvsadm -ln"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可见将所有到 kubernetes cluster ip 443 端口的请求都转发到 kube-apiserver 的 6443 端口；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5" w:name="_部署master节点_1"/>
      <w:bookmarkEnd w:id="5"/>
      <w:bookmarkStart w:id="6" w:name="_安装flannel网络插件"/>
      <w:bookmarkEnd w:id="6"/>
      <w:bookmarkStart w:id="7" w:name="_apiserver_高可用之nginx代理"/>
      <w:bookmarkEnd w:id="7"/>
      <w:bookmarkStart w:id="8" w:name="_部署_worker_节点"/>
      <w:bookmarkEnd w:id="8"/>
      <w:r>
        <w:rPr>
          <w:rFonts w:hint="eastAsia" w:ascii="思源黑体 CN Normal" w:hAnsi="思源黑体 CN Normal" w:eastAsia="思源黑体 CN Normal" w:cs="思源黑体 CN Normal"/>
        </w:rPr>
        <w:t>验证</w:t>
      </w:r>
      <w:r>
        <w:rPr>
          <w:rFonts w:hint="eastAsia" w:ascii="思源黑体 CN Normal" w:hAnsi="思源黑体 CN Normal" w:eastAsia="思源黑体 CN Normal" w:cs="思源黑体 CN Normal"/>
        </w:rPr>
        <w:t>集群功能</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本文档使用 daemonset 验证 master 和 worker 节点是否工作正常。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4h35m   v1.12.3</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都为 Ready 时正常。</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创建测试文件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nginx-ds.yml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nginx-ds.yml</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检查各 Node 上的 Pod IP 连通性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-o wide|grep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nginx-ds-69hp5   1/1     Running   0          2m19s   172.17.0.2   node1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nginx-ds-rm744   1/1     Running   0          2m19s   172.30.5.2   master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nginx-ds-vpzk2   1/1     Running   0          2m19s   172.17.0.2   node2    &lt;none&gt;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可见，nginx-ds 的 Pod IP 分别是 192.168.100.246、192.168.100.247、192.168.100.248，在所有 Node 上分别 ping 这三个 IP，看是否连通：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1 172.30.240.2"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1 172.30.192.2"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1 172.30.120.2"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 IP 和端口可达性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     NodePort    10.254.150.98   &lt;none&gt;        80:30437/TCP   5m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Cluster IP：10.254.150.98</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服务端口：80</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端口：</w:t>
      </w:r>
      <w:r>
        <w:rPr>
          <w:rFonts w:hint="eastAsia" w:ascii="思源黑体 CN Normal" w:hAnsi="思源黑体 CN Normal" w:eastAsia="思源黑体 CN Normal" w:cs="思源黑体 CN Normal"/>
        </w:rPr>
        <w:t>30437</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 curl Service 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"curl 10.254.</w:t>
      </w:r>
      <w:r>
        <w:rPr>
          <w:rFonts w:hint="eastAsia" w:ascii="思源黑体 CN Normal" w:hAnsi="思源黑体 CN Normal" w:eastAsia="思源黑体 CN Normal" w:cs="思源黑体 CN Normal"/>
          <w:color w:val="393A34"/>
          <w:spacing w:val="3"/>
          <w:sz w:val="20"/>
          <w:szCs w:val="20"/>
        </w:rPr>
        <w:t>150</w:t>
      </w:r>
      <w:r>
        <w:rPr>
          <w:rFonts w:hint="eastAsia" w:ascii="思源黑体 CN Normal" w:hAnsi="思源黑体 CN Normal" w:eastAsia="思源黑体 CN Normal" w:cs="思源黑体 CN Normal"/>
          <w:color w:val="393A34"/>
          <w:spacing w:val="3"/>
          <w:sz w:val="20"/>
          <w:szCs w:val="20"/>
        </w:rPr>
        <w:t>.98"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w:t>
      </w:r>
      <w:r>
        <w:rPr>
          <w:rFonts w:hint="eastAsia" w:ascii="思源黑体 CN Normal" w:hAnsi="思源黑体 CN Normal" w:eastAsia="思源黑体 CN Normal" w:cs="思源黑体 CN Normal"/>
        </w:rPr>
        <w:t>服务的</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NodePort </w:t>
      </w:r>
      <w:r>
        <w:rPr>
          <w:rFonts w:hint="eastAsia" w:ascii="思源黑体 CN Normal" w:hAnsi="思源黑体 CN Normal" w:eastAsia="思源黑体 CN Normal" w:cs="思源黑体 CN Normal"/>
        </w:rPr>
        <w:t>可达性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上执行：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"curl ${node_ip}:8900"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集群插件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插件是集群的附件组件，丰富和完善了集群的功能。下面</w:t>
      </w:r>
      <w:r>
        <w:rPr>
          <w:rFonts w:hint="eastAsia" w:ascii="思源黑体 CN Normal" w:hAnsi="思源黑体 CN Normal" w:eastAsia="思源黑体 CN Normal" w:cs="思源黑体 CN Normal"/>
        </w:rPr>
        <w:t>章节我们来学习一些常用的插件：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"_dns_插件"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coredns</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"_dashboard_插件"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Dashboard</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"_heapster_插件"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Heapster (influxdb、grafana)</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"_metrics-server_插件"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Metrics Server</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"_ELK_插件"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EFK (elasticsearch、fluentd、kibana)</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bookmarkStart w:id="9" w:name="_dns_插件"/>
      <w:bookmarkEnd w:id="9"/>
      <w:r>
        <w:rPr>
          <w:rFonts w:hint="eastAsia" w:ascii="思源黑体 CN Normal" w:hAnsi="思源黑体 CN Normal" w:eastAsia="思源黑体 CN Normal" w:cs="思源黑体 CN Normal"/>
        </w:rPr>
        <w:t>dns 插件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w:t>
      </w:r>
      <w:r>
        <w:rPr>
          <w:rFonts w:hint="eastAsia" w:ascii="思源黑体 CN Normal" w:hAnsi="思源黑体 CN Normal" w:eastAsia="思源黑体 CN Normal" w:cs="思源黑体 CN Normal"/>
        </w:rPr>
        <w:t>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coredns/</w:t>
      </w:r>
      <w:bookmarkStart w:id="10" w:name="OLE_LINK19"/>
      <w:r>
        <w:rPr>
          <w:rFonts w:hint="eastAsia" w:ascii="思源黑体 CN Normal" w:hAnsi="思源黑体 CN Normal" w:eastAsia="思源黑体 CN Normal" w:cs="思源黑体 CN Normal"/>
          <w:color w:val="393A34"/>
          <w:spacing w:val="3"/>
          <w:sz w:val="20"/>
          <w:szCs w:val="20"/>
        </w:rPr>
        <w:t>coredns</w:t>
      </w:r>
      <w:bookmarkEnd w:id="10"/>
      <w:r>
        <w:rPr>
          <w:rFonts w:hint="eastAsia" w:ascii="思源黑体 CN Normal" w:hAnsi="思源黑体 CN Normal" w:eastAsia="思源黑体 CN Normal" w:cs="思源黑体 CN Normal"/>
          <w:color w:val="393A34"/>
          <w:spacing w:val="3"/>
          <w:sz w:val="20"/>
          <w:szCs w:val="20"/>
        </w:rPr>
        <w:t>:1.2.2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coredns/coredns:1.2.2 k8s.gcr.io/coredns:1.2.2</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w:t>
      </w:r>
      <w:r>
        <w:rPr>
          <w:rFonts w:hint="eastAsia" w:ascii="思源黑体 CN Normal" w:hAnsi="思源黑体 CN Normal" w:eastAsia="思源黑体 CN Normal" w:cs="思源黑体 CN Normal"/>
        </w:rPr>
        <w:t>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 对应的目录是：cluster/addons/dns。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/opt/k8s/work/kubernetes/cluster/addons/dns/coredns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coredns.yaml.base coredns.yaml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-e "s/__PILLAR__DNS__DOMAIN__/${CLUSTER_DNS_DOMAIN}/" -e "s/__PILLAR__DNS__SERVER__/${CLUSTER_DNS_SVC_IP}/" coredns.yaml</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插件 </w:t>
      </w:r>
      <w:r>
        <w:rPr>
          <w:rFonts w:hint="eastAsia" w:ascii="思源黑体 CN Normal" w:hAnsi="思源黑体 CN Normal" w:eastAsia="思源黑体 CN Normal" w:cs="思源黑体 CN Normal"/>
        </w:rPr>
        <w:t>coredns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coredns.yaml</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检查 </w:t>
      </w:r>
      <w:r>
        <w:rPr>
          <w:rFonts w:hint="eastAsia" w:ascii="思源黑体 CN Normal" w:hAnsi="思源黑体 CN Normal" w:eastAsia="思源黑体 CN Normal" w:cs="思源黑体 CN Normal"/>
        </w:rPr>
        <w:t xml:space="preserve">coredns </w:t>
      </w:r>
      <w:r>
        <w:rPr>
          <w:rFonts w:hint="eastAsia" w:ascii="思源黑体 CN Normal" w:hAnsi="思源黑体 CN Normal" w:eastAsia="思源黑体 CN Normal" w:cs="思源黑体 CN Normal"/>
        </w:rPr>
        <w:t>功能</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all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pod/coredns-779ffd89bd-v75k9   0/1     ImagePullBackOff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service/kube-dns   ClusterIP   10.254.0.2   &lt;none&gt;        53/UDP,53/TCP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deployment.apps/coredns   1         1         1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READY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replicaset.apps/coredns-779ffd89bd   1         1         0       4m54sa</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my-nginx.yaml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my-nginx.yam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Export 该 Deployment, 生成 my-nginx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expose deploy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service </w:t>
      </w:r>
      <w:r>
        <w:rPr>
          <w:rFonts w:hint="eastAsia" w:ascii="思源黑体 CN Normal" w:hAnsi="思源黑体 CN Normal" w:eastAsia="思源黑体 CN Normal" w:cs="思源黑体 CN Normal"/>
          <w:color w:val="032F62"/>
          <w:kern w:val="0"/>
          <w:sz w:val="20"/>
          <w:szCs w:val="20"/>
        </w:rPr>
        <w:t>"my-nginx"</w:t>
      </w:r>
      <w:r>
        <w:rPr>
          <w:rFonts w:hint="eastAsia" w:ascii="思源黑体 CN Normal" w:hAnsi="思源黑体 CN Normal" w:eastAsia="思源黑体 CN Normal" w:cs="思源黑体 CN Normal"/>
          <w:color w:val="24292E"/>
          <w:kern w:val="0"/>
          <w:sz w:val="20"/>
          <w:szCs w:val="20"/>
        </w:rPr>
        <w:t xml:space="preserve"> exposed</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services --all-namespaces |grep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default       my-nginx     ClusterIP   10.254.206.78    &lt;none&gt;        80/TCP          7s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rPr>
        <w:t>创建另一个 Pod，查看 /etc/resolv.conf 是否包含 kubelet 配置的 --cluster-dns 和 --cluster-domain，是否能够将服务 my-nginx 解析到上面显示的 Cluster IP 10.254.2</w:t>
      </w:r>
      <w:r>
        <w:rPr>
          <w:rFonts w:hint="eastAsia" w:ascii="思源黑体 CN Normal" w:hAnsi="思源黑体 CN Normal" w:eastAsia="思源黑体 CN Normal" w:cs="思源黑体 CN Normal"/>
          <w:lang w:val="en-US" w:eastAsia="zh-CN"/>
        </w:rPr>
        <w:t>06</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lang w:val="en-US" w:eastAsia="zh-CN"/>
        </w:rPr>
        <w:t>78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dnsutils-ds.yml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my-dnsutils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tutum/dnsutils:latest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sleep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"3600"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dnsutils-ds.yml</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查看 </w:t>
      </w:r>
      <w:r>
        <w:rPr>
          <w:rFonts w:hint="eastAsia" w:ascii="思源黑体 CN Normal" w:hAnsi="思源黑体 CN Normal" w:eastAsia="思源黑体 CN Normal" w:cs="思源黑体 CN Normal"/>
        </w:rPr>
        <w:t xml:space="preserve">pod </w:t>
      </w:r>
      <w:r>
        <w:rPr>
          <w:rFonts w:hint="eastAsia" w:ascii="思源黑体 CN Normal" w:hAnsi="思源黑体 CN Normal" w:eastAsia="思源黑体 CN Normal" w:cs="思源黑体 CN Normal"/>
        </w:rPr>
        <w:t>节点</w:t>
      </w:r>
      <w:r>
        <w:rPr>
          <w:rFonts w:hint="eastAsia" w:ascii="思源黑体 CN Normal" w:hAnsi="思源黑体 CN Normal" w:eastAsia="思源黑体 CN Normal" w:cs="思源黑体 CN Normal"/>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kubernetes.default.svc.cluster.local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www.baidu.com  # 解析外部域名时，需要以 . 结尾</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www.baidu.com: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www.baidu.com.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www.baidu.com   canonical name =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my-nginx.default.svc.cluster.local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10.254.229.163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 Can'</w:t>
      </w:r>
      <w:r>
        <w:rPr>
          <w:rFonts w:hint="eastAsia" w:ascii="思源黑体 CN Normal" w:hAnsi="思源黑体 CN Normal" w:eastAsia="思源黑体 CN Normal" w:cs="思源黑体 CN Normal"/>
          <w:color w:val="24292E"/>
          <w:kern w:val="0"/>
          <w:sz w:val="20"/>
          <w:szCs w:val="20"/>
        </w:rPr>
        <w:t>t find kube-dns.kube-system.svc.cluster: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kube-dns.kube-system.svc.cluster.local: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bookmarkStart w:id="11" w:name="_dashboard_插件"/>
      <w:bookmarkEnd w:id="11"/>
      <w:r>
        <w:rPr>
          <w:rFonts w:hint="eastAsia" w:ascii="思源黑体 CN Normal" w:hAnsi="思源黑体 CN Normal" w:eastAsia="思源黑体 CN Normal" w:cs="思源黑体 CN Normal"/>
        </w:rPr>
        <w:t>dashboard</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插件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bookmarkStart w:id="12" w:name="OLE_LINK13"/>
      <w:bookmarkStart w:id="13" w:name="OLE_LINK14"/>
      <w:r>
        <w:rPr>
          <w:rFonts w:hint="eastAsia" w:ascii="思源黑体 CN Normal" w:hAnsi="思源黑体 CN Normal" w:eastAsia="思源黑体 CN Normal" w:cs="思源黑体 CN Normal"/>
        </w:rPr>
        <w:t>特别</w:t>
      </w:r>
      <w:r>
        <w:rPr>
          <w:rFonts w:hint="eastAsia" w:ascii="思源黑体 CN Normal" w:hAnsi="思源黑体 CN Normal" w:eastAsia="思源黑体 CN Normal" w:cs="思源黑体 CN Normal"/>
        </w:rPr>
        <w:t>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4" w:name="OLE_LINK17"/>
      <w:bookmarkStart w:id="15" w:name="OLE_LINK18"/>
      <w:r>
        <w:rPr>
          <w:rFonts w:hint="eastAsia" w:ascii="思源黑体 CN Normal" w:hAnsi="思源黑体 CN Normal" w:eastAsia="思源黑体 CN Normal" w:cs="思源黑体 CN Normal"/>
          <w:color w:val="393A34"/>
          <w:spacing w:val="3"/>
          <w:sz w:val="20"/>
          <w:szCs w:val="20"/>
        </w:rPr>
        <w:t>docker pull fishchen/kubernetes-dashboard-amd64:v1.8.3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fishchen/kubernetes-dashboard-amd64:v1.8.3 k8s.gcr.io/kubernetes-dashboard-amd64:v1.8.3</w:t>
      </w:r>
    </w:p>
    <w:bookmarkEnd w:id="12"/>
    <w:bookmarkEnd w:id="13"/>
    <w:bookmarkEnd w:id="14"/>
    <w:bookmarkEnd w:id="15"/>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对应的目录是：cluster/addons/dashboard。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/opt/k8s/work/kubernetes/cluster/addons/dashboard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w:t>
      </w:r>
      <w:r>
        <w:rPr>
          <w:rFonts w:hint="eastAsia" w:ascii="思源黑体 CN Normal" w:hAnsi="思源黑体 CN Normal" w:eastAsia="思源黑体 CN Normal" w:cs="思源黑体 CN Normal"/>
        </w:rPr>
        <w:t>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dashboard-service.yaml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k8s-app: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kubernetes.io/cluster-service: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 # 增加这一行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k8s-app: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8443</w:t>
      </w:r>
    </w:p>
    <w:p>
      <w:pPr>
        <w:pStyle w:val="37"/>
        <w:numPr>
          <w:ilvl w:val="0"/>
          <w:numId w:val="7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指定端口类型为 NodePort，这样外界可以通过地址 nodeIP:nodePort 访问 dashboard；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w:t>
      </w:r>
      <w:r>
        <w:rPr>
          <w:rFonts w:hint="eastAsia" w:ascii="思源黑体 CN Normal" w:hAnsi="思源黑体 CN Normal" w:eastAsia="思源黑体 CN Normal" w:cs="思源黑体 CN Normal"/>
        </w:rPr>
        <w:t>所有</w:t>
      </w:r>
      <w:r>
        <w:rPr>
          <w:rFonts w:hint="eastAsia" w:ascii="思源黑体 CN Normal" w:hAnsi="思源黑体 CN Normal" w:eastAsia="思源黑体 CN Normal" w:cs="思源黑体 CN Normal"/>
        </w:rPr>
        <w:t>定义</w:t>
      </w:r>
      <w:r>
        <w:rPr>
          <w:rFonts w:hint="eastAsia" w:ascii="思源黑体 CN Normal" w:hAnsi="思源黑体 CN Normal" w:eastAsia="思源黑体 CN Normal" w:cs="思源黑体 CN Normal"/>
        </w:rPr>
        <w:t>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dashboard-configmap.yaml  dashboard-controller.yaml  dashboard-rbac.yaml  dashboard-secret.yaml  dashboard-service.yaml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分配的</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deployment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1         1         1            1           2m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--namespace kube-system get pods -o wide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       IP             NODE              NOMINATED NODE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coredns-77cd44d8df-4fmfc                1/1       Running   0          1h        172.30.200.2   node2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kubernetes-dashboard-69db8c7745-jtvpj   1/1       Running   0          55s       172.30.112.3   master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services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   NodePort   10.254.9.198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443:32014/TCP   1m</w:t>
      </w:r>
    </w:p>
    <w:p>
      <w:pPr>
        <w:pStyle w:val="37"/>
        <w:numPr>
          <w:ilvl w:val="0"/>
          <w:numId w:val="7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32014 映射到 dashboard pod 443 端口；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的 --authentication-mode 支持 token、basic，默认为 token。如果使用 basic，则 kube-apiserver 必须配置 '--authorization-mode=ABAC' 和 '--basic-auth-file' 参数。</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查看 </w:t>
      </w:r>
      <w:r>
        <w:rPr>
          <w:rFonts w:hint="eastAsia" w:ascii="思源黑体 CN Normal" w:hAnsi="思源黑体 CN Normal" w:eastAsia="思源黑体 CN Normal" w:cs="思源黑体 CN Normal"/>
        </w:rPr>
        <w:t xml:space="preserve">dashboard </w:t>
      </w:r>
      <w:r>
        <w:rPr>
          <w:rFonts w:hint="eastAsia" w:ascii="思源黑体 CN Normal" w:hAnsi="思源黑体 CN Normal" w:eastAsia="思源黑体 CN Normal" w:cs="思源黑体 CN Normal"/>
        </w:rPr>
        <w:t>支持</w:t>
      </w:r>
      <w:r>
        <w:rPr>
          <w:rFonts w:hint="eastAsia" w:ascii="思源黑体 CN Normal" w:hAnsi="思源黑体 CN Normal" w:eastAsia="思源黑体 CN Normal" w:cs="思源黑体 CN Normal"/>
        </w:rPr>
        <w:t>的命令</w:t>
      </w:r>
      <w:r>
        <w:rPr>
          <w:rFonts w:hint="eastAsia" w:ascii="思源黑体 CN Normal" w:hAnsi="思源黑体 CN Normal" w:eastAsia="思源黑体 CN Normal" w:cs="思源黑体 CN Normal"/>
        </w:rPr>
        <w:t>行</w:t>
      </w:r>
      <w:r>
        <w:rPr>
          <w:rFonts w:hint="eastAsia" w:ascii="思源黑体 CN Normal" w:hAnsi="思源黑体 CN Normal" w:eastAsia="思源黑体 CN Normal" w:cs="思源黑体 CN Normal"/>
        </w:rPr>
        <w:t>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--namespace kube-system -it kubernetes-dashboard-659798bd99-x5j6d  -- /dashboard --help # kubernetes-dashboard-659798bd99-x5j6d 为 pod 名称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2019/04/01 13:12:03 Starting overwatch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Usage of /dashboard: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--alsologtostderr                   log to standard error as well as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--apiserver-host string             The address of the Kubernetes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http://localhost:8080. If not specified, the assumption is that the binary runs inside a Kubernetes cluster and </w:t>
      </w:r>
      <w:r>
        <w:rPr>
          <w:rFonts w:hint="eastAsia" w:ascii="思源黑体 CN Normal" w:hAnsi="思源黑体 CN Normal" w:eastAsia="思源黑体 CN Normal" w:cs="思源黑体 CN Normal"/>
          <w:color w:val="D73A49"/>
          <w:kern w:val="0"/>
          <w:sz w:val="20"/>
          <w:szCs w:val="20"/>
        </w:rPr>
        <w:t>local</w:t>
      </w:r>
      <w:r>
        <w:rPr>
          <w:rFonts w:hint="eastAsia" w:ascii="思源黑体 CN Normal" w:hAnsi="思源黑体 CN Normal" w:eastAsia="思源黑体 CN Normal" w:cs="思源黑体 CN Normal"/>
          <w:color w:val="24292E"/>
          <w:kern w:val="0"/>
          <w:sz w:val="20"/>
          <w:szCs w:val="20"/>
        </w:rPr>
        <w:t xml:space="preserve"> discovery is attempted.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--authentication-mode stringSlice   Enables authentication options that will be reflected on login screen. Supported values: token, basic. Default: token.Note that basic option should only be used </w:t>
      </w:r>
      <w:r>
        <w:rPr>
          <w:rFonts w:hint="eastAsia" w:ascii="思源黑体 CN Normal" w:hAnsi="思源黑体 CN Normal" w:eastAsia="思源黑体 CN Normal" w:cs="思源黑体 CN Normal"/>
          <w:color w:val="D73A49"/>
          <w:kern w:val="0"/>
          <w:sz w:val="20"/>
          <w:szCs w:val="20"/>
        </w:rPr>
        <w:t>if</w:t>
      </w:r>
      <w:r>
        <w:rPr>
          <w:rFonts w:hint="eastAsia" w:ascii="思源黑体 CN Normal" w:hAnsi="思源黑体 CN Normal" w:eastAsia="思源黑体 CN Normal" w:cs="思源黑体 CN Normal"/>
          <w:color w:val="24292E"/>
          <w:kern w:val="0"/>
          <w:sz w:val="20"/>
          <w:szCs w:val="20"/>
        </w:rPr>
        <w:t xml:space="preserve"> apiserver has </w:t>
      </w:r>
      <w:r>
        <w:rPr>
          <w:rFonts w:hint="eastAsia" w:ascii="思源黑体 CN Normal" w:hAnsi="思源黑体 CN Normal" w:eastAsia="思源黑体 CN Normal" w:cs="思源黑体 CN Normal"/>
          <w:color w:val="032F62"/>
          <w:kern w:val="0"/>
          <w:sz w:val="20"/>
          <w:szCs w:val="20"/>
        </w:rPr>
        <w:t>'--authorization-mode=ABAC'</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'--basic-auth-file'</w:t>
      </w:r>
      <w:r>
        <w:rPr>
          <w:rFonts w:hint="eastAsia" w:ascii="思源黑体 CN Normal" w:hAnsi="思源黑体 CN Normal" w:eastAsia="思源黑体 CN Normal" w:cs="思源黑体 CN Normal"/>
          <w:color w:val="24292E"/>
          <w:kern w:val="0"/>
          <w:sz w:val="20"/>
          <w:szCs w:val="20"/>
        </w:rPr>
        <w:t xml:space="preserve"> flags set. (default [token])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--auto-generate-certificates        When </w:t>
      </w:r>
      <w:r>
        <w:rPr>
          <w:rFonts w:hint="eastAsia" w:ascii="思源黑体 CN Normal" w:hAnsi="思源黑体 CN Normal" w:eastAsia="思源黑体 CN Normal" w:cs="思源黑体 CN Normal"/>
          <w:color w:val="005CC5"/>
          <w:kern w:val="0"/>
          <w:sz w:val="20"/>
          <w:szCs w:val="20"/>
        </w:rPr>
        <w:t>set</w:t>
      </w:r>
      <w:r>
        <w:rPr>
          <w:rFonts w:hint="eastAsia" w:ascii="思源黑体 CN Normal" w:hAnsi="思源黑体 CN Normal" w:eastAsia="思源黑体 CN Normal" w:cs="思源黑体 CN Normal"/>
          <w:color w:val="24292E"/>
          <w:kern w:val="0"/>
          <w:sz w:val="20"/>
          <w:szCs w:val="20"/>
        </w:rPr>
        <w:t xml:space="preserve"> to true, Dashboard will automatically generate certificates used to serve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--bind-address ip                   The IP address on which to serve the --secure-port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--default-cert-dir string           Directory path containing </w:t>
      </w:r>
      <w:r>
        <w:rPr>
          <w:rFonts w:hint="eastAsia" w:ascii="思源黑体 CN Normal" w:hAnsi="思源黑体 CN Normal" w:eastAsia="思源黑体 CN Normal" w:cs="思源黑体 CN Normal"/>
          <w:color w:val="032F62"/>
          <w:kern w:val="0"/>
          <w:sz w:val="20"/>
          <w:szCs w:val="20"/>
        </w:rPr>
        <w:t>'--tls-cert-file'</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'--tls-key-file'</w:t>
      </w:r>
      <w:r>
        <w:rPr>
          <w:rFonts w:hint="eastAsia" w:ascii="思源黑体 CN Normal" w:hAnsi="思源黑体 CN Normal" w:eastAsia="思源黑体 CN Normal" w:cs="思源黑体 CN Normal"/>
          <w:color w:val="24292E"/>
          <w:kern w:val="0"/>
          <w:sz w:val="20"/>
          <w:szCs w:val="20"/>
        </w:rPr>
        <w:t xml:space="preserve"> files. Used also when auto-generating certificates flag is set. (default </w:t>
      </w:r>
      <w:r>
        <w:rPr>
          <w:rFonts w:hint="eastAsia" w:ascii="思源黑体 CN Normal" w:hAnsi="思源黑体 CN Normal" w:eastAsia="思源黑体 CN Normal" w:cs="思源黑体 CN Normal"/>
          <w:color w:val="032F62"/>
          <w:kern w:val="0"/>
          <w:sz w:val="20"/>
          <w:szCs w:val="20"/>
        </w:rPr>
        <w:t>"/certs"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--disable-settings-authorizer       When enabled, Dashboard settings page will not require user to be logged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and authorized to access settings page.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--enable-insecure-login             When enabled, Dashboard login view will also be shown when Dashboard is not served over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--heapster-host string              The address of the Heapster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http://localhost:8082. If not specified, the assumption is that the binary runs inside a Kubernetes cluster and service proxy will be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--insecure-bind-address ip          The IP address on which to serve the --port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--insecure-port int                 The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 requests. (default 9090)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--kubeconfig string                 Path to kubeconfig file with authorization and master location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--log_backtrace_at traceLocation    when logging hits line file:N, emit a stack trace (default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--log_dir string                    If non-empty, write log files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this directory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--logtostderr                       log to standard error instead of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--metric-client-check-period int    Time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seconds that defines how often configured metric client health check should be run. Default: 30 seconds. (default 30)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int                          The secure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HTTPS requests. (default 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--stderrthreshold severity          logs at or above this threshold go to stderr (default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 string              When non-empty displays message to Dashboard users. Accepts simple HTML tags. Default: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--system-banner-severity string     Severity of system banner. Should be one of </w:t>
      </w:r>
      <w:r>
        <w:rPr>
          <w:rFonts w:hint="eastAsia" w:ascii="思源黑体 CN Normal" w:hAnsi="思源黑体 CN Normal" w:eastAsia="思源黑体 CN Normal" w:cs="思源黑体 CN Normal"/>
          <w:color w:val="032F62"/>
          <w:kern w:val="0"/>
          <w:sz w:val="20"/>
          <w:szCs w:val="20"/>
        </w:rPr>
        <w:t>'INFO|WARNING|ERROR'</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--tls-cert-file string              File containing the default x509 Certificate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--tls-key-file string               File containing the default x509 private key matching --tls-cert-file.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--token-ttl int                     Expiration </w:t>
      </w:r>
      <w:r>
        <w:rPr>
          <w:rFonts w:hint="eastAsia" w:ascii="思源黑体 CN Normal" w:hAnsi="思源黑体 CN Normal" w:eastAsia="思源黑体 CN Normal" w:cs="思源黑体 CN Normal"/>
          <w:color w:val="D73A49"/>
          <w:kern w:val="0"/>
          <w:sz w:val="20"/>
          <w:szCs w:val="20"/>
        </w:rPr>
        <w:t>time</w:t>
      </w:r>
      <w:r>
        <w:rPr>
          <w:rFonts w:hint="eastAsia" w:ascii="思源黑体 CN Normal" w:hAnsi="思源黑体 CN Normal" w:eastAsia="思源黑体 CN Normal" w:cs="思源黑体 CN Normal"/>
          <w:color w:val="24292E"/>
          <w:kern w:val="0"/>
          <w:sz w:val="20"/>
          <w:szCs w:val="20"/>
        </w:rPr>
        <w:t xml:space="preserve"> (in seconds) of JWE tokens generated by dashboard. Default: 15 min. 0 - never expires (default 900)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 --v Level                           log level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V logs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--vmodule moduleSpec                comma-separated list of pattern=N settings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file-filtered logging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05CC5"/>
          <w:kern w:val="0"/>
          <w:sz w:val="20"/>
          <w:szCs w:val="20"/>
        </w:rPr>
        <w:t>command</w:t>
      </w:r>
      <w:r>
        <w:rPr>
          <w:rFonts w:hint="eastAsia" w:ascii="思源黑体 CN Normal" w:hAnsi="思源黑体 CN Normal" w:eastAsia="思源黑体 CN Normal" w:cs="思源黑体 CN Normal"/>
          <w:color w:val="24292E"/>
          <w:kern w:val="0"/>
          <w:sz w:val="20"/>
          <w:szCs w:val="20"/>
        </w:rPr>
        <w:t xml:space="preserve"> terminated with </w:t>
      </w:r>
      <w:r>
        <w:rPr>
          <w:rFonts w:hint="eastAsia" w:ascii="思源黑体 CN Normal" w:hAnsi="思源黑体 CN Normal" w:eastAsia="思源黑体 CN Normal" w:cs="思源黑体 CN Normal"/>
          <w:color w:val="005CC5"/>
          <w:kern w:val="0"/>
          <w:sz w:val="20"/>
          <w:szCs w:val="20"/>
        </w:rPr>
        <w:t>exit</w:t>
      </w:r>
      <w:r>
        <w:rPr>
          <w:rFonts w:hint="eastAsia" w:ascii="思源黑体 CN Normal" w:hAnsi="思源黑体 CN Normal" w:eastAsia="思源黑体 CN Normal" w:cs="思源黑体 CN Normal"/>
          <w:color w:val="24292E"/>
          <w:kern w:val="0"/>
          <w:sz w:val="20"/>
          <w:szCs w:val="20"/>
        </w:rPr>
        <w:t xml:space="preserve"> code 2</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访问 </w:t>
      </w:r>
      <w:r>
        <w:rPr>
          <w:rFonts w:hint="eastAsia" w:ascii="思源黑体 CN Normal" w:hAnsi="思源黑体 CN Normal" w:eastAsia="思源黑体 CN Normal" w:cs="思源黑体 CN Normal"/>
        </w:rPr>
        <w:t>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为了集群安全，从 1.7 开始，dashboard 只允许通过 https 访问，如果使用 kube proxy 则必须监听 localhost 或 127.0.0.1，对于 NodePort 没有这个限制，但是仅建议在开发环境中使用。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对于不满足这些条件的登录访问，在登录成功后浏览器不跳转，始终停在登录界面。</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https://github.com/kubernetes/dashboard/wiki/Accessing-Dashboard---1.7.X-and-above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"https://github.com/kubernetes/dashboard/issues/2540"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https://github.com/kubernetes/dashboard/issues/2540</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kubernetes-dashboard 服务暴露了 NodePort，可以使用 https://NodeIP:NodePort 地址访问 dashboard；</w:t>
      </w: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如果使用了 VirtualBox，需要启用 VirtualBox 的 ForworadPort 功能将虚机监听的端口和 Host 的本地端口绑定。</w:t>
      </w:r>
    </w:p>
    <w:p>
      <w:pPr>
        <w:ind w:firstLine="480"/>
        <w:rPr>
          <w:rFonts w:hint="eastAsia" w:ascii="思源黑体 CN Normal" w:hAnsi="思源黑体 CN Normal" w:eastAsia="思源黑体 CN Normal" w:cs="思源黑体 CN Normal"/>
        </w:rPr>
      </w:pPr>
    </w:p>
    <w:p>
      <w:pPr>
        <w:pStyle w:val="8"/>
        <w:bidi w:val="0"/>
        <w:ind w:left="1296" w:leftChars="0" w:hanging="1296"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通过 </w:t>
      </w:r>
      <w:r>
        <w:rPr>
          <w:rFonts w:hint="eastAsia" w:ascii="思源黑体 CN Normal" w:hAnsi="思源黑体 CN Normal" w:eastAsia="思源黑体 CN Normal" w:cs="思源黑体 CN Normal"/>
        </w:rPr>
        <w:t xml:space="preserve">kubectl proxy </w:t>
      </w:r>
      <w:r>
        <w:rPr>
          <w:rFonts w:hint="eastAsia" w:ascii="思源黑体 CN Normal" w:hAnsi="思源黑体 CN Normal" w:eastAsia="思源黑体 CN Normal" w:cs="思源黑体 CN Normal"/>
        </w:rPr>
        <w:t xml:space="preserve">访问 </w:t>
      </w:r>
      <w:r>
        <w:rPr>
          <w:rFonts w:hint="eastAsia" w:ascii="思源黑体 CN Normal" w:hAnsi="思源黑体 CN Normal" w:eastAsia="思源黑体 CN Normal" w:cs="思源黑体 CN Normal"/>
        </w:rPr>
        <w:t>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proxy --address='localhost' --port=8086 --accept-hosts='^*$'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Starting to serve on 127.0.0.1:8086</w:t>
      </w:r>
    </w:p>
    <w:p>
      <w:pPr>
        <w:pStyle w:val="37"/>
        <w:numPr>
          <w:ilvl w:val="0"/>
          <w:numId w:val="8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 必须为 localhost 或 127.0.0.1；</w:t>
      </w:r>
    </w:p>
    <w:p>
      <w:pPr>
        <w:pStyle w:val="37"/>
        <w:numPr>
          <w:ilvl w:val="0"/>
          <w:numId w:val="8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需要指定 --accept-hosts 选项，否则浏览器访问 dashboard 页面时提示 “Unauthorized”；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8"/>
        <w:bidi w:val="0"/>
        <w:ind w:left="1296" w:leftChars="0" w:hanging="1296"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获取集群服务地址列表：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https://192.168.100.246:8443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https://192.168.100.246:8443/api/v1/namespaces/kube-system/services/kube-dns:dns/proxy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https://192.168.100.246:8443/api/v1/namespaces/kube-system/services/https:kubernetes-dashboard:/proxy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 further debug and diagnose cluster problems, use 'kubectl cluster-info dump'.</w:t>
      </w:r>
    </w:p>
    <w:p>
      <w:pPr>
        <w:ind w:firstLine="480"/>
        <w:rPr>
          <w:rFonts w:hint="eastAsia" w:ascii="思源黑体 CN Normal" w:hAnsi="思源黑体 CN Normal" w:eastAsia="思源黑体 CN Normal" w:cs="思源黑体 CN Normal"/>
        </w:rPr>
      </w:pP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apiserver 通过本地的 kube-nginx 做了代理，所以上面显示的 127.0.0.1:8443 为本地的 kube-nginx 的 IP 和 Port，浏览器访问时需要替换为 kube-apiserver 实际监听的 IP 和端口，如 192.168.100.246:6443；</w:t>
      </w: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必须通过 kube-apiserver 的安全端口(https)访问 dashbaord，访问时浏览器需要使用自定义证书，否则会被 kube-apiserver 拒绝访问。</w:t>
      </w: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创建和导入自定义证书的步骤，参考：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"_浏览器访问_kube-apiserver_安全端口"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浏览器访问kube-apiserver安全端口</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"https://172.27.128.149:6443/api/v1/namespaces/kube-system/services/https:kubernetes-dashboard:/proxy"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https://192.168.100.246:6443/api/v1/namespaces/kube-system/services/https:kubernetes-dashboard:/proxy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 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"http://127.0.0.1:6443/api/v1/namespaces/kube-system/services/https:kubernetes-dashboard:/proxy/"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http://127.0.0.1:6443/api/v1/namespaces/kube-system/services/https:kubernetes-dashboard:/proxy/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120130" cy="401574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创建登录 dashboard 的 token 和 kubeconfig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上面提到，Dashboard 默认只支持 token 认证，所以如果使用 KubeConfig 文件，需要在该文件中指定 token，不支持使用 client 证书认证。</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创建登录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sa dashboard-admin -n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ADMIN_SECRET=$(kubectl get secrets -n kube-system | grep dashboard-admin | awk '{print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DASHBOARD_LOGIN_TOKEN=$(kubectl describe secret -n kube-system ${ADMIN_SECRET} | grep -E '^token' | awk '{print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${DASHBOARD_LOGIN_TOKEN}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yJhbGciOiJSUzI1NiIsImtpZCI6IiJ9.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.CKm0cnBGmKvW19TdLWprxHqSAMYClIDRxfvMagA4_J_ogi2QGXQGWVcd9n0rV_QL_s98E1I3A2399aK-FJTBAw5ZyrwiyNVYYa8aSS3ROI7zyKr1xcubGCgvdKGv1WETTPjH6xcYGXhtdR0P6MReuqft6wX0ZucjmlaRtMjpEba_N4YmLG_YOI-qjziAqgE1vv9NU6DjWM8Enyh6cN6CzeI3qtEkt25PPFfE3BsGVMbpnkGyBgcJC-HKd_VafAxSYaG1xICxgDGPWc5PiMIq7sQSFbX4wZAnBIozFG8IBtzgxrFhSdaJS_MJROm5gYZf5mRezAJf-QRovX-e2xcfkQ</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使用输出的 token 登录 Dashboard。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创建使用 token 的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设置集群参数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设置客户端认证参数，使用上面创建的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dashboard_user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--token=${DASHBOARD_LOGIN_TOKEN}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设置上下文参数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--user=dashboard_user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设置默认上下文</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default --kubeconfig=dashboard.kubeconfig</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用生成的 dashboard.kubeconfig 登录 Dashboard。</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6120130" cy="357632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由于缺少 Heapster 插件，当前 dashboard 不能展示 Pod、Nodes 的 CPU、内存等统计数据和图表；</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bookmarkStart w:id="16" w:name="_heapster_插件"/>
      <w:bookmarkEnd w:id="16"/>
      <w:r>
        <w:rPr>
          <w:rFonts w:hint="eastAsia" w:ascii="思源黑体 CN Normal" w:hAnsi="思源黑体 CN Normal" w:eastAsia="思源黑体 CN Normal" w:cs="思源黑体 CN Normal"/>
        </w:rPr>
        <w:t>heapster</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w:t>
      </w:r>
      <w:r>
        <w:rPr>
          <w:rFonts w:hint="eastAsia" w:ascii="思源黑体 CN Normal" w:hAnsi="思源黑体 CN Normal" w:eastAsia="思源黑体 CN Normal" w:cs="思源黑体 CN Normal"/>
        </w:rPr>
        <w:t>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7" w:name="OLE_LINK20"/>
      <w:bookmarkStart w:id="18" w:name="OLE_LINK21"/>
      <w:r>
        <w:rPr>
          <w:rFonts w:hint="eastAsia" w:ascii="思源黑体 CN Normal" w:hAnsi="思源黑体 CN Normal" w:eastAsia="思源黑体 CN Normal" w:cs="思源黑体 CN Normal"/>
          <w:color w:val="393A34"/>
          <w:spacing w:val="3"/>
          <w:sz w:val="20"/>
          <w:szCs w:val="20"/>
        </w:rPr>
        <w:t>docker pull fishchen/heapster-grafana-amd64:v4.4.3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fishchen/heapster-grafana-amd64 gcr.io/google_containers/heapster-grafana-amd64:v4.4.3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fishchen/heapster-amd64:v1.5.3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fishchen/heapster-amd64:v1.5.3 gcr.io/google_containers/heapster-amd64:v1.5.3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fishchen/heapster-influxdb-amd64:v1.3.3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fishchen/heapster-influxdb-amd64:v1.3.3 gcr.io/google_containers/heapster-influxdb-amd64:v1.3.3</w:t>
      </w:r>
    </w:p>
    <w:bookmarkEnd w:id="17"/>
    <w:bookmarkEnd w:id="18"/>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Heapster是一个收集者，将每个Node上的cAdvisor的数据进行汇总，然后导到第三方工具(如InfluxDB)。</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是通过调用 kubelet 的 http API 来获取 cAdvisor 的 metrics 数据的。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kublet 只在 10250 端口接收 https 请求，故需要修改 heapster 的 deployment 配置。同时，需要赋予 kube-system:heapster ServiceAccount 调用 kubelet API 的权限。</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 heapster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"https://github.com/kubernetes/heapster/releases"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heapster release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 下载最新版本的 heapster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9" w:name="OLE_LINK24"/>
      <w:bookmarkStart w:id="20" w:name="OLE_LINK25"/>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https://github.com/kubernetes/heapster/archive/v1.5.4.tar.gz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-xzvf v1.5.4.tar.gz</w:t>
      </w:r>
    </w:p>
    <w:bookmarkEnd w:id="19"/>
    <w:bookmarkEnd w:id="20"/>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mv v1.5.4.tar.gz heapster-1.5.4.tar.gz</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官方文件目录： heapster-1.5.4/deploy/kube-config/influxdb</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heapster-1.5.4/deploy/kube-config/influxdb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grafana.yaml{,.orig}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grafana.yaml.orig grafana.yaml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67c67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6A737D"/>
          <w:kern w:val="0"/>
          <w:sz w:val="20"/>
          <w:szCs w:val="20"/>
        </w:rPr>
        <w:t># type: 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type: NodePort</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NodePort；</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heapster.yaml{,.orig}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1" w:name="OLE_LINK2"/>
      <w:bookmarkStart w:id="22" w:name="OLE_LINK1"/>
      <w:r>
        <w:rPr>
          <w:rFonts w:hint="eastAsia" w:ascii="思源黑体 CN Normal" w:hAnsi="思源黑体 CN Normal" w:eastAsia="思源黑体 CN Normal" w:cs="思源黑体 CN Normal"/>
          <w:color w:val="393A34"/>
          <w:spacing w:val="3"/>
          <w:sz w:val="20"/>
          <w:szCs w:val="20"/>
        </w:rPr>
        <w:t>$ diff heapster.yaml.orig heapster.yaml</w:t>
      </w:r>
    </w:p>
    <w:bookmarkEnd w:id="21"/>
    <w:bookmarkEnd w:id="2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--source=kubernetes:https://kubernetes.default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kubelet 只在 10250 监听 https 请求，故添加相关参数；</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执行所有定义文件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/opt/k8s/work/heapster-1.5.4/deploy/kube-config/influxdb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grafana.yaml  heapster.yaml  influxdb.yaml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../rbac/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cp heapster-rbac.yaml{,.orig}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heapster-rbac.yaml.orig heapster-rbac.yaml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12a13,26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apiVersion: rbac.authorization.k8s.io/v1beta1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heapster-kubelet-api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system:kubelet-api-admin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 kind: ServiceAccount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heapster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3" w:name="OLE_LINK7"/>
      <w:r>
        <w:rPr>
          <w:rFonts w:hint="eastAsia" w:ascii="思源黑体 CN Normal" w:hAnsi="思源黑体 CN Normal" w:eastAsia="思源黑体 CN Normal" w:cs="思源黑体 CN Normal"/>
          <w:color w:val="393A34"/>
          <w:spacing w:val="3"/>
          <w:sz w:val="20"/>
          <w:szCs w:val="20"/>
        </w:rPr>
        <w:t>&gt;   namespace: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heapster-rbac.yaml</w:t>
      </w:r>
    </w:p>
    <w:bookmarkEnd w:id="23"/>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serviceAccount kube-system:heapster 与 ClusterRole system:kubelet-api-admin 绑定，授予它调用 kubelet API 的权限；</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如果不修改，默认的 ClusterRole system:heapster 权限不足：</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E1128 10:00:05.010716 1 manager.go:101] Error in scraping containers from kubelet:192.168.100.246:10250: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"https://172.27.128.150:10250/stats/container/"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color w:val="0366D6"/>
          <w:shd w:val="clear" w:color="auto" w:fill="FFFFFF"/>
        </w:rPr>
        <w:t>https://</w:t>
      </w:r>
      <w:bookmarkStart w:id="24" w:name="OLE_LINK5"/>
      <w:bookmarkStart w:id="25" w:name="OLE_LINK6"/>
      <w:r>
        <w:rPr>
          <w:rStyle w:val="29"/>
          <w:rFonts w:hint="eastAsia" w:ascii="思源黑体 CN Normal" w:hAnsi="思源黑体 CN Normal" w:eastAsia="思源黑体 CN Normal" w:cs="思源黑体 CN Normal"/>
          <w:color w:val="0366D6"/>
          <w:shd w:val="clear" w:color="auto" w:fill="FFFFFF"/>
        </w:rPr>
        <w:t>192.168.100.246</w:t>
      </w:r>
      <w:bookmarkEnd w:id="24"/>
      <w:bookmarkEnd w:id="25"/>
      <w:r>
        <w:rPr>
          <w:rStyle w:val="29"/>
          <w:rFonts w:hint="eastAsia" w:ascii="思源黑体 CN Normal" w:hAnsi="思源黑体 CN Normal" w:eastAsia="思源黑体 CN Normal" w:cs="思源黑体 CN Normal"/>
          <w:color w:val="0366D6"/>
          <w:shd w:val="clear" w:color="auto" w:fill="FFFFFF"/>
        </w:rPr>
        <w:t>:10250/stats/container/</w:t>
      </w:r>
      <w:r>
        <w:rPr>
          <w:rStyle w:val="29"/>
          <w:rFonts w:hint="eastAsia" w:ascii="思源黑体 CN Normal" w:hAnsi="思源黑体 CN Normal" w:eastAsia="思源黑体 CN Normal" w:cs="思源黑体 CN Normal"/>
          <w:color w:val="0366D6"/>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10:00:05.018556 1 manager.go:101] Error in scraping containers from kubelet:172.27.128.149:10250: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hd w:val="clear" w:color="auto" w:fill="FFFFFF"/>
        </w:rPr>
        <w:t>https://</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shd w:val="clear" w:color="auto" w:fill="FFFFFF"/>
        </w:rPr>
        <w:t>192.168.100.247:10250/stats/container/</w:t>
      </w:r>
      <w:r>
        <w:rPr>
          <w:rStyle w:val="29"/>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10:00:05.022664 1 manager.go:101] Error in scraping containers from kubelet:172.27.128.148:10250: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hd w:val="clear" w:color="auto" w:fill="FFFFFF"/>
        </w:rPr>
        <w:t>https://</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shd w:val="clear" w:color="auto" w:fill="FFFFFF"/>
        </w:rPr>
        <w:t>192.168.100.248:10250/stats/container/</w:t>
      </w:r>
      <w:r>
        <w:rPr>
          <w:rStyle w:val="29"/>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W1128 10:00:25.000467 1 manager.go:152] Failed to get all responses in time (got 0/3)</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检查执行结果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6" w:name="OLE_LINK8"/>
      <w:bookmarkStart w:id="27" w:name="OLE_LINK9"/>
      <w:r>
        <w:rPr>
          <w:rFonts w:hint="eastAsia" w:ascii="思源黑体 CN Normal" w:hAnsi="思源黑体 CN Normal" w:eastAsia="思源黑体 CN Normal" w:cs="思源黑体 CN Normal"/>
          <w:color w:val="393A34"/>
          <w:spacing w:val="3"/>
          <w:sz w:val="20"/>
          <w:szCs w:val="20"/>
        </w:rPr>
        <w:t>$ kubectl get pods -n kube-system | grep -E 'heapster|monitoring'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heapster-56c9dc749-j7hvz      </w:t>
      </w:r>
      <w:bookmarkEnd w:id="26"/>
      <w:bookmarkEnd w:id="27"/>
      <w:r>
        <w:rPr>
          <w:rFonts w:hint="eastAsia" w:ascii="思源黑体 CN Normal" w:hAnsi="思源黑体 CN Normal" w:eastAsia="思源黑体 CN Normal" w:cs="思源黑体 CN Normal"/>
          <w:color w:val="393A34"/>
          <w:spacing w:val="3"/>
          <w:sz w:val="20"/>
          <w:szCs w:val="20"/>
        </w:rPr>
        <w:t xml:space="preserve">          1/1       Running   0          1m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monitoring-grafana-c797777db-lnwnc      1/1       Running   0          1m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monitoring-influxdb-cf9d95766-5wd28     1/1       Running   0          1m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kubernets dashboard 界面，可以正确显示各 Nodes、Pods 的 CPU、内存、负载等统计数据和图表：</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120130" cy="3306445"/>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 grafana</w:t>
      </w: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monitoring-grafana 服务 URL：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8" w:name="OLE_LINK10"/>
      <w:bookmarkStart w:id="29" w:name="OLE_LINK11"/>
      <w:bookmarkStart w:id="30" w:name="OLE_LINK22"/>
      <w:r>
        <w:rPr>
          <w:rFonts w:hint="eastAsia" w:ascii="思源黑体 CN Normal" w:hAnsi="思源黑体 CN Normal" w:eastAsia="思源黑体 CN Normal" w:cs="思源黑体 CN Normal"/>
          <w:color w:val="393A34"/>
          <w:spacing w:val="3"/>
          <w:sz w:val="20"/>
          <w:szCs w:val="20"/>
        </w:rPr>
        <w:t>kubectl cluster-info</w:t>
      </w:r>
    </w:p>
    <w:bookmarkEnd w:id="28"/>
    <w:bookmarkEnd w:id="29"/>
    <w:bookmarkEnd w:id="30"/>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bookmarkStart w:id="31" w:name="OLE_LINK23"/>
      <w:r>
        <w:rPr>
          <w:rFonts w:hint="eastAsia" w:ascii="思源黑体 CN Normal" w:hAnsi="思源黑体 CN Normal" w:eastAsia="思源黑体 CN Normal" w:cs="思源黑体 CN Normal"/>
          <w:color w:val="24292E"/>
          <w:kern w:val="0"/>
          <w:sz w:val="20"/>
          <w:szCs w:val="20"/>
        </w:rPr>
        <w:t>/192.168.100.246</w:t>
      </w:r>
      <w:bookmarkEnd w:id="31"/>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Heapster is running at https://192.168.100.246:8443/api/v1/namespaces/kube-system/services/heapster/proxy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https://192.168.100.246:8443/api/v1/namespaces/kube-system/services/kube-dns:dns/proxy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https://192.168.100.246:8443/api/v1/namespaces/kube-system/services/https:kubernetes-dashboard:/proxy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monitoring-grafana is running at https://192.168.100.246:8443/api/v1/namespaces/kube-system/services/monitoring-grafana/proxy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monitoring-influxdb is running at https://192.168.100.246:8443/api/v1/namespaces/kube-system/services/monitoring-influxdb/proxy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"https://172.27.128.252:8443/api/v1/namespaces/kube-system/services/monitoring-grafana/proxy"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https://192.168.100.246:8443/api/v1/namespaces/kube-system/services/monitoring-grafana/proxy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"http://127.0.0.1:8080/api/v1/namespaces/kube-system/services/monitoring-grafana/proxy"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http://127.0.0.1:8080/api/v1/namespaces/kube-system/services/monitoring-grafana/proxy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2" w:name="OLE_LINK12"/>
      <w:r>
        <w:rPr>
          <w:rFonts w:hint="eastAsia" w:ascii="思源黑体 CN Normal" w:hAnsi="思源黑体 CN Normal" w:eastAsia="思源黑体 CN Normal" w:cs="思源黑体 CN Normal"/>
          <w:color w:val="393A34"/>
          <w:spacing w:val="3"/>
          <w:sz w:val="20"/>
          <w:szCs w:val="20"/>
        </w:rPr>
        <w:t>kubectl proxy --address='192.168.100.246' --port=8086 --accept-hosts='^*$'</w:t>
      </w:r>
    </w:p>
    <w:bookmarkEnd w:id="3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Starting to serve on 172.27.129.150:8086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"http://172.27.128.150:8086/api/v1/namespaces/kube-system/services/monitoring-grafana/proxy/?orgId=1"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http://192.168.100.246:8086/api/v1/namespaces/kube-system/services/monitoring-grafana/proxy/?orgId=1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"http://127.0.0.1:8086/api/v1/namespaces/kube-system/services/monitoring-grafana/proxy/?orgId=1"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http://127.0.0.1:8086/api/v1/namespaces/kube-system/services/monitoring-grafana/proxy/?orgId=1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NodePort 访问：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-n kube-system|grep -E 'monitoring|heapster'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heapster               ClusterIP   10.254.199.65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monitoring-grafana     NodePort    10.254.116.161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80:31470/TCP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monitoring-influxdb    ClusterIP   10.254.250.185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8086/TCP        3m</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grafana 监听 NodePort 31470；</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URL：http://192.168.100.246:31470/?orgId=1</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bookmarkStart w:id="33" w:name="_metrics-server_插件"/>
      <w:bookmarkEnd w:id="33"/>
      <w:r>
        <w:rPr>
          <w:rFonts w:hint="eastAsia" w:ascii="思源黑体 CN Normal" w:hAnsi="思源黑体 CN Normal" w:eastAsia="思源黑体 CN Normal" w:cs="思源黑体 CN Normal"/>
        </w:rPr>
        <w:t>参考</w:t>
      </w: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heapster：</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"https://github.com/kubernetes/heapster/blob/master/docs/source-configuration.md"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https://github.com/kubernetes/heapster/blob/master/docs/source-configuration.md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w:t>
      </w:r>
      <w:r>
        <w:rPr>
          <w:rFonts w:hint="eastAsia" w:ascii="思源黑体 CN Normal" w:hAnsi="思源黑体 CN Normal" w:eastAsia="思源黑体 CN Normal" w:cs="思源黑体 CN Normal"/>
        </w:rPr>
        <w:t xml:space="preserve">-server </w:t>
      </w:r>
      <w:r>
        <w:rPr>
          <w:rFonts w:hint="eastAsia" w:ascii="思源黑体 CN Normal" w:hAnsi="思源黑体 CN Normal" w:eastAsia="思源黑体 CN Normal" w:cs="思源黑体 CN Normal"/>
        </w:rPr>
        <w:t>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metrics-server 使用的证书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4" w:name="OLE_LINK28"/>
      <w:bookmarkStart w:id="35" w:name="OLE_LINK29"/>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metrics-server-csr.json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"aggregator",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rPr>
        <w:t>study163</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6" w:name="OLE_LINK26"/>
      <w:bookmarkStart w:id="37" w:name="OLE_LINK27"/>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bookmarkEnd w:id="34"/>
    <w:bookmarkEnd w:id="35"/>
    <w:bookmarkEnd w:id="36"/>
    <w:bookmarkEnd w:id="37"/>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 CN 名称为 aggregator，需要与 kube-apiserver 的 --requestheader-allowed-names 参数配置一致；</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metrics-server 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8" w:name="OLE_LINK30"/>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w:t>
      </w:r>
      <w:bookmarkEnd w:id="38"/>
      <w:r>
        <w:rPr>
          <w:rFonts w:hint="eastAsia" w:ascii="思源黑体 CN Normal" w:hAnsi="思源黑体 CN Normal" w:eastAsia="思源黑体 CN Normal" w:cs="思源黑体 CN Normal"/>
          <w:color w:val="393A34"/>
          <w:spacing w:val="3"/>
          <w:sz w:val="20"/>
          <w:szCs w:val="20"/>
        </w:rPr>
        <w:t>le=kubernetes metrics-server-csr.json | cfssljson -bare metrics-server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kube-apiserver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9" w:name="OLE_LINK31"/>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0" w:name="OLE_LINK33"/>
      <w:bookmarkStart w:id="41" w:name="OLE_LINK32"/>
      <w:r>
        <w:rPr>
          <w:rFonts w:hint="eastAsia" w:ascii="思源黑体 CN Normal" w:hAnsi="思源黑体 CN Normal" w:eastAsia="思源黑体 CN Normal" w:cs="思源黑体 CN Normal"/>
          <w:color w:val="393A34"/>
          <w:spacing w:val="3"/>
          <w:sz w:val="20"/>
          <w:szCs w:val="20"/>
        </w:rPr>
        <w:t xml:space="preserve">    scp metrics-server*.pem root@${node_ip}:/etc/kubernetes/cert/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bookmarkEnd w:id="39"/>
    <w:bookmarkEnd w:id="40"/>
    <w:bookmarkEnd w:id="41"/>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kubernetes 控制平面组件的配置以支持 metrics-server</w:t>
      </w:r>
    </w:p>
    <w:p>
      <w:pPr>
        <w:pStyle w:val="8"/>
        <w:bidi w:val="0"/>
        <w:ind w:left="1296" w:leftChars="0" w:hanging="1296"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--requestheader-client-ca-file=/etc/kubernetes/cert/ca.pem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--requestheader-allowed-names=</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--requestheader-extra-headers-prefix=</w:t>
      </w:r>
      <w:r>
        <w:rPr>
          <w:rFonts w:hint="eastAsia" w:ascii="思源黑体 CN Normal" w:hAnsi="思源黑体 CN Normal" w:eastAsia="思源黑体 CN Normal" w:cs="思源黑体 CN Normal"/>
          <w:color w:val="032F62"/>
          <w:kern w:val="0"/>
          <w:sz w:val="20"/>
          <w:szCs w:val="20"/>
        </w:rPr>
        <w:t>"X-Remote-Extra-"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--requestheader-group-headers=X-Remote-Group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--requestheader-username-headers=X-Remote-User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--proxy-client-cert-file=/etc/kubernetes/cert/metrics-server.pem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--proxy-client-key-file=/etc/kubernetes/cert/metrics-server-key.pem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--runtime-config=api/all=true</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--requestheader-XXX、--proxy-client-XXX 是 kube-apiserver 的 aggregator layer 相关的配置参数，metrics-server &amp; HPA 需要使用；</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--requestheader-client-ca-file：用于签名 --proxy-client-cert-file 和 --proxy-client-key-file 指定的证书；在启用了 metric aggregator 时使用；</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--requestheader-allowed-names 不为空，则--proxy-client-cert-file 证书的 CN 必须位于 allowed-names 中，默认为 aggregator;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kube-apiserver 机器没有运行 kube-proxy，则还需要添加 --enable-aggregator-routing=true 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 --requestheader-XXX 相关参数，参考：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"https://github.com/kubernetes-incubator/apiserver-builder/blob/master/docs/concepts/auth.md"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https://github.com/kubernetes-incubator/apiserver-builder/blob/master/docs/concepts/auth.md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"https://docs.bitnami.com/kubernetes/how-to/configure-autoscaling-custom-metrics/"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https://docs.bitnami.com/kubernetes/how-to/configure-autoscaling-custom-metrics/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注意：requestheader-client-ca-file 指定的 CA 证书，必须具有 client auth and server auth；</w:t>
      </w:r>
    </w:p>
    <w:p>
      <w:pPr>
        <w:ind w:firstLine="480"/>
        <w:rPr>
          <w:rFonts w:hint="eastAsia" w:ascii="思源黑体 CN Normal" w:hAnsi="思源黑体 CN Normal" w:eastAsia="思源黑体 CN Normal" w:cs="思源黑体 CN Normal"/>
        </w:rPr>
      </w:pPr>
    </w:p>
    <w:p>
      <w:pPr>
        <w:pStyle w:val="8"/>
        <w:bidi w:val="0"/>
        <w:ind w:left="1296" w:leftChars="0" w:hanging="1296"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kube-controllr-manager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添加如下配置参数(从 v1.12 开始，该选项默认为 true，不需要再添加)：</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--horizontal-pod-autoscaler-use-rest-clients=true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用于配置 HPA 控制器使用 REST 客户端获取 metrics 数据。</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整体架构</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暂缺</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修改插件配置文件配置文件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插件位于 kubernetes 的 cluster/addons/metrics-server/ 目录下。</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metrics-server-deployment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2" w:name="OLE_LINK35"/>
      <w:bookmarkStart w:id="43" w:name="OLE_LINK34"/>
      <w:r>
        <w:rPr>
          <w:rFonts w:hint="eastAsia" w:ascii="思源黑体 CN Normal" w:hAnsi="思源黑体 CN Normal" w:eastAsia="思源黑体 CN Normal" w:cs="思源黑体 CN Normal"/>
          <w:color w:val="393A34"/>
          <w:spacing w:val="3"/>
          <w:sz w:val="20"/>
          <w:szCs w:val="20"/>
        </w:rPr>
        <w:t>$ cp metrics-server-deployment.yaml{,.orig}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metrics-server-deployment.yaml.orig metrics-server-deployment.yaml</w:t>
      </w:r>
    </w:p>
    <w:bookmarkEnd w:id="42"/>
    <w:bookmarkEnd w:id="4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51c51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mirrorgooglecontainers/metrics-server-amd64:v0.2.1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54c54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--source=kubernetes.summary_api:</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--source=kubernetes.summary_api:https://kubernetes.default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60c60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siriuszg/addon-resizer:1.8.1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k8s.gcr.io/addon-resizer:1.8.1</w:t>
      </w: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的参数格式与 heapster 类似。由于 kubelet 只在 10250 监听 https 请求，故添加相关参数；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kube-system:metrics-server ServiceAccount 访问 kubelet API 的权限：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4" w:name="OLE_LINK36"/>
      <w:bookmarkStart w:id="45" w:name="OLE_LINK37"/>
      <w:r>
        <w:rPr>
          <w:rFonts w:hint="eastAsia" w:ascii="思源黑体 CN Normal" w:hAnsi="思源黑体 CN Normal" w:eastAsia="思源黑体 CN Normal" w:cs="思源黑体 CN Normal"/>
          <w:color w:val="393A34"/>
          <w:spacing w:val="3"/>
          <w:sz w:val="20"/>
          <w:szCs w:val="20"/>
        </w:rPr>
        <w:t>$ cat auth-kubelet.yaml</w:t>
      </w:r>
    </w:p>
    <w:bookmarkEnd w:id="44"/>
    <w:bookmarkEnd w:id="4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rbac.authorization.k8s.io/v1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ClusterRoleBinding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labels: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kubernetes.io/cluster-service: </w:t>
      </w:r>
      <w:r>
        <w:rPr>
          <w:rFonts w:hint="eastAsia" w:ascii="思源黑体 CN Normal" w:hAnsi="思源黑体 CN Normal" w:eastAsia="思源黑体 CN Normal" w:cs="思源黑体 CN Normal"/>
          <w:color w:val="032F62"/>
          <w:kern w:val="0"/>
          <w:sz w:val="20"/>
          <w:szCs w:val="20"/>
        </w:rPr>
        <w:t>"true"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addonmanager.kubernetes.io/mode: Reconcile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roleRef: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apiGroup: rbac.authorization.k8s.io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ClusterRole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subjects: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kind: ServiceAccount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ClusterRoleBindings 定义文件，授予相关权限；</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/opt/k8s/kubernetes/cluster/addons/metrics-server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6" w:name="OLE_LINK38"/>
      <w:r>
        <w:rPr>
          <w:rFonts w:hint="eastAsia" w:ascii="思源黑体 CN Normal" w:hAnsi="思源黑体 CN Normal" w:eastAsia="思源黑体 CN Normal" w:cs="思源黑体 CN Normal"/>
          <w:color w:val="393A34"/>
          <w:spacing w:val="3"/>
          <w:sz w:val="20"/>
          <w:szCs w:val="20"/>
        </w:rPr>
        <w:t>$ ls -l *.yaml</w:t>
      </w:r>
    </w:p>
    <w:bookmarkEnd w:id="46"/>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398 Jun  5 07:17 auth-delegator.yaml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404 Jun 16 18:02 auth-kubelet.yaml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419 Jun  5 07:17 auth-reader.yaml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393 Jun  5 07:17 metrics-apiservice.yaml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2640 Jun 16 17:54 metrics-server-deployment.yaml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336 Jun  5 07:17 metrics-server-service.yaml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801 Jun  5 07:17 resource-reader.yaml</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7" w:name="OLE_LINK39"/>
      <w:bookmarkStart w:id="48" w:name="OLE_LINK40"/>
      <w:r>
        <w:rPr>
          <w:rFonts w:hint="eastAsia" w:ascii="思源黑体 CN Normal" w:hAnsi="思源黑体 CN Normal" w:eastAsia="思源黑体 CN Normal" w:cs="思源黑体 CN Normal"/>
          <w:color w:val="393A34"/>
          <w:spacing w:val="3"/>
          <w:sz w:val="20"/>
          <w:szCs w:val="20"/>
        </w:rPr>
        <w:t>$ kubectl create -f .</w:t>
      </w:r>
    </w:p>
    <w:bookmarkEnd w:id="47"/>
    <w:bookmarkEnd w:id="48"/>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pods -n kube-system |grep 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metrics-server-v0.2.1-7486f5bd67-v95q2   2/2       Running   0          45s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9" w:name="OLE_LINK41"/>
      <w:bookmarkStart w:id="50" w:name="OLE_LINK42"/>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svc -n kube-system|grep metrics-server</w:t>
      </w:r>
    </w:p>
    <w:bookmarkEnd w:id="49"/>
    <w:bookmarkEnd w:id="50"/>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metrics-server         ClusterIP   10.254.115.120   &lt;none&gt;        443/TCP         1m</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metrcs-server 输出的 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输出的 APIs：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"https://github.com/kubernetes/community/blob/master/contributors/design-proposals/instrumentation/resource-metrics-api.md"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https://github.com/kubernetes/community/blob/master/contributors/design-proposals/instrumentation/resource-metrics-api.md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或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https://192.168.100.246:6443/apis/metrics.k8s.io/v1beta1/nodes https://192.168.100.246:6443/apis/metrics.k8s.io/v1beta1/nodes/ https://192.168.100.246:6443/apis/metrics.k8s.io/v1beta1/pods https://192.168.100.246:6443/apis/metrics.k8s.io/v1beta1/namespace//pods/</w:t>
      </w:r>
    </w:p>
    <w:p>
      <w:pPr>
        <w:ind w:firstLine="480"/>
        <w:rPr>
          <w:rFonts w:hint="eastAsia" w:ascii="思源黑体 CN Normal" w:hAnsi="思源黑体 CN Normal" w:eastAsia="思源黑体 CN Normal" w:cs="思源黑体 CN Normal"/>
        </w:rPr>
      </w:pPr>
    </w:p>
    <w:p>
      <w:pPr>
        <w:pStyle w:val="37"/>
        <w:numPr>
          <w:ilvl w:val="0"/>
          <w:numId w:val="8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直接使用 kubectl 命令访问：</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--raw apis/metrics.k8s.io/v1beta1/nodes kubectl get --raw apis/metrics.k8s.io/v1beta1/pods kubectl get --raw apis/metrics.k8s.io/v1beta1/nodes/ kubectl get --raw apis/metrics.k8s.io/v1beta1/namespace//pods/</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1" w:name="OLE_LINK43"/>
      <w:bookmarkStart w:id="52" w:name="OLE_LINK44"/>
      <w:r>
        <w:rPr>
          <w:rFonts w:hint="eastAsia" w:ascii="思源黑体 CN Normal" w:hAnsi="思源黑体 CN Normal" w:eastAsia="思源黑体 CN Normal" w:cs="思源黑体 CN Normal"/>
          <w:color w:val="393A34"/>
          <w:spacing w:val="3"/>
          <w:sz w:val="20"/>
          <w:szCs w:val="20"/>
        </w:rPr>
        <w:t>$ kubectl get --raw "/apis/metrics.k8s.io/v1beta1" | jq .</w:t>
      </w:r>
    </w:p>
    <w:bookmarkEnd w:id="51"/>
    <w:bookmarkEnd w:id="5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"APIResourceList"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"groupVersion"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"resources"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3" w:name="OLE_LINK45"/>
      <w:r>
        <w:rPr>
          <w:rFonts w:hint="eastAsia" w:ascii="思源黑体 CN Normal" w:hAnsi="思源黑体 CN Normal" w:eastAsia="思源黑体 CN Normal" w:cs="思源黑体 CN Normal"/>
          <w:color w:val="393A34"/>
          <w:spacing w:val="3"/>
          <w:sz w:val="20"/>
          <w:szCs w:val="20"/>
        </w:rPr>
        <w:t>$ kubectl get --raw "/apis/metrics.k8s.io/v1beta1/nodes" | jq .</w:t>
      </w:r>
    </w:p>
    <w:bookmarkEnd w:id="5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"items"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"133m"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"1115728Ki"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"221m"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"6799908Ki"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"76m"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"1130180Ki"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/apis/metrics.k8s.io/v1beta1/nodes 和 /apis/metrics.k8s.io/v1beta1/pods 返回的 usage 包含 CPU 和 Memory；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bookmarkStart w:id="54" w:name="_ELK_插件"/>
      <w:bookmarkEnd w:id="54"/>
      <w:r>
        <w:rPr>
          <w:rFonts w:hint="eastAsia" w:ascii="思源黑体 CN Normal" w:hAnsi="思源黑体 CN Normal" w:eastAsia="思源黑体 CN Normal" w:cs="思源黑体 CN Normal"/>
        </w:rPr>
        <w:t xml:space="preserve">ELK </w:t>
      </w:r>
      <w:r>
        <w:rPr>
          <w:rFonts w:hint="eastAsia" w:ascii="思源黑体 CN Normal" w:hAnsi="思源黑体 CN Normal" w:eastAsia="思源黑体 CN Normal" w:cs="思源黑体 CN Normal"/>
        </w:rPr>
        <w:t>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对应的目录：kubernetes/cluster/addons/fluentd-elasticsearch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bookmarkStart w:id="55" w:name="OLE_LINK65"/>
      <w:bookmarkStart w:id="56" w:name="OLE_LINK66"/>
      <w:bookmarkStart w:id="57" w:name="OLE_LINK3"/>
      <w:r>
        <w:rPr>
          <w:rFonts w:hint="eastAsia" w:ascii="思源黑体 CN Normal" w:hAnsi="思源黑体 CN Normal" w:eastAsia="思源黑体 CN Normal" w:cs="思源黑体 CN Normal"/>
          <w:color w:val="393A34"/>
          <w:spacing w:val="3"/>
          <w:sz w:val="20"/>
          <w:szCs w:val="20"/>
        </w:rPr>
        <w:t>cd /opt/k8s/</w:t>
      </w:r>
      <w:r>
        <w:rPr>
          <w:rFonts w:hint="eastAsia" w:ascii="思源黑体 CN Normal" w:hAnsi="思源黑体 CN Normal" w:eastAsia="思源黑体 CN Normal" w:cs="思源黑体 CN Normal"/>
          <w:color w:val="393A34"/>
          <w:spacing w:val="3"/>
          <w:sz w:val="20"/>
          <w:szCs w:val="20"/>
        </w:rPr>
        <w:t>work/</w:t>
      </w:r>
      <w:r>
        <w:rPr>
          <w:rFonts w:hint="eastAsia" w:ascii="思源黑体 CN Normal" w:hAnsi="思源黑体 CN Normal" w:eastAsia="思源黑体 CN Normal" w:cs="思源黑体 CN Normal"/>
          <w:color w:val="393A34"/>
          <w:spacing w:val="3"/>
          <w:sz w:val="20"/>
          <w:szCs w:val="20"/>
        </w:rPr>
        <w:t>kubernetes/cluster/addons/fluentd-elasticsearch</w:t>
      </w:r>
      <w:bookmarkEnd w:id="55"/>
      <w:bookmarkEnd w:id="56"/>
      <w:bookmarkEnd w:id="57"/>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8" w:name="OLE_LINK47"/>
      <w:bookmarkStart w:id="59" w:name="OLE_LINK46"/>
      <w:r>
        <w:rPr>
          <w:rFonts w:hint="eastAsia"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bookmarkEnd w:id="58"/>
    <w:bookmarkEnd w:id="59"/>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w:t>
      </w:r>
      <w:r>
        <w:rPr>
          <w:rFonts w:hint="eastAsia" w:ascii="思源黑体 CN Normal" w:hAnsi="思源黑体 CN Normal" w:eastAsia="思源黑体 CN Normal" w:cs="思源黑体 CN Normal"/>
        </w:rPr>
        <w:t>aster</w:t>
      </w:r>
      <w:r>
        <w:rPr>
          <w:rFonts w:hint="eastAsia" w:ascii="思源黑体 CN Normal" w:hAnsi="思源黑体 CN Normal" w:eastAsia="思源黑体 CN Normal" w:cs="思源黑体 CN Normal"/>
        </w:rPr>
        <w:t xml:space="preserve"> 节点上执行。</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0" w:name="OLE_LINK64"/>
      <w:bookmarkStart w:id="61" w:name="OLE_LINK48"/>
      <w:r>
        <w:rPr>
          <w:rFonts w:hint="eastAsia" w:ascii="思源黑体 CN Normal" w:hAnsi="思源黑体 CN Normal" w:eastAsia="思源黑体 CN Normal" w:cs="思源黑体 CN Normal"/>
          <w:color w:val="393A34"/>
          <w:spacing w:val="3"/>
          <w:sz w:val="20"/>
          <w:szCs w:val="20"/>
        </w:rPr>
        <w:t>$ cp es-statefulset.yaml{,.orig}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2" w:name="OLE_LINK51"/>
      <w:bookmarkStart w:id="63" w:name="OLE_LINK52"/>
      <w:r>
        <w:rPr>
          <w:rFonts w:hint="eastAsia" w:ascii="思源黑体 CN Normal" w:hAnsi="思源黑体 CN Normal" w:eastAsia="思源黑体 CN Normal" w:cs="思源黑体 CN Normal"/>
          <w:color w:val="393A34"/>
          <w:spacing w:val="3"/>
          <w:sz w:val="20"/>
          <w:szCs w:val="20"/>
        </w:rPr>
        <w:t>$ diff es-statefulset.yaml{,.orig}</w:t>
      </w:r>
    </w:p>
    <w:bookmarkEnd w:id="60"/>
    <w:bookmarkEnd w:id="61"/>
    <w:bookmarkEnd w:id="62"/>
    <w:bookmarkEnd w:id="6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76c76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image: xiaochunping/elasticsearch:v6.2.5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image: k8s.gcr.io/elasticsearch:</w:t>
      </w:r>
      <w:bookmarkStart w:id="64" w:name="OLE_LINK67"/>
      <w:bookmarkStart w:id="65" w:name="OLE_LINK68"/>
      <w:bookmarkStart w:id="66" w:name="OLE_LINK69"/>
      <w:r>
        <w:rPr>
          <w:rFonts w:hint="eastAsia" w:ascii="思源黑体 CN Normal" w:hAnsi="思源黑体 CN Normal" w:eastAsia="思源黑体 CN Normal" w:cs="思源黑体 CN Normal"/>
          <w:color w:val="24292E"/>
          <w:kern w:val="0"/>
          <w:sz w:val="20"/>
          <w:szCs w:val="20"/>
        </w:rPr>
        <w:t>v6.2.5</w:t>
      </w:r>
      <w:bookmarkEnd w:id="64"/>
      <w:bookmarkEnd w:id="65"/>
      <w:bookmarkEnd w:id="66"/>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cp fluentd-es-ds.yaml{,.orig}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fluentd-es-ds.yaml{,.orig}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79c79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xiaochunping/fluentd-elasticsearch:v2.2.0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k8s.gcr.io/fluentd-elasticsearch:v2.2.0</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给 Node 设置标签</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fluentd-es 只会调度到设置了标签 beta.kubernetes.io/fluentd-ds-ready=true 的 Node，需要在期望运行 fluentd 的 Node 上设置该标签；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7" w:name="OLE_LINK49"/>
      <w:bookmarkStart w:id="68" w:name="OLE_LINK50"/>
      <w:r>
        <w:rPr>
          <w:rFonts w:hint="eastAsia" w:ascii="思源黑体 CN Normal" w:hAnsi="思源黑体 CN Normal" w:eastAsia="思源黑体 CN Normal" w:cs="思源黑体 CN Normal"/>
          <w:color w:val="393A34"/>
          <w:spacing w:val="3"/>
          <w:sz w:val="20"/>
          <w:szCs w:val="20"/>
        </w:rPr>
        <w:t>$ kubectl get nodes</w:t>
      </w:r>
    </w:p>
    <w:bookmarkEnd w:id="67"/>
    <w:bookmarkEnd w:id="68"/>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master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node1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node2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9" w:name="OLE_LINK53"/>
      <w:bookmarkStart w:id="70" w:name="OLE_LINK54"/>
      <w:r>
        <w:rPr>
          <w:rFonts w:hint="eastAsia" w:ascii="思源黑体 CN Normal" w:hAnsi="思源黑体 CN Normal" w:eastAsia="思源黑体 CN Normal" w:cs="思源黑体 CN Normal"/>
          <w:color w:val="393A34"/>
          <w:spacing w:val="3"/>
          <w:sz w:val="20"/>
          <w:szCs w:val="20"/>
        </w:rPr>
        <w:t xml:space="preserve">$ kubectl label nodes </w:t>
      </w:r>
      <w:r>
        <w:rPr>
          <w:rFonts w:hint="eastAsia" w:ascii="思源黑体 CN Normal" w:hAnsi="思源黑体 CN Normal" w:eastAsia="思源黑体 CN Normal" w:cs="思源黑体 CN Normal"/>
          <w:color w:val="393A34"/>
          <w:spacing w:val="3"/>
          <w:sz w:val="20"/>
          <w:szCs w:val="20"/>
        </w:rPr>
        <w:t>node2</w:t>
      </w:r>
      <w:r>
        <w:rPr>
          <w:rFonts w:hint="eastAsia" w:ascii="思源黑体 CN Normal" w:hAnsi="思源黑体 CN Normal" w:eastAsia="思源黑体 CN Normal" w:cs="思源黑体 CN Normal"/>
          <w:color w:val="393A34"/>
          <w:spacing w:val="3"/>
          <w:sz w:val="20"/>
          <w:szCs w:val="20"/>
        </w:rPr>
        <w:t xml:space="preserve"> beta.kubernetes.io/fluentd-ds-ready=true</w:t>
      </w:r>
    </w:p>
    <w:bookmarkEnd w:id="69"/>
    <w:bookmarkEnd w:id="70"/>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 xml:space="preserve"> labeled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/opt/k8s/kubernetes/cluster/addons/fluentd-elasticsearch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1" w:name="OLE_LINK55"/>
      <w:bookmarkStart w:id="72" w:name="OLE_LINK56"/>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bookmarkEnd w:id="71"/>
    <w:bookmarkEnd w:id="72"/>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检查执行结果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pods -n kube-system -o wide|grep -E 'elasticsearch|fluentd|kibana'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elasticsearch-logging-0                  1/1       Running   0          5m        172.30.81.7   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elasticsearch-logging-1                  1/1       Running   0          2m        172.30.39.8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fluentd-es-v2.0.4-hntfp                  1/1       Running   0          5m        172.30.39.6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kibana-logging-7445dc9757-pvpcv          1/1       Running   0          5m        172.30.39.7   node2</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3" w:name="OLE_LINK59"/>
      <w:r>
        <w:rPr>
          <w:rFonts w:hint="eastAsia" w:ascii="思源黑体 CN Normal" w:hAnsi="思源黑体 CN Normal" w:eastAsia="思源黑体 CN Normal" w:cs="思源黑体 CN Normal"/>
          <w:color w:val="393A34"/>
          <w:spacing w:val="3"/>
          <w:sz w:val="20"/>
          <w:szCs w:val="20"/>
        </w:rPr>
        <w:t>$ kubectl get service  -n kube-system|grep -E 'elasticsearch|kibana'</w:t>
      </w:r>
    </w:p>
    <w:bookmarkEnd w:id="7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elasticsearch-logging   ClusterIP   10.254.50.198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9200/TCP        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kibana-logging          ClusterIP   10.254.255.190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5601/TCP        5m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kibana Pod 第一次启动时会用**较长时间(0-20分钟)**来优化和 Cache 状态页面，可以 tailf 该 Pod 的日志观察进度：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4" w:name="OLE_LINK61"/>
      <w:bookmarkStart w:id="75" w:name="OLE_LINK60"/>
      <w:r>
        <w:rPr>
          <w:rFonts w:hint="eastAsia" w:ascii="思源黑体 CN Normal" w:hAnsi="思源黑体 CN Normal" w:eastAsia="思源黑体 CN Normal" w:cs="思源黑体 CN Normal"/>
          <w:color w:val="393A34"/>
          <w:spacing w:val="3"/>
          <w:sz w:val="20"/>
          <w:szCs w:val="20"/>
        </w:rPr>
        <w:t>$ kubectl logs kibana-logging-7445dc9757-pvpcv -n kube-system -f</w:t>
      </w:r>
    </w:p>
    <w:bookmarkEnd w:id="74"/>
    <w:bookmarkEnd w:id="7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"2018-06-16T11:36:18Z"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"Optimizing and caching bundles for graph, ml, kibana, stateSessionStorageRedirect, timelion and status_page. This may take a few minutes"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"2018-06-16T11:40:03Z"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"Optimization of bundles for graph, ml, kibana, stateSessionStorageRedirect, timelion and status_page complete in 224.57 seconds"</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注意：只有当的 Kibana pod 启动完成后，才能查看 kibana dashboard，否则会提示 refuse。</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 kibana</w:t>
      </w:r>
    </w:p>
    <w:p>
      <w:pPr>
        <w:pStyle w:val="37"/>
        <w:numPr>
          <w:ilvl w:val="0"/>
          <w:numId w:val="8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6" w:name="OLE_LINK62"/>
      <w:bookmarkStart w:id="77" w:name="OLE_LINK63"/>
      <w:r>
        <w:rPr>
          <w:rFonts w:hint="eastAsia" w:ascii="思源黑体 CN Normal" w:hAnsi="思源黑体 CN Normal" w:eastAsia="思源黑体 CN Normal" w:cs="思源黑体 CN Normal"/>
          <w:color w:val="393A34"/>
          <w:spacing w:val="3"/>
          <w:sz w:val="20"/>
          <w:szCs w:val="20"/>
        </w:rPr>
        <w:t>$ kubectl cluster-info|grep -E 'Elasticsearch|Kibana'</w:t>
      </w:r>
    </w:p>
    <w:bookmarkEnd w:id="76"/>
    <w:bookmarkEnd w:id="77"/>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 is running at https://192.168.100.246:6443/api/v1/namespaces/kube-system/services/elasticsearch-logging/proxy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 is running at https://192.168.100.246:6443/api/v1/namespaces/kube-system/services/kibana-logging/proxy</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"https://172.27.128.150:6443/api/v1/namespaces/kube-system/services/kibana-logging/proxy"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https://192.168.100.246:6443/api/v1/namespaces/kube-system/services/kibana-logging/proxy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"http://127.0.0.1:8080/api/v1/namespaces/kube-system/services/kibana-logging/proxy"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http://127.0.0.1:8080/api/v1/namespaces/kube-system/services/kibana-logging/proxy</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37"/>
        <w:numPr>
          <w:ilvl w:val="0"/>
          <w:numId w:val="8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proxy --address='192.168.100.246' --port=8086 --accept-hosts='^*$'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Starting to serve on 172.27.129.150:8086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"http://172.27.128.150:8086/api/v1/namespaces/kube-system/services/kibana-logging/proxy"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http://192.168.100.246:8086/api/v1/namespaces/kube-system/services/kibana-logging/proxy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Settings -&gt; Indices 页面创建一个 index（相当于 mysql 中的一个 database），选中 Index contains time-based events，使用默认的 logstash-* pattern，点击 Create ;</w:t>
      </w: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pPr>
        <w:ind w:firstLine="480"/>
        <w:jc w:val="cente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Index 后，稍等几分钟就可以在 Discover 菜单下看到 ElasticSearch logging 中汇聚的日志；</w:t>
      </w:r>
    </w:p>
    <w:p>
      <w:pPr>
        <w:ind w:firstLine="480"/>
        <w:rPr>
          <w:rFonts w:hint="eastAsia" w:ascii="思源黑体 CN Normal" w:hAnsi="思源黑体 CN Normal" w:eastAsia="思源黑体 CN Normal" w:cs="思源黑体 CN Normal"/>
        </w:rPr>
      </w:pP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浏览器访问kube-apiserver安全端口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kube-apiserver 的安全端口 6443 时，提示证书不被信任：</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kube-apiserver 的 server 证书是我们创建的根证书 ca.pem 签名的，需要将根证书 ca.pem 导入操作系统，并设置永久信任。对于 Mac，操作如下：</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对于win使用以下命令导入ca.perm</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keytool -import -v -trustcacerts -alias appmanagement -file "PATH...\\ca.pem" -storepass password -keystore cacerts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再次访问 https://</w:t>
      </w:r>
      <w:r>
        <w:rPr>
          <w:rFonts w:hint="eastAsia" w:ascii="思源黑体 CN Normal" w:hAnsi="思源黑体 CN Normal" w:eastAsia="思源黑体 CN Normal" w:cs="思源黑体 CN Normal"/>
        </w:rPr>
        <w:t>192.168.100.246</w:t>
      </w:r>
      <w:r>
        <w:rPr>
          <w:rFonts w:hint="eastAsia" w:ascii="思源黑体 CN Normal" w:hAnsi="思源黑体 CN Normal" w:eastAsia="思源黑体 CN Normal" w:cs="思源黑体 CN Normal"/>
        </w:rPr>
        <w:t>:6443/，已信任，但提示 401，未授权的访问：</w:t>
      </w: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我们需要给浏览器生成一个 client 证书，访问 apiserver 的 6443 https 端口时使用。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这里使用部署 kubectl 命令行工具时创建的 admin 证书、私钥和上面的 ca 证书，创建一个浏览器可以使用 PKCS#12/PFX 格式的证书：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openssl pkcs12 -export -out admin.pfx -inkey admin-key.pem -in admin.pem -certfile ca.pem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将创建的 admin.pfx 导入到系统的证书中。对于 Mac，操作如下：</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重启浏览器，再次访问 https://172.27.128.150:6443/，提示选择一个浏览器证书，这里选中上面导入的 admin.pfx：</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这一次，被授权访问 kube-apiserver 的安全端口：</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客户端选择证书的原理</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证书选择是在客户端和服务端 SSL/TLS 握手协商阶段商定的；</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服务端如果要求客户端提供证书，则在握手时会向客户端发送一个它接受的 CA 列表；</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客户端查找它的证书列表(一般是操作系统的证书，对于 Mac 为 keychain)，看有没有被 CA 签名的证书，如果有，则将它们提供给用户选择（证书的私钥）；</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用户选择一个证书私钥，然后客户端将使用它和服务端通信；</w:t>
      </w: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https://github.com/kubernetes/kubernetes/issues/31665</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https://www.sslshopper.com/ssl-converter.html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https://stackoverflow.com/questions/40847638/how-chrome-browser-know-which-client-certificate-to-prompt-for-a-site</w:t>
      </w:r>
    </w:p>
    <w:p>
      <w:pPr>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进阶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搭建 K8S 高可用集群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w:t>
      </w:r>
      <w:r>
        <w:rPr>
          <w:rFonts w:hint="eastAsia" w:ascii="思源黑体 CN Normal" w:hAnsi="思源黑体 CN Normal" w:eastAsia="思源黑体 CN Normal" w:cs="思源黑体 CN Normal"/>
        </w:rPr>
        <w:t>环境</w:t>
      </w:r>
      <w:r>
        <w:rPr>
          <w:rFonts w:hint="eastAsia" w:ascii="思源黑体 CN Normal" w:hAnsi="思源黑体 CN Normal" w:eastAsia="思源黑体 CN Normal" w:cs="思源黑体 CN Normal"/>
        </w:rPr>
        <w:t>搭建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78" w:name="OLE_LINK72"/>
      <w:bookmarkStart w:id="79" w:name="OLE_LINK74"/>
      <w:bookmarkStart w:id="80" w:name="OLE_LINK73"/>
      <w:r>
        <w:rPr>
          <w:rFonts w:hint="eastAsia" w:ascii="思源黑体 CN Normal" w:hAnsi="思源黑体 CN Normal" w:eastAsia="思源黑体 CN Normal" w:cs="思源黑体 CN Normal"/>
        </w:rPr>
        <w:t>K8S 网络方案详解</w:t>
      </w:r>
      <w:bookmarkEnd w:id="78"/>
    </w:p>
    <w:bookmarkEnd w:id="79"/>
    <w:bookmarkEnd w:id="80"/>
    <w:p>
      <w:pPr>
        <w:ind w:firstLine="480"/>
        <w:rPr>
          <w:rFonts w:hint="eastAsia" w:ascii="思源黑体 CN Normal" w:hAnsi="思源黑体 CN Normal" w:eastAsia="思源黑体 CN Normal" w:cs="思源黑体 CN Normal"/>
        </w:rPr>
      </w:pPr>
      <w:bookmarkStart w:id="81" w:name="OLE_LINK70"/>
      <w:bookmarkStart w:id="82" w:name="OLE_LINK71"/>
      <w:r>
        <w:rPr>
          <w:rFonts w:hint="eastAsia" w:ascii="思源黑体 CN Normal" w:hAnsi="思源黑体 CN Normal" w:eastAsia="思源黑体 CN Normal" w:cs="思源黑体 CN Normal"/>
        </w:rPr>
        <w:t>Kubernetes中的网络可以说对初次接触Kubernetes或者没有网络方面经验的人来说可能是其中最难的部分。Kubernetes本身并不提供网络功能，只是把网络接口开放出来，通过插件的形式实现。</w:t>
      </w:r>
    </w:p>
    <w:p>
      <w:pPr>
        <w:rPr>
          <w:rFonts w:hint="eastAsia" w:ascii="思源黑体 CN Normal" w:hAnsi="思源黑体 CN Normal" w:eastAsia="思源黑体 CN Normal" w:cs="思源黑体 CN Normal"/>
        </w:rPr>
      </w:pPr>
    </w:p>
    <w:bookmarkEnd w:id="81"/>
    <w:bookmarkEnd w:id="82"/>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w:t>
      </w:r>
      <w:r>
        <w:rPr>
          <w:rFonts w:hint="eastAsia" w:ascii="思源黑体 CN Normal" w:hAnsi="思源黑体 CN Normal" w:eastAsia="思源黑体 CN Normal" w:cs="思源黑体 CN Normal"/>
        </w:rPr>
        <w:t>要解决的</w:t>
      </w:r>
      <w:r>
        <w:rPr>
          <w:rFonts w:hint="eastAsia" w:ascii="思源黑体 CN Normal" w:hAnsi="思源黑体 CN Normal" w:eastAsia="思源黑体 CN Normal" w:cs="思源黑体 CN Normal"/>
        </w:rPr>
        <w:t>问题</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既然</w:t>
      </w:r>
      <w:r>
        <w:rPr>
          <w:rFonts w:hint="eastAsia" w:ascii="思源黑体 CN Normal" w:hAnsi="思源黑体 CN Normal" w:eastAsia="思源黑体 CN Normal" w:cs="思源黑体 CN Normal"/>
        </w:rPr>
        <w:t>Kubernetes中将容器的联网通过插件的方式来实现，那么该如何解决容器的联网问题呢？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如果您在本地单台机器上运行</w:t>
      </w:r>
      <w:r>
        <w:rPr>
          <w:rFonts w:hint="eastAsia" w:ascii="思源黑体 CN Normal" w:hAnsi="思源黑体 CN Normal" w:eastAsia="思源黑体 CN Normal" w:cs="思源黑体 CN Normal"/>
        </w:rPr>
        <w:t>docker容器的话会注意到所有容器都会处在docker0网桥自动分配的一个网络IP段内（172.17.0.1/16）。该值可以通过docker启动参数--bip来设置。这样所有本地的所有的容器都拥有了一个IP地址，而且还是在一个网段内彼此就可以互相通信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w:t>
      </w:r>
      <w:r>
        <w:rPr>
          <w:rFonts w:hint="eastAsia" w:ascii="思源黑体 CN Normal" w:hAnsi="思源黑体 CN Normal" w:eastAsia="思源黑体 CN Normal" w:cs="思源黑体 CN Normal"/>
        </w:rPr>
        <w:t>Kubernetes管理的是集群，Kubernetes中的网络要解决的核心问题就是每台主机的IP地址网段划分，以及单个容器的IP地址分配。概括为：</w:t>
      </w:r>
    </w:p>
    <w:p>
      <w:pPr>
        <w:rPr>
          <w:rFonts w:hint="eastAsia" w:ascii="思源黑体 CN Normal" w:hAnsi="思源黑体 CN Normal" w:eastAsia="思源黑体 CN Normal" w:cs="思源黑体 CN Normal"/>
        </w:rPr>
      </w:pPr>
    </w:p>
    <w:p>
      <w:pPr>
        <w:pStyle w:val="37"/>
        <w:numPr>
          <w:ilvl w:val="0"/>
          <w:numId w:val="8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保证每个</w:t>
      </w:r>
      <w:r>
        <w:rPr>
          <w:rFonts w:hint="eastAsia" w:ascii="思源黑体 CN Normal" w:hAnsi="思源黑体 CN Normal" w:eastAsia="思源黑体 CN Normal" w:cs="思源黑体 CN Normal"/>
        </w:rPr>
        <w:t>Pod拥有一个集群内唯一的IP地址</w:t>
      </w:r>
    </w:p>
    <w:p>
      <w:pPr>
        <w:pStyle w:val="37"/>
        <w:numPr>
          <w:ilvl w:val="0"/>
          <w:numId w:val="8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w:t>
      </w:r>
      <w:r>
        <w:rPr>
          <w:rFonts w:hint="eastAsia" w:ascii="思源黑体 CN Normal" w:hAnsi="思源黑体 CN Normal" w:eastAsia="思源黑体 CN Normal" w:cs="思源黑体 CN Normal"/>
        </w:rPr>
        <w:t>IP地址划分不会重复</w:t>
      </w:r>
    </w:p>
    <w:p>
      <w:pPr>
        <w:pStyle w:val="37"/>
        <w:numPr>
          <w:ilvl w:val="0"/>
          <w:numId w:val="8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保证跨节点的</w:t>
      </w:r>
      <w:r>
        <w:rPr>
          <w:rFonts w:hint="eastAsia" w:ascii="思源黑体 CN Normal" w:hAnsi="思源黑体 CN Normal" w:eastAsia="思源黑体 CN Normal" w:cs="思源黑体 CN Normal"/>
        </w:rPr>
        <w:t>Pod可以互相通信</w:t>
      </w:r>
    </w:p>
    <w:p>
      <w:pPr>
        <w:pStyle w:val="37"/>
        <w:numPr>
          <w:ilvl w:val="0"/>
          <w:numId w:val="8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w:t>
      </w:r>
      <w:r>
        <w:rPr>
          <w:rFonts w:hint="eastAsia" w:ascii="思源黑体 CN Normal" w:hAnsi="思源黑体 CN Normal" w:eastAsia="思源黑体 CN Normal" w:cs="思源黑体 CN Normal"/>
        </w:rPr>
        <w:t>Pod可以与跨节点的主机互相通信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为了解决该问题，出现了一系列开源的</w:t>
      </w:r>
      <w:r>
        <w:rPr>
          <w:rFonts w:hint="eastAsia" w:ascii="思源黑体 CN Normal" w:hAnsi="思源黑体 CN Normal" w:eastAsia="思源黑体 CN Normal" w:cs="思源黑体 CN Normal"/>
        </w:rPr>
        <w:t>Kubernetes中的网络插件与方案，如：</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net</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kube-router</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cilium</w:t>
      </w:r>
    </w:p>
    <w:p>
      <w:pPr>
        <w:pStyle w:val="37"/>
        <w:numPr>
          <w:ilvl w:val="0"/>
          <w:numId w:val="9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canal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还有很多就不一一列举了，只要实现</w:t>
      </w:r>
      <w:r>
        <w:rPr>
          <w:rFonts w:hint="eastAsia" w:ascii="思源黑体 CN Normal" w:hAnsi="思源黑体 CN Normal" w:eastAsia="思源黑体 CN Normal" w:cs="思源黑体 CN Normal"/>
        </w:rPr>
        <w:t>Kubernetes官方的设计的CNI - Container Network Interface（容器网络接口）就可以自己写一个网络插件。</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w:t>
      </w:r>
      <w:r>
        <w:rPr>
          <w:rFonts w:hint="eastAsia" w:ascii="思源黑体 CN Normal" w:hAnsi="思源黑体 CN Normal" w:eastAsia="思源黑体 CN Normal" w:cs="思源黑体 CN Normal"/>
        </w:rPr>
        <w:t xml:space="preserve">8s </w:t>
      </w:r>
      <w:r>
        <w:rPr>
          <w:rFonts w:hint="eastAsia" w:ascii="思源黑体 CN Normal" w:hAnsi="思源黑体 CN Normal" w:eastAsia="思源黑体 CN Normal" w:cs="思源黑体 CN Normal"/>
        </w:rPr>
        <w:t>网络</w:t>
      </w:r>
      <w:r>
        <w:rPr>
          <w:rFonts w:hint="eastAsia" w:ascii="思源黑体 CN Normal" w:hAnsi="思源黑体 CN Normal" w:eastAsia="思源黑体 CN Normal" w:cs="思源黑体 CN Normal"/>
        </w:rPr>
        <w:t>模型</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基础</w:t>
      </w:r>
      <w:r>
        <w:rPr>
          <w:rFonts w:hint="eastAsia" w:ascii="思源黑体 CN Normal" w:hAnsi="思源黑体 CN Normal" w:eastAsia="思源黑体 CN Normal" w:cs="思源黑体 CN Normal"/>
        </w:rPr>
        <w:t>原则</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w:t>
      </w:r>
      <w:r>
        <w:rPr>
          <w:rFonts w:hint="eastAsia" w:ascii="思源黑体 CN Normal" w:hAnsi="思源黑体 CN Normal" w:eastAsia="思源黑体 CN Normal" w:cs="思源黑体 CN Normal"/>
        </w:rPr>
        <w:t>Pod都拥有一个独立的IP地址，而且假定所有Pod都在一个可以直接连通的、扁平的网络空间中，不管是否运行在同一Node上都可以通过Pod的IP来访问。</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k8s中Pod的IP是最小粒度IP。同一个Pod内所有的容器共享一个网络堆栈，该模型称为IP-per-Pod模型。</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Pod由docker0实际分配的IP，Pod内部看到的IP地址和端口与外部保持一致。同一个Pod内的不同容器共享网络，可以通过localhost来访问对方的端口，类似同一个VM内的不同进程。</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IP-per-Pod模型从端口分配、域名解析、服务发现、负载均衡、应用配置等角度看，Pod可以看作是一台独立的VM或物理机。</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对</w:t>
      </w:r>
      <w:r>
        <w:rPr>
          <w:rFonts w:hint="eastAsia" w:ascii="思源黑体 CN Normal" w:hAnsi="思源黑体 CN Normal" w:eastAsia="思源黑体 CN Normal" w:cs="思源黑体 CN Normal"/>
        </w:rPr>
        <w:t>集群网络</w:t>
      </w:r>
      <w:r>
        <w:rPr>
          <w:rFonts w:hint="eastAsia" w:ascii="思源黑体 CN Normal" w:hAnsi="思源黑体 CN Normal" w:eastAsia="思源黑体 CN Normal" w:cs="思源黑体 CN Normal"/>
        </w:rPr>
        <w:t>要求</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所有容器都可以不用</w:t>
      </w:r>
      <w:r>
        <w:rPr>
          <w:rFonts w:hint="eastAsia" w:ascii="思源黑体 CN Normal" w:hAnsi="思源黑体 CN Normal" w:eastAsia="思源黑体 CN Normal" w:cs="思源黑体 CN Normal"/>
        </w:rPr>
        <w:t>NAT的方式同别的容器通信。</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所有节点都可以在不同</w:t>
      </w:r>
      <w:r>
        <w:rPr>
          <w:rFonts w:hint="eastAsia" w:ascii="思源黑体 CN Normal" w:hAnsi="思源黑体 CN Normal" w:eastAsia="思源黑体 CN Normal" w:cs="思源黑体 CN Normal"/>
        </w:rPr>
        <w:t>NAT的方式下同所有容器通信，反之亦然。</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容器的地址和别人看到的地址是同一个地址。</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以上的集群网络要求可以通过第三方开源的</w:t>
      </w:r>
      <w:r>
        <w:rPr>
          <w:rFonts w:hint="eastAsia" w:ascii="思源黑体 CN Normal" w:hAnsi="思源黑体 CN Normal" w:eastAsia="思源黑体 CN Normal" w:cs="思源黑体 CN Normal"/>
        </w:rPr>
        <w:t>Kubernetes网络插件</w:t>
      </w:r>
      <w:r>
        <w:rPr>
          <w:rFonts w:hint="eastAsia" w:ascii="思源黑体 CN Normal" w:hAnsi="思源黑体 CN Normal" w:eastAsia="思源黑体 CN Normal" w:cs="思源黑体 CN Normal"/>
        </w:rPr>
        <w:t>实现</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具体</w:t>
      </w:r>
      <w:r>
        <w:rPr>
          <w:rFonts w:hint="eastAsia" w:ascii="思源黑体 CN Normal" w:hAnsi="思源黑体 CN Normal" w:eastAsia="思源黑体 CN Normal" w:cs="思源黑体 CN Normal"/>
        </w:rPr>
        <w:t>参考上面介绍的开源实现</w:t>
      </w:r>
      <w:r>
        <w:rPr>
          <w:rFonts w:hint="eastAsia" w:ascii="思源黑体 CN Normal" w:hAnsi="思源黑体 CN Normal" w:eastAsia="思源黑体 CN Normal" w:cs="思源黑体 CN Normal"/>
        </w:rPr>
        <w:t>方式</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w:t>
      </w:r>
      <w:r>
        <w:rPr>
          <w:rFonts w:hint="eastAsia" w:ascii="思源黑体 CN Normal" w:hAnsi="思源黑体 CN Normal" w:eastAsia="思源黑体 CN Normal" w:cs="思源黑体 CN Normal"/>
        </w:rPr>
        <w:t>架构图</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集群 </w:t>
      </w:r>
      <w:r>
        <w:rPr>
          <w:rFonts w:hint="eastAsia" w:ascii="思源黑体 CN Normal" w:hAnsi="思源黑体 CN Normal" w:eastAsia="思源黑体 CN Normal" w:cs="思源黑体 CN Normal"/>
        </w:rPr>
        <w:t xml:space="preserve">IP </w:t>
      </w:r>
      <w:r>
        <w:rPr>
          <w:rFonts w:hint="eastAsia" w:ascii="思源黑体 CN Normal" w:hAnsi="思源黑体 CN Normal" w:eastAsia="思源黑体 CN Normal" w:cs="思源黑体 CN Normal"/>
        </w:rPr>
        <w:t>概念</w:t>
      </w:r>
      <w:r>
        <w:rPr>
          <w:rFonts w:hint="eastAsia" w:ascii="思源黑体 CN Normal" w:hAnsi="思源黑体 CN Normal" w:eastAsia="思源黑体 CN Normal" w:cs="思源黑体 CN Normal"/>
        </w:rPr>
        <w:t>汇总</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由集群外部到集群内部：</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0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IP类型</w:t>
            </w:r>
          </w:p>
        </w:tc>
        <w:tc>
          <w:tcPr>
            <w:tcW w:w="6033" w:type="dxa"/>
          </w:tcPr>
          <w:p>
            <w:pP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Proxy-IP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代理层公网地址IP，外部访问应用的网关服务器。[实际需要关注的IP]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Service-IP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Service的固定虚拟IP，Service-IP是内部，外部无法寻址到。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Node-IP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容器宿主机的主机IP。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Container-Bridge-IP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容器网桥（docker0）IP，容器的网络都需要通过容器网桥转发。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Pod-IP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Pod的IP，等效于Pod中网络容器的Container-IP。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容器的IP，容器的网络是个隔离的网络空间。</w:t>
            </w:r>
          </w:p>
        </w:tc>
      </w:tr>
    </w:tbl>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网络基础</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Linx</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网络</w:t>
      </w:r>
      <w:r>
        <w:rPr>
          <w:rFonts w:hint="eastAsia" w:ascii="思源黑体 CN Normal" w:hAnsi="思源黑体 CN Normal" w:eastAsia="思源黑体 CN Normal" w:cs="思源黑体 CN Normal"/>
        </w:rPr>
        <w:t>名词解释</w:t>
      </w:r>
    </w:p>
    <w:p>
      <w:pPr>
        <w:pStyle w:val="37"/>
        <w:numPr>
          <w:ilvl w:val="0"/>
          <w:numId w:val="93"/>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Net</w:t>
      </w:r>
      <w:r>
        <w:rPr>
          <w:rFonts w:hint="eastAsia" w:ascii="思源黑体 CN Normal" w:hAnsi="思源黑体 CN Normal" w:eastAsia="思源黑体 CN Normal" w:cs="思源黑体 CN Normal"/>
          <w:b/>
        </w:rPr>
        <w:t>work Namespace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不同的网络命名空间中，协议栈是独立的，完全隔离，彼此之间无法通信。同一个网络命名空间有独立的路由表和独立的</w:t>
      </w:r>
      <w:r>
        <w:rPr>
          <w:rFonts w:hint="eastAsia" w:ascii="思源黑体 CN Normal" w:hAnsi="思源黑体 CN Normal" w:eastAsia="思源黑体 CN Normal" w:cs="思源黑体 CN Normal"/>
        </w:rPr>
        <w:t>Iptables/Netfilter来提供包的转发、NAT、IP包过滤等功能。</w:t>
      </w:r>
    </w:p>
    <w:p>
      <w:pPr>
        <w:rPr>
          <w:rFonts w:hint="eastAsia" w:ascii="思源黑体 CN Normal" w:hAnsi="思源黑体 CN Normal" w:eastAsia="思源黑体 CN Normal" w:cs="思源黑体 CN Normal"/>
        </w:rPr>
      </w:pP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w:t>
      </w:r>
      <w:r>
        <w:rPr>
          <w:rFonts w:hint="eastAsia" w:ascii="思源黑体 CN Normal" w:hAnsi="思源黑体 CN Normal" w:eastAsia="思源黑体 CN Normal" w:cs="思源黑体 CN Normal"/>
        </w:rPr>
        <w:t>命名空间的实现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将与网络协议栈相关的全局变量变成一个</w:t>
      </w:r>
      <w:r>
        <w:rPr>
          <w:rFonts w:hint="eastAsia" w:ascii="思源黑体 CN Normal" w:hAnsi="思源黑体 CN Normal" w:eastAsia="思源黑体 CN Normal" w:cs="思源黑体 CN Normal"/>
        </w:rPr>
        <w:t>Net Namespace变量的成员，然后在调用协议栈函数中加入一个Namepace参数。</w:t>
      </w:r>
    </w:p>
    <w:p>
      <w:pPr>
        <w:rPr>
          <w:rFonts w:hint="eastAsia" w:ascii="思源黑体 CN Normal" w:hAnsi="思源黑体 CN Normal" w:eastAsia="思源黑体 CN Normal" w:cs="思源黑体 CN Normal"/>
        </w:rPr>
      </w:pP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w:t>
      </w:r>
      <w:r>
        <w:rPr>
          <w:rFonts w:hint="eastAsia" w:ascii="思源黑体 CN Normal" w:hAnsi="思源黑体 CN Normal" w:eastAsia="思源黑体 CN Normal" w:cs="思源黑体 CN Normal"/>
        </w:rPr>
        <w:t>命名空间的操作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1、创建网络命名空间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add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2、在命名空间内执行命令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3、进入命名空间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 bash</w:t>
      </w:r>
    </w:p>
    <w:p>
      <w:pPr>
        <w:rPr>
          <w:rFonts w:hint="eastAsia" w:ascii="思源黑体 CN Normal" w:hAnsi="思源黑体 CN Normal" w:eastAsia="思源黑体 CN Normal" w:cs="思源黑体 CN Normal"/>
        </w:rPr>
      </w:pPr>
    </w:p>
    <w:p>
      <w:pPr>
        <w:pStyle w:val="37"/>
        <w:numPr>
          <w:ilvl w:val="0"/>
          <w:numId w:val="9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w:t>
      </w:r>
      <w:r>
        <w:rPr>
          <w:rFonts w:hint="eastAsia" w:ascii="思源黑体 CN Normal" w:hAnsi="思源黑体 CN Normal" w:eastAsia="思源黑体 CN Normal" w:cs="思源黑体 CN Normal"/>
        </w:rPr>
        <w:t xml:space="preserve">eth </w:t>
      </w:r>
      <w:r>
        <w:rPr>
          <w:rFonts w:hint="eastAsia" w:ascii="思源黑体 CN Normal" w:hAnsi="思源黑体 CN Normal" w:eastAsia="思源黑体 CN Normal" w:cs="思源黑体 CN Normal"/>
        </w:rPr>
        <w:t>设备</w:t>
      </w:r>
      <w:r>
        <w:rPr>
          <w:rFonts w:hint="eastAsia" w:ascii="思源黑体 CN Normal" w:hAnsi="思源黑体 CN Normal" w:eastAsia="思源黑体 CN Normal" w:cs="思源黑体 CN Normal"/>
        </w:rPr>
        <w:t>对：Veth设备对的引入是为了实现在不同网络命名空间的通信。</w:t>
      </w:r>
    </w:p>
    <w:p>
      <w:pPr>
        <w:rPr>
          <w:rFonts w:hint="eastAsia" w:ascii="思源黑体 CN Normal" w:hAnsi="思源黑体 CN Normal" w:eastAsia="思源黑体 CN Normal" w:cs="思源黑体 CN Normal"/>
        </w:rPr>
      </w:pPr>
    </w:p>
    <w:p>
      <w:pPr>
        <w:pStyle w:val="37"/>
        <w:numPr>
          <w:ilvl w:val="0"/>
          <w:numId w:val="9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Iptables/Netfilter：</w:t>
      </w:r>
      <w:r>
        <w:rPr>
          <w:rFonts w:hint="eastAsia" w:ascii="思源黑体 CN Normal" w:hAnsi="思源黑体 CN Normal" w:eastAsia="思源黑体 CN Normal" w:cs="思源黑体 CN Normal"/>
        </w:rPr>
        <w:t>Netfilter负责在内核中执行各种挂接的规则(过滤、修改、丢弃等)，运行在内核 模式中；Iptables模式是在用户模式下运行的进程，负责协助维护内核中Netfilter的各种规则表；通过二者的配合来实现整个Linux网络协议栈中灵活的数据包处理机制。</w:t>
      </w:r>
    </w:p>
    <w:p>
      <w:pPr>
        <w:rPr>
          <w:rFonts w:hint="eastAsia" w:ascii="思源黑体 CN Normal" w:hAnsi="思源黑体 CN Normal" w:eastAsia="思源黑体 CN Normal" w:cs="思源黑体 CN Normal"/>
        </w:rPr>
      </w:pPr>
    </w:p>
    <w:p>
      <w:pPr>
        <w:pStyle w:val="37"/>
        <w:numPr>
          <w:ilvl w:val="0"/>
          <w:numId w:val="9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网桥：网桥是一个二层网络设备</w:t>
      </w:r>
      <w:r>
        <w:rPr>
          <w:rFonts w:hint="eastAsia" w:ascii="思源黑体 CN Normal" w:hAnsi="思源黑体 CN Normal" w:eastAsia="思源黑体 CN Normal" w:cs="思源黑体 CN Normal"/>
        </w:rPr>
        <w:t>,通过网桥可以将linux支持的不同的端口连接起来,并实现类似交换机那样的多对多的通信。</w:t>
      </w:r>
    </w:p>
    <w:p>
      <w:pPr>
        <w:rPr>
          <w:rFonts w:hint="eastAsia" w:ascii="思源黑体 CN Normal" w:hAnsi="思源黑体 CN Normal" w:eastAsia="思源黑体 CN Normal" w:cs="思源黑体 CN Normal"/>
        </w:rPr>
      </w:pPr>
    </w:p>
    <w:p>
      <w:pPr>
        <w:pStyle w:val="37"/>
        <w:numPr>
          <w:ilvl w:val="0"/>
          <w:numId w:val="9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路由：</w:t>
      </w:r>
      <w:r>
        <w:rPr>
          <w:rFonts w:hint="eastAsia" w:ascii="思源黑体 CN Normal" w:hAnsi="思源黑体 CN Normal" w:eastAsia="思源黑体 CN Normal" w:cs="思源黑体 CN Normal"/>
        </w:rPr>
        <w:t>Linux系统包含一个完整的路由功能，当IP层在处理数据发送或转发的时候，会使用路由表来决定发往哪里。</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Docker网络在整个Docker生态技术栈中的位置</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网络实现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w:t>
      </w:r>
      <w:r>
        <w:rPr>
          <w:rFonts w:hint="eastAsia" w:ascii="思源黑体 CN Normal" w:hAnsi="思源黑体 CN Normal" w:eastAsia="思源黑体 CN Normal" w:cs="思源黑体 CN Normal"/>
        </w:rPr>
        <w:t>单机网络模式：Bridge 、Host、Container、None</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下面我们会重点介绍。</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2、多机网络模式：一类是 Docker 在 1.9 版本中引入Libnetwork项目，对跨节点网络的原生支持；一类是通过插件（plugin）方式引入的第三方实现方案，比如 Flannel，Calico 等等。</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w:t>
      </w:r>
      <w:r>
        <w:rPr>
          <w:rFonts w:hint="eastAsia" w:ascii="思源黑体 CN Normal" w:hAnsi="思源黑体 CN Normal" w:eastAsia="思源黑体 CN Normal" w:cs="思源黑体 CN Normal"/>
        </w:rPr>
        <w:t>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使用Linux桥接，在宿主机虚拟一个Docker容器网桥(docker0)，Docker启动一个容器时会根据Docker网桥的网段分配给容器一个IP地址，称为Container-IP，同时Docker网桥是每个容器的默认网关。因为在同一宿主机内的容器都接入同一个网桥，这样容器之间就能够通过容器的Container-IP直接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桥是宿主机虚拟出来的，并不是真实存在的网络设备，外部网络是无法寻址到的，这也意味着外部网络无法通过直接Container-IP访问到容器。如果容器希望外部访问能够访问到，可以通过映射容器端口到宿主主机（端口映射），即docker run创建容器时候通过 -p 或 -P 参数来启用，访问容器的时候就通过[宿主机IP]:[容器端口]访问容器。</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4种</w:t>
      </w:r>
      <w:r>
        <w:rPr>
          <w:rFonts w:hint="eastAsia" w:ascii="思源黑体 CN Normal" w:hAnsi="思源黑体 CN Normal" w:eastAsia="思源黑体 CN Normal" w:cs="思源黑体 CN Normal"/>
        </w:rPr>
        <w:t>网络模式</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1701"/>
        <w:gridCol w:w="46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Docker网络模式</w:t>
            </w:r>
          </w:p>
        </w:tc>
        <w:tc>
          <w:tcPr>
            <w:tcW w:w="1701"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配置</w:t>
            </w:r>
          </w:p>
        </w:tc>
        <w:tc>
          <w:tcPr>
            <w:tcW w:w="4615"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host模式</w:t>
            </w:r>
          </w:p>
        </w:tc>
        <w:tc>
          <w:tcPr>
            <w:tcW w:w="1701" w:type="dxa"/>
            <w:shd w:val="clear" w:color="auto" w:fill="F1F1F1" w:themeFill="background1" w:themeFillShade="F2"/>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–net=host</w:t>
            </w:r>
          </w:p>
        </w:tc>
        <w:tc>
          <w:tcPr>
            <w:tcW w:w="4615"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容器和宿主机共享Network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container模式</w:t>
            </w:r>
          </w:p>
        </w:tc>
        <w:tc>
          <w:tcPr>
            <w:tcW w:w="1701" w:type="dxa"/>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–net=container:</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NAME_or_ID</w:t>
            </w:r>
          </w:p>
        </w:tc>
        <w:tc>
          <w:tcPr>
            <w:tcW w:w="4615"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容器和另外一个容器共享Network namespace。 kubernetes中的pod就是多个容器共享一个Network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none模式</w:t>
            </w:r>
          </w:p>
        </w:tc>
        <w:tc>
          <w:tcPr>
            <w:tcW w:w="1701" w:type="dxa"/>
            <w:shd w:val="clear" w:color="auto" w:fill="F1F1F1" w:themeFill="background1" w:themeFillShade="F2"/>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–net=none</w:t>
            </w:r>
          </w:p>
        </w:tc>
        <w:tc>
          <w:tcPr>
            <w:tcW w:w="4615"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容器有独立的Network namespace，但并没有对其进行任何网络设置，如分配veth pair 和网桥连接，配置IP等。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bridge模式</w:t>
            </w:r>
          </w:p>
        </w:tc>
        <w:tc>
          <w:tcPr>
            <w:tcW w:w="1701" w:type="dxa"/>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–net=bridge</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w:t>
            </w:r>
          </w:p>
        </w:tc>
        <w:tc>
          <w:tcPr>
            <w:tcW w:w="4615" w:type="dxa"/>
          </w:tcPr>
          <w:p>
            <w:pPr>
              <w:rPr>
                <w:rFonts w:hint="eastAsia" w:ascii="思源黑体 CN Normal" w:hAnsi="思源黑体 CN Normal" w:eastAsia="思源黑体 CN Normal" w:cs="思源黑体 CN Normal"/>
              </w:rPr>
            </w:pPr>
          </w:p>
        </w:tc>
      </w:tr>
    </w:tbl>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bri</w:t>
      </w:r>
      <w:r>
        <w:rPr>
          <w:rFonts w:hint="eastAsia" w:ascii="思源黑体 CN Normal" w:hAnsi="思源黑体 CN Normal" w:eastAsia="思源黑体 CN Normal" w:cs="思源黑体 CN Normal"/>
        </w:rPr>
        <w:t>dge</w:t>
      </w:r>
      <w:r>
        <w:rPr>
          <w:rFonts w:hint="eastAsia" w:ascii="思源黑体 CN Normal" w:hAnsi="思源黑体 CN Normal" w:eastAsia="思源黑体 CN Normal" w:cs="思源黑体 CN Normal"/>
        </w:rPr>
        <w:t>模式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k8s只使用bridge模式。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bridge模式下，Docker Daemon首次启动时会创建一个虚拟网桥docker0，地址通常为172.x.x.x开头，在私有的网络空间中给这个网络分配一个子网。由Docker创建处理的每个容器，都会创建一个虚拟以太设备（Veth设备对），一端关联到网桥，另一端使用Namespace技术映射到容器内的eth0设备，然后从网桥的地址段内给eth0接口分配一个IP地址。</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一般情况，宿主机</w:t>
      </w:r>
      <w:r>
        <w:rPr>
          <w:rFonts w:hint="eastAsia" w:ascii="思源黑体 CN Normal" w:hAnsi="思源黑体 CN Normal" w:eastAsia="思源黑体 CN Normal" w:cs="思源黑体 CN Normal"/>
        </w:rPr>
        <w:t>IP与docker0 IP、容器IP是不同的IP段，默认情况，外部看不到docker0和容器IP，对于外部来说相当于docker0和容器的IP为内网IP。</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的网络</w:t>
      </w:r>
      <w:r>
        <w:rPr>
          <w:rFonts w:hint="eastAsia" w:ascii="思源黑体 CN Normal" w:hAnsi="思源黑体 CN Normal" w:eastAsia="思源黑体 CN Normal" w:cs="思源黑体 CN Normal"/>
        </w:rPr>
        <w:t>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k8s网络场景</w:t>
      </w: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容器与容器之间的直接通信。</w:t>
      </w: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Pod与Pod之间的通信。</w:t>
      </w: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Pod到Service之间的通信。</w:t>
      </w: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集群外部与内部组件之间的通信。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Pod作为kubernetes的最小调度单元，Pod是容器的集合，是一个逻辑概念，Pod包含的容器都运行在同一个宿主机上，这些容器将拥有同样的网络空间，容器之间能够互相通信，它们能够在本地访问其它容器的端口。 实际上Pod都包含一个网络容器，它不做任何事情，只是用来接管Pod的网络，业务容器通过加入网络容器的网络从而实现网络共享。Pod网络本质上还是容器网络，所以Pod-IP就是网络容器的Container-IP。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一般将容器云平台的网络模型打造成一个扁平化网络平面，在这个网络平面内，</w:t>
      </w:r>
      <w:r>
        <w:rPr>
          <w:rFonts w:hint="eastAsia" w:ascii="思源黑体 CN Normal" w:hAnsi="思源黑体 CN Normal" w:eastAsia="思源黑体 CN Normal" w:cs="思源黑体 CN Normal"/>
        </w:rPr>
        <w:t>Pod作为一个网络单元同Kubernetes Node的网络处于同一层级</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w:t>
      </w:r>
      <w:r>
        <w:rPr>
          <w:rFonts w:hint="eastAsia" w:ascii="思源黑体 CN Normal" w:hAnsi="思源黑体 CN Normal" w:eastAsia="思源黑体 CN Normal" w:cs="思源黑体 CN Normal"/>
        </w:rPr>
        <w:t>之间的通</w:t>
      </w:r>
      <w:r>
        <w:rPr>
          <w:rFonts w:hint="eastAsia" w:ascii="思源黑体 CN Normal" w:hAnsi="思源黑体 CN Normal" w:eastAsia="思源黑体 CN Normal" w:cs="思源黑体 CN Normal"/>
        </w:rPr>
        <w:t>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w:t>
      </w:r>
      <w:r>
        <w:rPr>
          <w:rFonts w:hint="eastAsia" w:ascii="思源黑体 CN Normal" w:hAnsi="思源黑体 CN Normal" w:eastAsia="思源黑体 CN Normal" w:cs="思源黑体 CN Normal"/>
        </w:rPr>
        <w:t>Pod之间的不同容器因为共享同一个网络命名空间，所以可以直接通过localhost直接通信。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r>
        <w:rPr>
          <w:rFonts w:hint="eastAsia" w:ascii="思源黑体 CN Normal" w:hAnsi="思源黑体 CN Normal" w:eastAsia="思源黑体 CN Normal" w:cs="思源黑体 CN Normal"/>
        </w:rPr>
        <w:t>之间的通信</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同 </w:t>
      </w:r>
      <w:r>
        <w:rPr>
          <w:rFonts w:hint="eastAsia" w:ascii="思源黑体 CN Normal" w:hAnsi="思源黑体 CN Normal" w:eastAsia="思源黑体 CN Normal" w:cs="思源黑体 CN Normal"/>
        </w:rPr>
        <w:t xml:space="preserve">node </w:t>
      </w:r>
      <w:r>
        <w:rPr>
          <w:rFonts w:hint="eastAsia" w:ascii="思源黑体 CN Normal" w:hAnsi="思源黑体 CN Normal" w:eastAsia="思源黑体 CN Normal" w:cs="思源黑体 CN Normal"/>
        </w:rPr>
        <w:t xml:space="preserve">的 </w:t>
      </w:r>
      <w:r>
        <w:rPr>
          <w:rFonts w:hint="eastAsia" w:ascii="思源黑体 CN Normal" w:hAnsi="思源黑体 CN Normal" w:eastAsia="思源黑体 CN Normal" w:cs="思源黑体 CN Normal"/>
        </w:rPr>
        <w:t>pod之间</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w:t>
      </w:r>
      <w:r>
        <w:rPr>
          <w:rFonts w:hint="eastAsia" w:ascii="思源黑体 CN Normal" w:hAnsi="思源黑体 CN Normal" w:eastAsia="思源黑体 CN Normal" w:cs="思源黑体 CN Normal"/>
        </w:rPr>
        <w:t>Node内，不同的Pod都有一个全局IP，可以直接通过Pod的IP进行通信。Pod地址和docker0在同一个网段。</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w:t>
      </w:r>
      <w:r>
        <w:rPr>
          <w:rFonts w:hint="eastAsia" w:ascii="思源黑体 CN Normal" w:hAnsi="思源黑体 CN Normal" w:eastAsia="思源黑体 CN Normal" w:cs="思源黑体 CN Normal"/>
        </w:rPr>
        <w:t>同</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node </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 xml:space="preserve"> pod </w:t>
      </w:r>
      <w:r>
        <w:rPr>
          <w:rFonts w:hint="eastAsia" w:ascii="思源黑体 CN Normal" w:hAnsi="思源黑体 CN Normal" w:eastAsia="思源黑体 CN Normal" w:cs="思源黑体 CN Normal"/>
        </w:rPr>
        <w:t>之间</w:t>
      </w:r>
      <w:r>
        <w:rPr>
          <w:rFonts w:hint="eastAsia" w:ascii="思源黑体 CN Normal" w:hAnsi="思源黑体 CN Normal" w:eastAsia="思源黑体 CN Normal" w:cs="思源黑体 CN Normal"/>
        </w:rPr>
        <w:t>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w:t>
      </w:r>
      <w:r>
        <w:rPr>
          <w:rFonts w:hint="eastAsia" w:ascii="思源黑体 CN Normal" w:hAnsi="思源黑体 CN Normal" w:eastAsia="思源黑体 CN Normal" w:cs="思源黑体 CN Normal"/>
        </w:rPr>
        <w:t>Node之间，Node的IP相当于外网IP，可以直接访问，而Node内的docker0和Pod的IP则是内网IP，无法直接跨Node访问。需要通过Node的网卡进行转发。</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所以不同</w:t>
      </w:r>
      <w:r>
        <w:rPr>
          <w:rFonts w:hint="eastAsia" w:ascii="思源黑体 CN Normal" w:hAnsi="思源黑体 CN Normal" w:eastAsia="思源黑体 CN Normal" w:cs="思源黑体 CN Normal"/>
        </w:rPr>
        <w:t>Node之间的通信需要达到两个条件：</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对整个集群中的</w:t>
      </w:r>
      <w:r>
        <w:rPr>
          <w:rFonts w:hint="eastAsia" w:ascii="思源黑体 CN Normal" w:hAnsi="思源黑体 CN Normal" w:eastAsia="思源黑体 CN Normal" w:cs="思源黑体 CN Normal"/>
        </w:rPr>
        <w:t>Pod-IP分配进行规划，不能有冲突（可以通过第三方开源工具来管理，例如flannel）。</w:t>
      </w: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hint="eastAsia" w:ascii="思源黑体 CN Normal" w:hAnsi="思源黑体 CN Normal" w:eastAsia="思源黑体 CN Normal" w:cs="思源黑体 CN Normal"/>
        </w:rPr>
        <w:t>Node-IP与该Node上的Pod-IP关联起来，通过Node-IP再转发到Pod-IP。</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37"/>
        <w:numPr>
          <w:ilvl w:val="0"/>
          <w:numId w:val="98"/>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pod</w:t>
      </w:r>
      <w:r>
        <w:rPr>
          <w:rFonts w:hint="eastAsia" w:ascii="思源黑体 CN Normal" w:hAnsi="思源黑体 CN Normal" w:eastAsia="思源黑体 CN Normal" w:cs="思源黑体 CN Normal"/>
          <w:b/>
        </w:rPr>
        <w:t xml:space="preserve"> </w:t>
      </w:r>
      <w:r>
        <w:rPr>
          <w:rFonts w:hint="eastAsia" w:ascii="思源黑体 CN Normal" w:hAnsi="思源黑体 CN Normal" w:eastAsia="思源黑体 CN Normal" w:cs="思源黑体 CN Normal"/>
          <w:b/>
        </w:rPr>
        <w:t>间</w:t>
      </w:r>
      <w:r>
        <w:rPr>
          <w:rFonts w:hint="eastAsia" w:ascii="思源黑体 CN Normal" w:hAnsi="思源黑体 CN Normal" w:eastAsia="思源黑体 CN Normal" w:cs="思源黑体 CN Normal"/>
          <w:b/>
        </w:rPr>
        <w:t>实现通信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r>
        <w:rPr>
          <w:rFonts w:hint="eastAsia" w:ascii="思源黑体 CN Normal" w:hAnsi="思源黑体 CN Normal" w:eastAsia="思源黑体 CN Normal" w:cs="思源黑体 CN Normal"/>
        </w:rPr>
        <w:t>Pod1和Pod2（同主机），Pod1和Pod3(跨主机)能够通信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实现：因为</w:t>
      </w:r>
      <w:r>
        <w:rPr>
          <w:rFonts w:hint="eastAsia" w:ascii="思源黑体 CN Normal" w:hAnsi="思源黑体 CN Normal" w:eastAsia="思源黑体 CN Normal" w:cs="思源黑体 CN Normal"/>
        </w:rPr>
        <w:t>Pod的Pod-IP是Docker网桥分配的，Pod-IP是同Node下全局唯一的。所以将不同Kubernetes Node的 Docker网桥配置成不同的IP网段即可。</w:t>
      </w:r>
    </w:p>
    <w:p>
      <w:pPr>
        <w:rPr>
          <w:rFonts w:hint="eastAsia" w:ascii="思源黑体 CN Normal" w:hAnsi="思源黑体 CN Normal" w:eastAsia="思源黑体 CN Normal" w:cs="思源黑体 CN Normal"/>
        </w:rPr>
      </w:pPr>
    </w:p>
    <w:p>
      <w:pPr>
        <w:pStyle w:val="37"/>
        <w:numPr>
          <w:ilvl w:val="0"/>
          <w:numId w:val="98"/>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node</w:t>
      </w:r>
      <w:r>
        <w:rPr>
          <w:rFonts w:hint="eastAsia" w:ascii="思源黑体 CN Normal" w:hAnsi="思源黑体 CN Normal" w:eastAsia="思源黑体 CN Normal" w:cs="思源黑体 CN Normal"/>
          <w:b/>
        </w:rPr>
        <w:t xml:space="preserve"> </w:t>
      </w:r>
      <w:r>
        <w:rPr>
          <w:rFonts w:hint="eastAsia" w:ascii="思源黑体 CN Normal" w:hAnsi="思源黑体 CN Normal" w:eastAsia="思源黑体 CN Normal" w:cs="思源黑体 CN Normal"/>
          <w:b/>
        </w:rPr>
        <w:t xml:space="preserve">与 </w:t>
      </w:r>
      <w:r>
        <w:rPr>
          <w:rFonts w:hint="eastAsia" w:ascii="思源黑体 CN Normal" w:hAnsi="思源黑体 CN Normal" w:eastAsia="思源黑体 CN Normal" w:cs="思源黑体 CN Normal"/>
          <w:b/>
        </w:rPr>
        <w:t xml:space="preserve">pod </w:t>
      </w:r>
      <w:r>
        <w:rPr>
          <w:rFonts w:hint="eastAsia" w:ascii="思源黑体 CN Normal" w:hAnsi="思源黑体 CN Normal" w:eastAsia="思源黑体 CN Normal" w:cs="思源黑体 CN Normal"/>
          <w:b/>
        </w:rPr>
        <w:t>间</w:t>
      </w:r>
      <w:r>
        <w:rPr>
          <w:rFonts w:hint="eastAsia" w:ascii="思源黑体 CN Normal" w:hAnsi="思源黑体 CN Normal" w:eastAsia="思源黑体 CN Normal" w:cs="思源黑体 CN Normal"/>
          <w:b/>
        </w:rPr>
        <w:t>实现通信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r>
        <w:rPr>
          <w:rFonts w:hint="eastAsia" w:ascii="思源黑体 CN Normal" w:hAnsi="思源黑体 CN Normal" w:eastAsia="思源黑体 CN Normal" w:cs="思源黑体 CN Normal"/>
        </w:rPr>
        <w:t>Node1和Pod1/ Pod2(同主机)，Pod3(跨主机)能够通信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实现：在容器集群中创建一个覆盖网络</w:t>
      </w:r>
      <w:r>
        <w:rPr>
          <w:rFonts w:hint="eastAsia" w:ascii="思源黑体 CN Normal" w:hAnsi="思源黑体 CN Normal" w:eastAsia="思源黑体 CN Normal" w:cs="思源黑体 CN Normal"/>
        </w:rPr>
        <w:t>(Overlay Network)，联通各个节点，目前可以通过第三方网络插件来创建覆盖网络，比如Flannel和Open vSwitch等。</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Service的就是在Pod之间起到服务代理的作用，对外表现为一个单一访问接口，将请求转发给Pod，Service的网络转发是Kubernetes实现服务编排的关键一环。Service都会生成一个虚拟IP，称为Service-IP， Kuberenetes Porxy组件负责实现Service-IP路由和转发，在容器覆盖网络之上又实现了虚拟转发网络。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Porxy实现了以下功能：</w:t>
      </w:r>
    </w:p>
    <w:p>
      <w:pPr>
        <w:rPr>
          <w:rFonts w:hint="eastAsia" w:ascii="思源黑体 CN Normal" w:hAnsi="思源黑体 CN Normal" w:eastAsia="思源黑体 CN Normal" w:cs="思源黑体 CN Normal"/>
        </w:rPr>
      </w:pP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转发访问</w:t>
      </w:r>
      <w:r>
        <w:rPr>
          <w:rFonts w:hint="eastAsia" w:ascii="思源黑体 CN Normal" w:hAnsi="思源黑体 CN Normal" w:eastAsia="思源黑体 CN Normal" w:cs="思源黑体 CN Normal"/>
        </w:rPr>
        <w:t>Service的Service-IP的请求到Endpoints(即Pod-IP)。</w:t>
      </w: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监控</w:t>
      </w:r>
      <w:r>
        <w:rPr>
          <w:rFonts w:hint="eastAsia" w:ascii="思源黑体 CN Normal" w:hAnsi="思源黑体 CN Normal" w:eastAsia="思源黑体 CN Normal" w:cs="思源黑体 CN Normal"/>
        </w:rPr>
        <w:t>Service和Endpoints的变化，实时刷新转发规则。</w:t>
      </w: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负载均衡能力。</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简单</w:t>
      </w:r>
      <w:r>
        <w:rPr>
          <w:rFonts w:hint="eastAsia" w:ascii="思源黑体 CN Normal" w:hAnsi="思源黑体 CN Normal" w:eastAsia="思源黑体 CN Normal" w:cs="思源黑体 CN Normal"/>
          <w:b/>
        </w:rPr>
        <w:t>点理解</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Service是一组Pod的服务抽象，相当于一组Pod的LB，负责将请求分发给对应的Pod；Service会为这个LB提供一个IP，一般称为ClusterIP。</w:t>
      </w:r>
    </w:p>
    <w:p>
      <w:pPr>
        <w:rPr>
          <w:rFonts w:hint="eastAsia" w:ascii="思源黑体 CN Normal" w:hAnsi="思源黑体 CN Normal" w:eastAsia="思源黑体 CN Normal" w:cs="思源黑体 CN Normal"/>
        </w:rPr>
      </w:pP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w:t>
      </w:r>
      <w:r>
        <w:rPr>
          <w:rFonts w:hint="eastAsia" w:ascii="思源黑体 CN Normal" w:hAnsi="思源黑体 CN Normal" w:eastAsia="思源黑体 CN Normal" w:cs="思源黑体 CN Normal"/>
        </w:rPr>
        <w:t>-proxy</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Kube-proxy是一个简单的网络代理和负载均衡器，它的作用主要是负责Service的实现，具体来说，就是实现了内部从Pod到Service和外部的从NodePort向Service的访问。</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实现方式：</w:t>
      </w:r>
    </w:p>
    <w:p>
      <w:pPr>
        <w:rPr>
          <w:rFonts w:hint="eastAsia" w:ascii="思源黑体 CN Normal" w:hAnsi="思源黑体 CN Normal" w:eastAsia="思源黑体 CN Normal" w:cs="思源黑体 CN Normal"/>
        </w:rPr>
      </w:pPr>
    </w:p>
    <w:p>
      <w:pPr>
        <w:pStyle w:val="37"/>
        <w:numPr>
          <w:ilvl w:val="0"/>
          <w:numId w:val="10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userspace是在用户空间，通过kuber-proxy实现LB的代理服务，这个是kube-proxy的最初的版本，较为稳定，但是效率也自然不太高。</w:t>
      </w:r>
    </w:p>
    <w:p>
      <w:pPr>
        <w:pStyle w:val="37"/>
        <w:numPr>
          <w:ilvl w:val="0"/>
          <w:numId w:val="10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iptables是纯采用iptables来实现LB，是目前kube-proxy默认的方式。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下面是</w:t>
      </w:r>
      <w:r>
        <w:rPr>
          <w:rFonts w:hint="eastAsia" w:ascii="思源黑体 CN Normal" w:hAnsi="思源黑体 CN Normal" w:eastAsia="思源黑体 CN Normal" w:cs="思源黑体 CN Normal"/>
        </w:rPr>
        <w:t>iptables模式下Kube-proxy的实现方式：</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在这种模式下，</w:t>
      </w:r>
      <w:r>
        <w:rPr>
          <w:rFonts w:hint="eastAsia" w:ascii="思源黑体 CN Normal" w:hAnsi="思源黑体 CN Normal" w:eastAsia="思源黑体 CN Normal" w:cs="思源黑体 CN Normal"/>
        </w:rPr>
        <w:t>kube-proxy监视Kubernetes主服务器添加和删除服务和端点对象。对于每个服务，它安装iptables规则，捕获到服务的clusterIP（虚拟）和端口的流量，并将流量重定向到服务的后端集合之一。对于每个Endpoints对象，它安装选择后端Pod的iptables规则。</w:t>
      </w: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默认情况下，后端的选择是随机的。可以通过将</w:t>
      </w:r>
      <w:r>
        <w:rPr>
          <w:rFonts w:hint="eastAsia" w:ascii="思源黑体 CN Normal" w:hAnsi="思源黑体 CN Normal" w:eastAsia="思源黑体 CN Normal" w:cs="思源黑体 CN Normal"/>
        </w:rPr>
        <w:t>service.spec.sessionAffinity设置为“ClientIP”（默认为“无”）来选择基于客户端IP的会话关联。</w:t>
      </w: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与用户空间代理一样，最终结果是绑定到服务的</w:t>
      </w:r>
      <w:r>
        <w:rPr>
          <w:rFonts w:hint="eastAsia" w:ascii="思源黑体 CN Normal" w:hAnsi="思源黑体 CN Normal" w:eastAsia="思源黑体 CN Normal" w:cs="思源黑体 CN Normal"/>
        </w:rPr>
        <w:t>IP:端口的任何流量被代理到适当的后端，而客户端不知道关于Kubernetes或服务或Pod的任何信息。这应该比用户空间代理更快，更可靠。然而，与用户空间代理不同，如果最初选择的Pod不响应，则iptables代理不能自动重试另一个Pod，因此它取决于具有工作准备就绪探测。</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Kube-dns用来为kubernetes service分配子域名，在集群中可以通过名称访问service；通常kube-dns会为service赋予一个名为“service名称.namespace.svc.cluster.local”的A记录，用来解析service的clusterip。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Kube-dns组件：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Kubernetes v1.4版本之前由“Kube2sky、Etcd、Skydns、Exechealthz”四个组件组成。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Kubernetes v1.4版本及之后由“Kubedns、dnsmasq、exechealthz”三个组件组成。</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Kubedns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w:t>
      </w:r>
      <w:r>
        <w:rPr>
          <w:rFonts w:hint="eastAsia" w:ascii="思源黑体 CN Normal" w:hAnsi="思源黑体 CN Normal" w:eastAsia="思源黑体 CN Normal" w:cs="思源黑体 CN Normal"/>
        </w:rPr>
        <w:t>SkyDNS，为dnsmasq提供查询服务。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w:t>
      </w:r>
      <w:r>
        <w:rPr>
          <w:rFonts w:hint="eastAsia" w:ascii="思源黑体 CN Normal" w:hAnsi="思源黑体 CN Normal" w:eastAsia="思源黑体 CN Normal" w:cs="思源黑体 CN Normal"/>
        </w:rPr>
        <w:t>etcd容器，使用树形结构在内存中保存DNS记录。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w:t>
      </w:r>
      <w:r>
        <w:rPr>
          <w:rFonts w:hint="eastAsia" w:ascii="思源黑体 CN Normal" w:hAnsi="思源黑体 CN Normal" w:eastAsia="思源黑体 CN Normal" w:cs="思源黑体 CN Normal"/>
        </w:rPr>
        <w:t>K8S API监视Service资源变化并更新DNS记录。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w:t>
      </w:r>
      <w:r>
        <w:rPr>
          <w:rFonts w:hint="eastAsia" w:ascii="思源黑体 CN Normal" w:hAnsi="思源黑体 CN Normal" w:eastAsia="思源黑体 CN Normal" w:cs="思源黑体 CN Normal"/>
        </w:rPr>
        <w:t>10053端口。</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Dnsmasq</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Dnsmasq是一款小巧的DNS配置工具。</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kube-dns插件中的作用是：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w:t>
      </w:r>
      <w:r>
        <w:rPr>
          <w:rFonts w:hint="eastAsia" w:ascii="思源黑体 CN Normal" w:hAnsi="思源黑体 CN Normal" w:eastAsia="思源黑体 CN Normal" w:cs="思源黑体 CN Normal"/>
        </w:rPr>
        <w:t>kubedns容器获取DNS规则，在集群中提供DNS查询服务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提供</w:t>
      </w:r>
      <w:r>
        <w:rPr>
          <w:rFonts w:hint="eastAsia" w:ascii="思源黑体 CN Normal" w:hAnsi="思源黑体 CN Normal" w:eastAsia="思源黑体 CN Normal" w:cs="思源黑体 CN Normal"/>
        </w:rPr>
        <w:t>DNS缓存，提高查询性能</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降低</w:t>
      </w:r>
      <w:r>
        <w:rPr>
          <w:rFonts w:hint="eastAsia" w:ascii="思源黑体 CN Normal" w:hAnsi="思源黑体 CN Normal" w:eastAsia="思源黑体 CN Normal" w:cs="思源黑体 CN Normal"/>
        </w:rPr>
        <w:t>kubedns容器的压力、提高稳定性</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Dockerfile在GitHub上Kubernetes组织的contrib仓库中，位于dnsmasq目录下。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kube-dns插件的编排文件中可以看到，dnsmasq通过参数–server=127.0.0.1:10053指定upstream为kubedns。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Exechealthz</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kube-dns插件中提供健康检查功能。</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源码同样在</w:t>
      </w:r>
      <w:r>
        <w:rPr>
          <w:rFonts w:hint="eastAsia" w:ascii="思源黑体 CN Normal" w:hAnsi="思源黑体 CN Normal" w:eastAsia="思源黑体 CN Normal" w:cs="思源黑体 CN Normal"/>
        </w:rPr>
        <w:t>contrib仓库中，位于exec-healthz目录下。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新版中会对两个容器都进行健康检查，更加完善。</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开源</w:t>
      </w:r>
      <w:r>
        <w:rPr>
          <w:rFonts w:hint="eastAsia" w:ascii="思源黑体 CN Normal" w:hAnsi="思源黑体 CN Normal" w:eastAsia="思源黑体 CN Normal" w:cs="思源黑体 CN Normal"/>
        </w:rPr>
        <w:t>的网络</w:t>
      </w:r>
      <w:r>
        <w:rPr>
          <w:rFonts w:hint="eastAsia" w:ascii="思源黑体 CN Normal" w:hAnsi="思源黑体 CN Normal" w:eastAsia="思源黑体 CN Normal" w:cs="思源黑体 CN Normal"/>
        </w:rPr>
        <w:t>组件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容器网络发展到现在，形成了两大阵营，就是</w:t>
      </w:r>
      <w:r>
        <w:rPr>
          <w:rFonts w:hint="eastAsia" w:ascii="思源黑体 CN Normal" w:hAnsi="思源黑体 CN Normal" w:eastAsia="思源黑体 CN Normal" w:cs="思源黑体 CN Normal"/>
        </w:rPr>
        <w:t>Docker的</w:t>
      </w:r>
      <w:r>
        <w:rPr>
          <w:rFonts w:hint="eastAsia" w:ascii="思源黑体 CN Normal" w:hAnsi="思源黑体 CN Normal" w:eastAsia="思源黑体 CN Normal" w:cs="思源黑体 CN Normal"/>
          <w:b/>
        </w:rPr>
        <w:t>CNM</w:t>
      </w:r>
      <w:r>
        <w:rPr>
          <w:rFonts w:hint="eastAsia" w:ascii="思源黑体 CN Normal" w:hAnsi="思源黑体 CN Normal" w:eastAsia="思源黑体 CN Normal" w:cs="思源黑体 CN Normal"/>
        </w:rPr>
        <w:t>和Google、CoreOS、Kuberenetes主导的</w:t>
      </w:r>
      <w:r>
        <w:rPr>
          <w:rFonts w:hint="eastAsia" w:ascii="思源黑体 CN Normal" w:hAnsi="思源黑体 CN Normal" w:eastAsia="思源黑体 CN Normal" w:cs="思源黑体 CN Normal"/>
          <w:b/>
        </w:rPr>
        <w:t>CNI</w:t>
      </w:r>
      <w:r>
        <w:rPr>
          <w:rFonts w:hint="eastAsia" w:ascii="思源黑体 CN Normal" w:hAnsi="思源黑体 CN Normal" w:eastAsia="思源黑体 CN Normal" w:cs="思源黑体 CN Normal"/>
        </w:rPr>
        <w:t>。首先明确一点，CNM和CNI并不是网络实现，他们是网络规范和网络体系，从研发的角度他们就是一堆接口，你底层是用Flannel也好、用Calico也好，他们并不关心，CNM和CNI关心的是网络管理的问题。</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CNM（Docker LibnetworkContainer Network Model）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Libnetwork的优势就是原生，而且和Docker容器生命周期结合紧密；缺点也可以理解为是原生，被Docker“绑架”。</w:t>
      </w:r>
    </w:p>
    <w:p>
      <w:pPr>
        <w:rPr>
          <w:rFonts w:hint="eastAsia" w:ascii="思源黑体 CN Normal" w:hAnsi="思源黑体 CN Normal" w:eastAsia="思源黑体 CN Normal" w:cs="思源黑体 CN Normal"/>
        </w:rPr>
      </w:pP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Swarm overlay</w:t>
      </w: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 &amp; IP networkdrivers</w:t>
      </w: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CNI（Container NetworkInterface）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CNI的优势是兼容其他容器技术（e.g. rkt）及上层编排系统（Kubernetes &amp; Mesos)，而且社区活跃势头迅猛，Kubernetes加上CoreOS主推；缺点是非Docker原生。</w:t>
      </w:r>
    </w:p>
    <w:p>
      <w:pPr>
        <w:rPr>
          <w:rFonts w:hint="eastAsia" w:ascii="思源黑体 CN Normal" w:hAnsi="思源黑体 CN Normal" w:eastAsia="思源黑体 CN Normal" w:cs="思源黑体 CN Normal"/>
        </w:rPr>
      </w:pP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Mesos CNI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容器</w:t>
      </w:r>
      <w:r>
        <w:rPr>
          <w:rFonts w:hint="eastAsia" w:ascii="思源黑体 CN Normal" w:hAnsi="思源黑体 CN Normal" w:eastAsia="思源黑体 CN Normal" w:cs="思源黑体 CN Normal"/>
        </w:rPr>
        <w:t>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Flannel之所以可以搭建kubernets依赖的底层网络，是因为它可以实现以下两点：</w:t>
      </w:r>
    </w:p>
    <w:p>
      <w:pPr>
        <w:rPr>
          <w:rFonts w:hint="eastAsia" w:ascii="思源黑体 CN Normal" w:hAnsi="思源黑体 CN Normal" w:eastAsia="思源黑体 CN Normal" w:cs="思源黑体 CN Normal"/>
        </w:rPr>
      </w:pP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它给每个</w:t>
      </w:r>
      <w:r>
        <w:rPr>
          <w:rFonts w:hint="eastAsia" w:ascii="思源黑体 CN Normal" w:hAnsi="思源黑体 CN Normal" w:eastAsia="思源黑体 CN Normal" w:cs="思源黑体 CN Normal"/>
        </w:rPr>
        <w:t>node上的docker容器分配相互不想冲突的IP地址；</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它能给这些</w:t>
      </w:r>
      <w:r>
        <w:rPr>
          <w:rFonts w:hint="eastAsia" w:ascii="思源黑体 CN Normal" w:hAnsi="思源黑体 CN Normal" w:eastAsia="思源黑体 CN Normal" w:cs="思源黑体 CN Normal"/>
        </w:rPr>
        <w:t>IP地址之间建立一个覆盖网络，同过覆盖网络，将数据包原封不动的传递到目标容器内。</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Flannel介绍</w:t>
      </w:r>
    </w:p>
    <w:p>
      <w:pPr>
        <w:rPr>
          <w:rFonts w:hint="eastAsia" w:ascii="思源黑体 CN Normal" w:hAnsi="思源黑体 CN Normal" w:eastAsia="思源黑体 CN Normal" w:cs="思源黑体 CN Normal"/>
        </w:rPr>
      </w:pP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Flannel是CoreOS团队针对Kubernetes设计的一个网络规划服务，简单来说，它的功能是让集群中的不同节点主机创建的Docker容器都具有全集群唯一的虚拟IP地址。</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在默认的</w:t>
      </w:r>
      <w:r>
        <w:rPr>
          <w:rFonts w:hint="eastAsia" w:ascii="思源黑体 CN Normal" w:hAnsi="思源黑体 CN Normal" w:eastAsia="思源黑体 CN Normal" w:cs="思源黑体 CN Normal"/>
        </w:rPr>
        <w:t>Docker配置中，每个节点上的Docker服务会分别负责所在节点容器的IP分配。这样导致的一个问题是，不同节点上容器可能获得相同的内外IP地址。并使这些容器之间能够之间通过IP地址相互找到，也就是相互ping通。</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Flannel的设计目的就是为集群中的所有节点重新规划IP地址的使用规则，从而使得不同节点上的容器能够获得“同属一个内网”且”不重复的”IP地址，并让属于不同节点上的容器能够直接通过内网IP通信。</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实质上是一种“覆盖网络(overlaynetwork)”，也就是将TCP数据包装在另一种网络包里面进行路由转发和通信，目前已经支持udp、vxlan、host-gw、aws-vpc、gce和alloc路由等数据转发方式，默认的节点间数据通信方式是UDP转发。</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容器</w:t>
      </w:r>
      <w:r>
        <w:rPr>
          <w:rFonts w:hint="eastAsia" w:ascii="思源黑体 CN Normal" w:hAnsi="思源黑体 CN Normal" w:eastAsia="思源黑体 CN Normal" w:cs="思源黑体 CN Normal"/>
        </w:rPr>
        <w:t>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Calico介绍</w:t>
      </w:r>
    </w:p>
    <w:p>
      <w:pPr>
        <w:rPr>
          <w:rFonts w:hint="eastAsia" w:ascii="思源黑体 CN Normal" w:hAnsi="思源黑体 CN Normal" w:eastAsia="思源黑体 CN Normal" w:cs="思源黑体 CN Normal"/>
        </w:rPr>
      </w:pP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是一个纯3层的数据中心网络方案，而且无缝集成像OpenStack这种IaaS云架构，能够提供可控的VM、容器、裸机之间的IP通信。Calico不使用重叠网络比如flannel和libnetwork重叠网络驱动，它是一个纯三层的方法，使用虚拟路由代替虚拟交换，每一台虚拟路由通过BGP协议传播可达信息（路由）到剩余数据中心。</w:t>
      </w: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Calico在每一个计算节点利用Linux Kernel实现了一个高效的vRouter来负责数据转发，而每个vRouter通过BGP协议负责把自己上运行的workload的路由信息像整个Calico网络内传播——小规模部署可以直接互联，大规模下可通过指定的BGP route reflector来完成。</w:t>
      </w: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Calico节点组网可以直接利用数据中心的网络结构（无论是L2或者L3），不需要额外的NAT，隧道或者Overlay Network。</w:t>
      </w: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Calico基于iptables还提供了丰富而灵活的网络Policy，保证通过各个节点上的ACLs来提供Workload的多租户隔离、安全组以及其他可达性限制等功能。</w:t>
      </w:r>
    </w:p>
    <w:p>
      <w:pPr>
        <w:rPr>
          <w:rFonts w:hint="eastAsia" w:ascii="思源黑体 CN Normal" w:hAnsi="思源黑体 CN Normal" w:eastAsia="思源黑体 CN Normal" w:cs="思源黑体 CN Normal"/>
        </w:rPr>
      </w:pP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Calico主要由Felix、etcd、BGP client、BGP Route Reflector组成。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Etcd：负责存储网络信息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client：负责将Felix配置的路由信息分发到其他节点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Felix：Calico Agent，每个节点都需要运行，主要负责配置路由、配置ACLs、报告状态</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Route Reflector：大规模部署时需要用到，作为BGP client的中心连接点，可以避免每个节点互联</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内置的负载均衡机制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Kubernetes在设计之初就充分考虑了针对容器的服务发现与负载均衡机制，提供了Service资源，并通过kube-proxy配合cloud provider来适应不同的应用场景。随着kubernetes用户的激增，用户场景的不断丰富，又产生了一些新的负载均衡机制。目前，kubernetes中的负载均衡大致可以分为以下几种机制，每种机制都有其特定的应用场景：</w:t>
      </w:r>
    </w:p>
    <w:p>
      <w:pPr>
        <w:rPr>
          <w:rFonts w:hint="eastAsia" w:ascii="思源黑体 CN Normal" w:hAnsi="思源黑体 CN Normal" w:eastAsia="思源黑体 CN Normal" w:cs="思源黑体 CN Normal"/>
        </w:rPr>
      </w:pP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Service：直接用Service提供cluster内部的负载均衡，并借助cloud provider提供的LB提供外部访问</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Controller：还是用Service提供cluster内部的负载均衡，但是通过自定义LB提供外部访问</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Balancer：把load balancer直接跑在容器中，实现Bare Metal的Service Load Balancer</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Balancer：自定义负载均衡，并替代kube-proxy，一般在物理部署Kubernetes时使用，方便接入公司已有的外部服务</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Service是对一组提供相同功能的Pods的抽象，并为它们提供一个统一的入口。借助Service，应用可以方便的实现服务发现与负载均衡，并实现应用的零宕机升级。Service通过标签来选取服务后端，一般配合Replication Controller或者Deployment来保证后端容器的正常运行。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Service有三种类型：</w:t>
      </w:r>
    </w:p>
    <w:p>
      <w:pPr>
        <w:rPr>
          <w:rFonts w:hint="eastAsia" w:ascii="思源黑体 CN Normal" w:hAnsi="思源黑体 CN Normal" w:eastAsia="思源黑体 CN Normal" w:cs="思源黑体 CN Normal"/>
        </w:rPr>
      </w:pP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ClusterIP：默认类型，自动分配一个仅cluster内部可以访问的虚拟IP</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NodePort：在ClusterIP基础上为Service在每台机器上绑定一个端口，这样就可以通过&lt;NodeIP&gt;:NodePort来访问该服务</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LoadBalancer：在NodePort的基础上，借助cloud provider创建一个外部的负载均衡器，并将请求转发到&lt;NodeIP&gt;:NodePort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另外，也可以将已有的服务以</w:t>
      </w:r>
      <w:r>
        <w:rPr>
          <w:rFonts w:hint="eastAsia" w:ascii="思源黑体 CN Normal" w:hAnsi="思源黑体 CN Normal" w:eastAsia="思源黑体 CN Normal" w:cs="思源黑体 CN Normal"/>
        </w:rPr>
        <w:t>Service的形式加入到Kubernetes集群中来，只需要在创建Service的时候不指定Label selector，而是在Service创建好后手动为其添加endpoint。</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w:t>
      </w:r>
      <w:r>
        <w:rPr>
          <w:rFonts w:hint="eastAsia" w:ascii="思源黑体 CN Normal" w:hAnsi="思源黑体 CN Normal" w:eastAsia="思源黑体 CN Normal" w:cs="思源黑体 CN Normal"/>
        </w:rPr>
        <w:t>ngress</w:t>
      </w:r>
      <w:r>
        <w:rPr>
          <w:rFonts w:hint="eastAsia" w:ascii="思源黑体 CN Normal" w:hAnsi="思源黑体 CN Normal" w:eastAsia="思源黑体 CN Normal" w:cs="思源黑体 CN Normal"/>
        </w:rPr>
        <w:t xml:space="preserve"> Controller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Service虽然解决了服务发现和负载均衡的问题，但它在使用上还是有一些限制，比如</w:t>
      </w:r>
    </w:p>
    <w:p>
      <w:pPr>
        <w:rPr>
          <w:rFonts w:hint="eastAsia" w:ascii="思源黑体 CN Normal" w:hAnsi="思源黑体 CN Normal" w:eastAsia="思源黑体 CN Normal" w:cs="思源黑体 CN Normal"/>
        </w:rPr>
      </w:pP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对外访问的时候，</w:t>
      </w:r>
      <w:r>
        <w:rPr>
          <w:rFonts w:hint="eastAsia" w:ascii="思源黑体 CN Normal" w:hAnsi="思源黑体 CN Normal" w:eastAsia="思源黑体 CN Normal" w:cs="思源黑体 CN Normal"/>
        </w:rPr>
        <w:t>NodePort类型需要在外部搭建额外的负载均衡，而LoadBalancer要求kubernetes必须跑在支持的cloud provider上面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Ingress就是为了解决这些限制而引入的新资源，主要用来将服务暴露到cluster外面，并且可以自定义服务的访问策略。比如想要通过负载均衡器实现不同子域名到不同服务的访问：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foo.bar.com --|                 |-&gt; foo.bar.com s1:80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178.91.123.132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3"/>
          <w:szCs w:val="23"/>
        </w:rPr>
      </w:pPr>
      <w:r>
        <w:rPr>
          <w:rFonts w:hint="eastAsia" w:ascii="思源黑体 CN Normal" w:hAnsi="思源黑体 CN Normal" w:eastAsia="思源黑体 CN Normal" w:cs="思源黑体 CN Normal"/>
          <w:color w:val="393A34"/>
          <w:spacing w:val="3"/>
          <w:kern w:val="0"/>
          <w:sz w:val="20"/>
          <w:szCs w:val="20"/>
        </w:rPr>
        <w:t>bar.foo.com --|                 |-&gt; bar.foo.com s2:80</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可以这样来定义</w:t>
      </w:r>
      <w:r>
        <w:rPr>
          <w:rFonts w:hint="eastAsia" w:ascii="思源黑体 CN Normal" w:hAnsi="思源黑体 CN Normal" w:eastAsia="思源黑体 CN Normal" w:cs="思源黑体 CN Normal"/>
        </w:rPr>
        <w: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foo.bar.com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bar.foo.com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注意</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 xml:space="preserve"> Ingress本身并不会自动创建负载均衡器，cluster中需要运行一个ingress controller来根据Ingress的定义来管理负载均衡器。目前社区提供了nginx和gce的参考实现。</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Ingress出现以前，Service Load Balancer是推荐的解决Service局限性的方式。Service Load Balancer将haproxy跑在容器中，并监控service和endpoint的变化，通过容器IP对外提供4层和7层负载均衡服务。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社区提供的</w:t>
      </w:r>
      <w:r>
        <w:rPr>
          <w:rFonts w:hint="eastAsia" w:ascii="思源黑体 CN Normal" w:hAnsi="思源黑体 CN Normal" w:eastAsia="思源黑体 CN Normal" w:cs="思源黑体 CN Normal"/>
        </w:rPr>
        <w:t>Service Load Balancer支持四种负载均衡协议：TCP、HTTP、HTTPS和SSL TERMINATION，并支持ACL访问控制。</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w:t>
      </w:r>
      <w:r>
        <w:rPr>
          <w:rFonts w:hint="eastAsia" w:ascii="思源黑体 CN Normal" w:hAnsi="思源黑体 CN Normal" w:eastAsia="思源黑体 CN Normal" w:cs="思源黑体 CN Normal"/>
        </w:rPr>
        <w:t>Kubernetes提供了丰富的负载均衡机制，但在实际使用的时候，还是会碰到一些复杂的场景是它不能支持的，比如：</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接入已有的负载均衡设备</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多租户网络情况下，容器网络和主机网络是隔离的，这样</w:t>
      </w:r>
      <w:r>
        <w:rPr>
          <w:rFonts w:hint="eastAsia" w:ascii="思源黑体 CN Normal" w:hAnsi="思源黑体 CN Normal" w:eastAsia="思源黑体 CN Normal" w:cs="思源黑体 CN Normal"/>
        </w:rPr>
        <w:t>kube-proxy就不能正常工作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这个时候就可以自定义组件，并代替</w:t>
      </w:r>
      <w:r>
        <w:rPr>
          <w:rFonts w:hint="eastAsia" w:ascii="思源黑体 CN Normal" w:hAnsi="思源黑体 CN Normal" w:eastAsia="思源黑体 CN Normal" w:cs="思源黑体 CN Normal"/>
        </w:rPr>
        <w:t>kube-proxy来做负载均衡。基本的思路是监控kubernetes中service和endpoints的变化，并根据这些变化来配置负载均衡器。比如weave flux、nginx plus、kube2haproxy等。</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Endpoints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有几种情况下需要用到没有</w:t>
      </w:r>
      <w:r>
        <w:rPr>
          <w:rFonts w:hint="eastAsia" w:ascii="思源黑体 CN Normal" w:hAnsi="思源黑体 CN Normal" w:eastAsia="思源黑体 CN Normal" w:cs="思源黑体 CN Normal"/>
        </w:rPr>
        <w:t>selector的service。</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kubernetes集群外部的数据库时</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service中用到了其他namespace或kubernetes集群中的service</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kubernetes的工作负载与集群外的后端之间互相迁移</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可以这样定义一个没有</w:t>
      </w:r>
      <w:r>
        <w:rPr>
          <w:rFonts w:hint="eastAsia" w:ascii="思源黑体 CN Normal" w:hAnsi="思源黑体 CN Normal" w:eastAsia="思源黑体 CN Normal" w:cs="思源黑体 CN Normal"/>
        </w:rPr>
        <w:t>selector的service。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targetPort: 9376</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定义一个</w:t>
      </w:r>
      <w:r>
        <w:rPr>
          <w:rFonts w:hint="eastAsia" w:ascii="思源黑体 CN Normal" w:hAnsi="思源黑体 CN Normal" w:eastAsia="思源黑体 CN Normal" w:cs="思源黑体 CN Normal"/>
        </w:rPr>
        <w:t>Endpoints来对应该service。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Endpoints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subsets: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addresses: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ip: 1.2.3.4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9376</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访问没有</w:t>
      </w:r>
      <w:r>
        <w:rPr>
          <w:rFonts w:hint="eastAsia" w:ascii="思源黑体 CN Normal" w:hAnsi="思源黑体 CN Normal" w:eastAsia="思源黑体 CN Normal" w:cs="思源黑体 CN Normal"/>
        </w:rPr>
        <w:t>selector的service跟访问有selector的service时没有任何区别。</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kubernetes时有一个很常见的需求，就是当数据库部署在kubernetes集群之外的时候，集群内的service如何访问数据库呢？当然你可以直接使用数据库的IP地址和端口号来直接访问，有没有什么优雅的方式呢？你需要用到ExternalName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prod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ExternalName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externalName: my.database.example.com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12345</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这个例子中，在</w:t>
      </w:r>
      <w:r>
        <w:rPr>
          <w:rFonts w:hint="eastAsia" w:ascii="思源黑体 CN Normal" w:hAnsi="思源黑体 CN Normal" w:eastAsia="思源黑体 CN Normal" w:cs="思源黑体 CN Normal"/>
        </w:rPr>
        <w:t>kubernetes集群内访问my-service实际上会重定向到my.database.example.com:12345这个地址。</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 CustomResourceDefinition 拓展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我们知道，</w:t>
      </w:r>
      <w:r>
        <w:rPr>
          <w:rFonts w:hint="eastAsia" w:ascii="思源黑体 CN Normal" w:hAnsi="思源黑体 CN Normal" w:eastAsia="思源黑体 CN Normal" w:cs="思源黑体 CN Normal"/>
        </w:rPr>
        <w:t>Kubernetes 中一切都可视为资源，它提供了很多默认资源类型，如 Pod、Deployment、Service、Volume等一系列资源，能够满足大多数日常系统部署和管理的需求。但是，在一些特殊的需求场景下，这些现有资源类型就满足不了，那么这些就可以抽象为 Kubernetes 的自定义资源，在 Kubernetes 1.7 之后增加了对 CRD 自定义资源二次开发能力来扩展 Kubernetes API，通过 CRD 我们可以向 Kubernetes API 中增加新资源类型，而不需要修改 Kubernetes 源码或创建自定义的 API server，该功能大大提高了 Kubernetes 的扩展能力。它是 (TPR) ThirdPartyResource 的替代者，在 1.9 以上版本 TPR 将被废弃。</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自定义资源是对</w:t>
      </w:r>
      <w:r>
        <w:rPr>
          <w:rFonts w:hint="eastAsia" w:ascii="思源黑体 CN Normal" w:hAnsi="思源黑体 CN Normal" w:eastAsia="思源黑体 CN Normal" w:cs="思源黑体 CN Normal"/>
        </w:rPr>
        <w:t>Kubernetes API的扩展，kubernetes中的每个资源都是一个API对象的集合，例如我们在YAML文件里定义的那些spec都是对kubernetes中的资源对象的定义，所有的自定义资源可以跟kubernetes中内建的资源一样使用kubectl操作。</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w:t>
      </w:r>
      <w:r>
        <w:rPr>
          <w:rFonts w:hint="eastAsia" w:ascii="思源黑体 CN Normal" w:hAnsi="思源黑体 CN Normal" w:eastAsia="思源黑体 CN Normal" w:cs="思源黑体 CN Normal"/>
        </w:rPr>
        <w:t>示例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resourcedefinition.yaml：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apiextensions.k8s.io/v1beta1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CustomResourceDefinition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名称必须符合下面的格式：&lt;plural&gt;.&lt;group&gt;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crontabs.stable.example.com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API使用的组名称：/apis/&lt;group&gt;/&lt;version&gt;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group: 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API使用的版本号：/apis/&lt;group&gt;/&lt;version&gt;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Namespaced或Cluster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scope: Namespaced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URL中使用的复数名称: /apis/&lt;group&gt;/&lt;version&gt;/&lt;plural&gt;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plural: crontabs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CLI中使用的单数名称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singular: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CamelCased格式的单数类型。在清单文件中使用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CLI中使用的资源简称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shortNames: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创建该</w:t>
      </w:r>
      <w:r>
        <w:rPr>
          <w:rFonts w:hint="eastAsia" w:ascii="思源黑体 CN Normal" w:hAnsi="思源黑体 CN Normal" w:eastAsia="思源黑体 CN Normal" w:cs="思源黑体 CN Normal"/>
        </w:rPr>
        <w:t>CRD：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393A34"/>
          <w:spacing w:val="3"/>
          <w:kern w:val="0"/>
          <w:sz w:val="20"/>
          <w:szCs w:val="20"/>
        </w:rPr>
        <w:t>kubectl create -f resourcedefinition.yaml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w:t>
      </w:r>
      <w:r>
        <w:rPr>
          <w:rFonts w:hint="eastAsia" w:ascii="思源黑体 CN Normal" w:hAnsi="思源黑体 CN Normal" w:eastAsia="思源黑体 CN Normal" w:cs="思源黑体 CN Normal"/>
        </w:rPr>
        <w:t>RESTful API端点如http://172.20.0.113:8080将看到如下API端点已创建：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/apis/stable.example.com/v1/namespaces/*/crontabs/...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创建自定义对象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my-new-cron-object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cronSpec: "* * * *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my-awesome-cron-image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引用该自定义资源的</w:t>
      </w:r>
      <w:r>
        <w:rPr>
          <w:rFonts w:hint="eastAsia" w:ascii="思源黑体 CN Normal" w:hAnsi="思源黑体 CN Normal" w:eastAsia="思源黑体 CN Normal" w:cs="思源黑体 CN Normal"/>
        </w:rPr>
        <w:t>API创建对象。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终止器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可以为自定义对象添加一个终止器，如下所示：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finalizers: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finalizer.stable.example.com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删除自定义对象前，异步执行的钩子。对于具有终止器的一个对象，删除请求仅仅是为</w:t>
      </w:r>
      <w:r>
        <w:rPr>
          <w:rFonts w:hint="eastAsia" w:ascii="思源黑体 CN Normal" w:hAnsi="思源黑体 CN Normal" w:eastAsia="思源黑体 CN Normal" w:cs="思源黑体 CN Normal"/>
        </w:rPr>
        <w:t>metadata.deletionTimestamp字段设置一个值，而不是删除它，这将触发监控该对象的控制器执行他们所能处理的任意终止器。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"https://kubernetes.io/docs/tasks/access-kubernetes-api/extend-api-custom-resource-definitions/"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Extend the Kubernetes API with CustomResourceDefinitions</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自定义控制器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单纯设置了自定义资源，并没有什么用，只有跟自定义控制器结合起来，才能讲资源对象中的声明式</w:t>
      </w:r>
      <w:r>
        <w:rPr>
          <w:rFonts w:hint="eastAsia" w:ascii="思源黑体 CN Normal" w:hAnsi="思源黑体 CN Normal" w:eastAsia="思源黑体 CN Normal" w:cs="思源黑体 CN Normal"/>
        </w:rPr>
        <w:t>API翻译成用户所期望的状态。自定义控制器可以用来管理任何资源类型，但是一般是跟自定义资源结合使用。</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w:t>
      </w:r>
      <w:r>
        <w:rPr>
          <w:rFonts w:hint="eastAsia" w:ascii="思源黑体 CN Normal" w:hAnsi="思源黑体 CN Normal" w:eastAsia="思源黑体 CN Normal" w:cs="思源黑体 CN Normal"/>
        </w:rPr>
        <w:t>示例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接下来，我们通过官方示例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"https://github.com/kubernetes/sample-controller"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sample-controller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来演示下如何使用 Kubernetes CRD。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通过该示例</w:t>
      </w:r>
      <w:r>
        <w:rPr>
          <w:rFonts w:hint="eastAsia" w:ascii="思源黑体 CN Normal" w:hAnsi="思源黑体 CN Normal" w:eastAsia="思源黑体 CN Normal" w:cs="思源黑体 CN Normal"/>
        </w:rPr>
        <w:t xml:space="preserve"> sample-controller，我们可以清楚的了解到：</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如何通过</w:t>
      </w:r>
      <w:r>
        <w:rPr>
          <w:rFonts w:hint="eastAsia" w:ascii="思源黑体 CN Normal" w:hAnsi="思源黑体 CN Normal" w:eastAsia="思源黑体 CN Normal" w:cs="思源黑体 CN Normal"/>
        </w:rPr>
        <w:t xml:space="preserve"> CRD 创建一个新的自定义资源类型 Foo</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如何创建、获取、</w:t>
      </w:r>
      <w:r>
        <w:rPr>
          <w:rFonts w:hint="eastAsia" w:ascii="思源黑体 CN Normal" w:hAnsi="思源黑体 CN Normal" w:eastAsia="思源黑体 CN Normal" w:cs="思源黑体 CN Normal"/>
        </w:rPr>
        <w:t>List 该新资源类型 Foo 的实例</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如何在资源处理创建、更新、删除事件上设置</w:t>
      </w:r>
      <w:r>
        <w:rPr>
          <w:rFonts w:hint="eastAsia" w:ascii="思源黑体 CN Normal" w:hAnsi="思源黑体 CN Normal" w:eastAsia="思源黑体 CN Normal" w:cs="思源黑体 CN Normal"/>
        </w:rPr>
        <w:t xml:space="preserve"> Controller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w:t>
      </w:r>
      <w:r>
        <w:rPr>
          <w:rFonts w:hint="eastAsia" w:ascii="思源黑体 CN Normal" w:hAnsi="思源黑体 CN Normal" w:eastAsia="思源黑体 CN Normal" w:cs="思源黑体 CN Normal"/>
        </w:rPr>
        <w:t>部署请参考</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k8s </w:t>
      </w:r>
      <w:r>
        <w:rPr>
          <w:rFonts w:hint="eastAsia" w:ascii="思源黑体 CN Normal" w:hAnsi="思源黑体 CN Normal" w:eastAsia="思源黑体 CN Normal" w:cs="思源黑体 CN Normal"/>
        </w:rPr>
        <w:t>官网</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"https://github.com/kubernetes/sample-controller"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https://github.com/kubernetes/sample-controller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83" w:name="_部署_Docker-Registry"/>
      <w:bookmarkEnd w:id="83"/>
      <w:r>
        <w:rPr>
          <w:rFonts w:hint="eastAsia" w:ascii="思源黑体 CN Normal" w:hAnsi="思源黑体 CN Normal" w:eastAsia="思源黑体 CN Normal" w:cs="思源黑体 CN Normal"/>
        </w:rPr>
        <w:t xml:space="preserve">部署 </w:t>
      </w:r>
      <w:r>
        <w:rPr>
          <w:rFonts w:hint="eastAsia" w:ascii="思源黑体 CN Normal" w:hAnsi="思源黑体 CN Normal" w:eastAsia="思源黑体 CN Normal" w:cs="思源黑体 CN Normal"/>
        </w:rPr>
        <w:t>Docker-Registry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注意：本文档介绍使用 docker 官方的 registry v2 镜像部署私有仓库的步骤，你也可以部署 Harbor 私有仓库（</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"_部署_Harbor-Registry"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 Harbor 私有仓库</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本文档讲解部署一个 TLS 加密、HTTP Basic 认证的私有 docker registry 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示例机器 IP 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 192.168.100.249</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registry 使用的 x509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mkdir -p registry/{auth,certs}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registry-csr.json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rPr>
        <w:t>study163</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registry-csr.json | cfssljson -bare registry</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这里复用以前创建的 CA 证书和秘钥文件；</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 registry 的 NodeIP；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HTTP Baisc 认证文件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docker run --entrypoint htpasswd registry:2 -Bbn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 xml:space="preserve">  &gt; registry/auth/htpasswd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registry/auth/htpasswd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study:$2y$05$iZaM45Jxlcg0DJKXZMggLOibAsHLGybyU.CgU9AHqWcVDyBjiScN.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registry 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config.yml &lt;&lt; 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https://docs.docker.com/registry/configuration/#list-of-configuration-options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version: 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log: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level: info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fromatter: text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fields: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service: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storage: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filesystem: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rootdirectory: /var/lib/registry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maxthreads: 100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cache: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blobdescriptor: inmemory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delete: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realm: basic-realm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/auth/htpasswd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addr: 0.0.0.0:8000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headers: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X-Content-Type-Options: [nosniff]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 /certs/registry.pem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/certs/registry-key.pem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health: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storagedriver: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interval: 10s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threshold: 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auth.htpasswd 指定了 HTTP Basic 认证的 token 文件路径；</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http.tls 指定了 registry http 服务器的证书和秘钥文件路径；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ssh </w:t>
      </w:r>
      <w:r>
        <w:rPr>
          <w:rFonts w:hint="eastAsia" w:ascii="思源黑体 CN Normal" w:hAnsi="思源黑体 CN Normal" w:eastAsia="思源黑体 CN Normal" w:cs="思源黑体 CN Normal"/>
          <w:color w:val="393A34"/>
          <w:spacing w:val="3"/>
          <w:sz w:val="20"/>
          <w:szCs w:val="20"/>
        </w:rPr>
        <w:t>root</w:t>
      </w:r>
      <w:r>
        <w:rPr>
          <w:rFonts w:hint="eastAsia" w:ascii="思源黑体 CN Normal" w:hAnsi="思源黑体 CN Normal" w:eastAsia="思源黑体 CN Normal" w:cs="思源黑体 CN Normal"/>
          <w:color w:val="393A34"/>
          <w:spacing w:val="3"/>
          <w:sz w:val="20"/>
          <w:szCs w:val="20"/>
        </w:rPr>
        <w:t>@1</w:t>
      </w:r>
      <w:r>
        <w:rPr>
          <w:rFonts w:hint="eastAsia" w:ascii="思源黑体 CN Normal" w:hAnsi="思源黑体 CN Normal" w:eastAsia="思源黑体 CN Normal" w:cs="思源黑体 CN Normal"/>
          <w:color w:val="393A34"/>
          <w:spacing w:val="3"/>
          <w:sz w:val="20"/>
          <w:szCs w:val="20"/>
        </w:rPr>
        <w:t>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-d -p 8000:8000 --privileged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/opt/k8s/registry/auth/:/auth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/opt/k8s/registry/certs:/certs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/opt/k8s/registry/config.yml:/etc/docker/registry/config.yml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registry registry:2</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执行该 docker run 命令的机器 IP 为 192.168.100.249；</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registry push image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registry 证书的 CA 证书拷贝到 /etc/docker/certs.d/</w:t>
      </w:r>
      <w:r>
        <w:rPr>
          <w:rFonts w:hint="eastAsia" w:ascii="思源黑体 CN Normal" w:hAnsi="思源黑体 CN Normal" w:eastAsia="思源黑体 CN Normal" w:cs="思源黑体 CN Normal"/>
        </w:rPr>
        <w:t>192.168.100.249</w:t>
      </w:r>
      <w:r>
        <w:rPr>
          <w:rFonts w:hint="eastAsia" w:ascii="思源黑体 CN Normal" w:hAnsi="思源黑体 CN Normal" w:eastAsia="思源黑体 CN Normal" w:cs="思源黑体 CN Normal"/>
        </w:rPr>
        <w:t>:8000 目录下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mkdir -p /etc/docker/certs.d/192.168.100.249:8000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cp /etc/kubernetes/cert/ca.pem /etc/docker/certs.d/192.168.100.249:8000/ca.crt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登陆私有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login 192.168.100.249:8000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Username: </w:t>
      </w:r>
      <w:r>
        <w:rPr>
          <w:rFonts w:hint="eastAsia" w:ascii="思源黑体 CN Normal" w:hAnsi="思源黑体 CN Normal" w:eastAsia="思源黑体 CN Normal" w:cs="思源黑体 CN Normal"/>
          <w:color w:val="393A34"/>
          <w:spacing w:val="3"/>
          <w:sz w:val="20"/>
          <w:szCs w:val="20"/>
        </w:rPr>
        <w:t>study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Password:</w:t>
      </w:r>
      <w:r>
        <w:rPr>
          <w:rFonts w:hint="eastAsia" w:ascii="思源黑体 CN Normal" w:hAnsi="思源黑体 CN Normal" w:eastAsia="思源黑体 CN Normal" w:cs="思源黑体 CN Normal"/>
          <w:color w:val="393A34"/>
          <w:spacing w:val="3"/>
          <w:sz w:val="20"/>
          <w:szCs w:val="20"/>
        </w:rPr>
        <w:t xml:space="preserve"> study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Login Succeeded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登陆信息被写入 ~/.docker/config.json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~/.docker/config.json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将本地的 image 打上私有 registry 的 tag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busybox 192.168.100.249:8000/busybox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images |grep busybox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image push 到私有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push 192.168.100.249:8000/busybox</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 registry 的运维操作</w:t>
      </w: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查询私有镜像中的 images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curl  --user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:study --cacert /etc/docker/certs.d/192.168.100.249\:8000/ca.crt https://192.168.100.249:8000/v2/_catalog</w:t>
      </w:r>
    </w:p>
    <w:p>
      <w:pPr>
        <w:ind w:firstLine="480"/>
        <w:rPr>
          <w:rFonts w:hint="eastAsia" w:ascii="思源黑体 CN Normal" w:hAnsi="思源黑体 CN Normal" w:eastAsia="思源黑体 CN Normal" w:cs="思源黑体 CN Normal"/>
        </w:rPr>
      </w:pP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查询某个镜像的 tags 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curl  --user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rPr>
        <w:t xml:space="preserve">study </w:t>
      </w:r>
      <w:r>
        <w:rPr>
          <w:rFonts w:hint="eastAsia" w:ascii="思源黑体 CN Normal" w:hAnsi="思源黑体 CN Normal" w:eastAsia="思源黑体 CN Normal" w:cs="思源黑体 CN Normal"/>
          <w:color w:val="393A34"/>
          <w:spacing w:val="3"/>
          <w:sz w:val="20"/>
          <w:szCs w:val="20"/>
        </w:rPr>
        <w:t>--cacert /etc/docker/certs.d/192.168.100.249\:8000/ca.crt https://192.168.100.249:8000/v2/</w:t>
      </w:r>
      <w:r>
        <w:rPr>
          <w:rFonts w:hint="eastAsia" w:ascii="思源黑体 CN Normal" w:hAnsi="思源黑体 CN Normal" w:eastAsia="思源黑体 CN Normal" w:cs="思源黑体 CN Normal"/>
          <w:color w:val="393A34"/>
          <w:spacing w:val="3"/>
          <w:sz w:val="20"/>
          <w:szCs w:val="20"/>
        </w:rPr>
        <w:t>busybox</w:t>
      </w:r>
      <w:r>
        <w:rPr>
          <w:rFonts w:hint="eastAsia" w:ascii="思源黑体 CN Normal" w:hAnsi="思源黑体 CN Normal" w:eastAsia="思源黑体 CN Normal" w:cs="思源黑体 CN Normal"/>
          <w:color w:val="393A34"/>
          <w:spacing w:val="3"/>
          <w:sz w:val="20"/>
          <w:szCs w:val="20"/>
        </w:rPr>
        <w:t>/tags/list</w:t>
      </w:r>
    </w:p>
    <w:p>
      <w:pPr>
        <w:ind w:firstLine="480"/>
        <w:rPr>
          <w:rFonts w:hint="eastAsia" w:ascii="思源黑体 CN Normal" w:hAnsi="思源黑体 CN Normal" w:eastAsia="思源黑体 CN Normal" w:cs="思源黑体 CN Normal"/>
        </w:rPr>
      </w:pP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image 或 layer 的 digest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v2/&lt;repoName&gt;/manifests/&lt;tagName&gt; 发 GET 请求，从响应的头部 Docker-Content-Digest 获取 image digest，从响应的 body 的 fsLayers.blobSum 中获取 layDigests;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注意，必须包含请求头：Accept: application/vnd.docker.distribution.manifest.v2+json：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curl -v -H "Accept: application/vnd.docker.distribution.manifest.v2+json" --user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:study --cacert /etc/docker/certs.d/192.168.100.249\:8000/ca.crt https://192.168.100.249:8000/v2/</w:t>
      </w:r>
      <w:r>
        <w:rPr>
          <w:rFonts w:hint="eastAsia" w:ascii="思源黑体 CN Normal" w:hAnsi="思源黑体 CN Normal" w:eastAsia="思源黑体 CN Normal" w:cs="思源黑体 CN Normal"/>
          <w:color w:val="393A34"/>
          <w:spacing w:val="3"/>
          <w:sz w:val="20"/>
          <w:szCs w:val="20"/>
        </w:rPr>
        <w:t>busybox</w:t>
      </w:r>
      <w:r>
        <w:rPr>
          <w:rFonts w:hint="eastAsia" w:ascii="思源黑体 CN Normal" w:hAnsi="思源黑体 CN Normal" w:eastAsia="思源黑体 CN Normal" w:cs="思源黑体 CN Normal"/>
          <w:color w:val="393A34"/>
          <w:spacing w:val="3"/>
          <w:sz w:val="20"/>
          <w:szCs w:val="20"/>
        </w:rPr>
        <w:t>/manifests/latest</w:t>
      </w:r>
    </w:p>
    <w:p>
      <w:pPr>
        <w:ind w:firstLine="480"/>
        <w:rPr>
          <w:rFonts w:hint="eastAsia" w:ascii="思源黑体 CN Normal" w:hAnsi="思源黑体 CN Normal" w:eastAsia="思源黑体 CN Normal" w:cs="思源黑体 CN Normal"/>
        </w:rPr>
      </w:pP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image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/v2/&lt;name&gt;/manifests/&lt;reference&gt; 发送 DELETE 请求，reference 为上一步返回的 Docker-Content-Digest 字段内容：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curl -X DELETE  --user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 xml:space="preserve"> --cacert /etc/docker/certs.d/192.168.100.249\:8000/ca.crt https://192.168.100.249:8000/v2/</w:t>
      </w:r>
      <w:r>
        <w:rPr>
          <w:rFonts w:hint="eastAsia" w:ascii="思源黑体 CN Normal" w:hAnsi="思源黑体 CN Normal" w:eastAsia="思源黑体 CN Normal" w:cs="思源黑体 CN Normal"/>
          <w:color w:val="393A34"/>
          <w:spacing w:val="3"/>
          <w:sz w:val="20"/>
          <w:szCs w:val="20"/>
        </w:rPr>
        <w:t>busybox</w:t>
      </w:r>
      <w:r>
        <w:rPr>
          <w:rFonts w:hint="eastAsia" w:ascii="思源黑体 CN Normal" w:hAnsi="思源黑体 CN Normal" w:eastAsia="思源黑体 CN Normal" w:cs="思源黑体 CN Normal"/>
          <w:color w:val="393A34"/>
          <w:spacing w:val="3"/>
          <w:sz w:val="20"/>
          <w:szCs w:val="20"/>
        </w:rPr>
        <w:t>/manifests/sha256:68effe31a4ae8312e47f54bec52d1fc925908009ce7e6f734e1b54a4169081c5</w:t>
      </w:r>
    </w:p>
    <w:p>
      <w:pPr>
        <w:ind w:firstLine="480"/>
        <w:rPr>
          <w:rFonts w:hint="eastAsia" w:ascii="思源黑体 CN Normal" w:hAnsi="思源黑体 CN Normal" w:eastAsia="思源黑体 CN Normal" w:cs="思源黑体 CN Normal"/>
        </w:rPr>
      </w:pP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layer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/v2/&lt;name&gt;/blobs/&lt;digest&gt;发送 DELETE 请求，其中 digest 是上一步返回的 fsLayers.blobSum 字段内容：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curl -X DELETE  --user </w:t>
      </w:r>
      <w:r>
        <w:rPr>
          <w:rFonts w:hint="eastAsia" w:ascii="思源黑体 CN Normal" w:hAnsi="思源黑体 CN Normal" w:eastAsia="思源黑体 CN Normal" w:cs="思源黑体 CN Normal"/>
          <w:color w:val="393A34"/>
          <w:spacing w:val="3"/>
          <w:sz w:val="20"/>
          <w:szCs w:val="20"/>
        </w:rPr>
        <w:t>study</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rPr>
        <w:t xml:space="preserve">study </w:t>
      </w:r>
      <w:r>
        <w:rPr>
          <w:rFonts w:hint="eastAsia" w:ascii="思源黑体 CN Normal" w:hAnsi="思源黑体 CN Normal" w:eastAsia="思源黑体 CN Normal" w:cs="思源黑体 CN Normal"/>
          <w:color w:val="393A34"/>
          <w:spacing w:val="3"/>
          <w:sz w:val="20"/>
          <w:szCs w:val="20"/>
        </w:rPr>
        <w:t>--cacert /etc/docker/certs.d/192.168.100.249\:8000/ca.crt https://192.168.100.249:8000/v2/</w:t>
      </w:r>
      <w:r>
        <w:rPr>
          <w:rFonts w:hint="eastAsia" w:ascii="思源黑体 CN Normal" w:hAnsi="思源黑体 CN Normal" w:eastAsia="思源黑体 CN Normal" w:cs="思源黑体 CN Normal"/>
          <w:color w:val="393A34"/>
          <w:spacing w:val="3"/>
          <w:sz w:val="20"/>
          <w:szCs w:val="20"/>
        </w:rPr>
        <w:t>busybox</w:t>
      </w:r>
      <w:r>
        <w:rPr>
          <w:rFonts w:hint="eastAsia" w:ascii="思源黑体 CN Normal" w:hAnsi="思源黑体 CN Normal" w:eastAsia="思源黑体 CN Normal" w:cs="思源黑体 CN Normal"/>
          <w:color w:val="393A34"/>
          <w:spacing w:val="3"/>
          <w:sz w:val="20"/>
          <w:szCs w:val="20"/>
        </w:rPr>
        <w:t>/blobs/sha256:a3ed95caeb02ffe68cdd9fd84406680ae93d633cb16422d00e8a7c22955b46d4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--cacert /etc/docker/certs.d/192.168.100.249\:8000/ca.crt https://192.168.100.249:8000/v2/</w:t>
      </w:r>
      <w:r>
        <w:rPr>
          <w:rFonts w:hint="eastAsia" w:ascii="思源黑体 CN Normal" w:hAnsi="思源黑体 CN Normal" w:eastAsia="思源黑体 CN Normal" w:cs="思源黑体 CN Normal"/>
          <w:color w:val="393A34"/>
          <w:spacing w:val="3"/>
          <w:sz w:val="20"/>
          <w:szCs w:val="20"/>
        </w:rPr>
        <w:t>busybox</w:t>
      </w:r>
      <w:r>
        <w:rPr>
          <w:rFonts w:hint="eastAsia" w:ascii="思源黑体 CN Normal" w:hAnsi="思源黑体 CN Normal" w:eastAsia="思源黑体 CN Normal" w:cs="思源黑体 CN Normal"/>
          <w:color w:val="393A34"/>
          <w:spacing w:val="3"/>
          <w:sz w:val="20"/>
          <w:szCs w:val="20"/>
        </w:rPr>
        <w:t>/blobs/sha256:04176c8b224aa0eb9942af765f66dae866f436e75acef028fe44b8a98e045515</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常见问题</w:t>
      </w: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416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"http://docs.ceph.com/docs/master/install/install-ceph-gateway/"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http://docs.ceph.com/docs/master/install/install-ceph-gateway/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里面的 s3 test.py 程序失败：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python s3test.py Traceback (most recent call last): File "s3test.py", line 12, in bucket = conn.create_bucket('my-new-bucket') File "/usr/lib/python2.7/site-packages/boto/s3/connection.py", line 625, in create_bucket response.status, response.reason, body) boto.exception.S3ResponseError: S3ResponseError: 416 Requested Range Not Satisfiable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解决版办法：</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在管理节点上修改 ceph.conf</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ceph-deploy config push master node1 node2</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For anyone who is hitting this issue set default pg_num and pgp_num to lower value(8 for example), or set mon_max_pg_per_osd to a high value in ceph.conf radosgw-admin doesn' throw proper error when internal pool creation fails, hence the upper level error which is very confusing.</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"https://tracker.ceph.com/issues/21497"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https://tracker.ceph.com/issues/21497</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503</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 192.168.100.249:8000 Username: study Password: Error response from daemon: login attempt to https://192.168.100.249:8000/v2/ failed with status: 503 Service Unavailable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原因： docker run 缺少 --privileged 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84" w:name="_部署_Harbor-Registry"/>
      <w:bookmarkEnd w:id="84"/>
      <w:r>
        <w:rPr>
          <w:rFonts w:hint="eastAsia" w:ascii="思源黑体 CN Normal" w:hAnsi="思源黑体 CN Normal" w:eastAsia="思源黑体 CN Normal" w:cs="思源黑体 CN Normal"/>
        </w:rPr>
        <w:t xml:space="preserve">部署 </w:t>
      </w:r>
      <w:r>
        <w:rPr>
          <w:rFonts w:hint="eastAsia" w:ascii="思源黑体 CN Normal" w:hAnsi="思源黑体 CN Normal" w:eastAsia="思源黑体 CN Normal" w:cs="思源黑体 CN Normal"/>
        </w:rPr>
        <w:t>Harbor-Registry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 docker-compose 部署 harbor 私有仓库的步骤，你也可以使用 docker 官方的 registry 镜像部署私有仓库(</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"_部署_Docker-Registry"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 Docker Registry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"https://github.com/docker/compose/releases"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docker compose 发布页面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docker-compose 二进制文件（这</w:t>
      </w:r>
      <w:r>
        <w:rPr>
          <w:rFonts w:hint="eastAsia" w:ascii="思源黑体 CN Normal" w:hAnsi="思源黑体 CN Normal" w:eastAsia="思源黑体 CN Normal" w:cs="思源黑体 CN Normal"/>
        </w:rPr>
        <w:t>里不再重复安装步骤了</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"https://github.com/vmware/harbor/releases"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harbor 发布页面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harbor 离线安装包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--continue https://storage.googleapis.com/harbor-releases/release-1.7.0/harbor-offline-installer-v1.7.0.tgz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-xzvf harbor-offline-installer-v1.7.0.tgz</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nginx 服务器使用的 x509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harbor-csr.json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w:t>
      </w:r>
      <w:r>
        <w:rPr>
          <w:rFonts w:hint="eastAsia" w:ascii="思源黑体 CN Normal" w:hAnsi="思源黑体 CN Normal" w:eastAsia="思源黑体 CN Normal" w:cs="思源黑体 CN Normal"/>
          <w:color w:val="393A34"/>
          <w:spacing w:val="3"/>
          <w:sz w:val="20"/>
          <w:szCs w:val="20"/>
        </w:rPr>
        <w:t>study163</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字段指定授权使用该证书的当前部署节点 IP，如果后续使用域名访问 harbor 则还需要添加域名；</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harbor 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harbor-csr.json | cfssljson -bare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mkdir -p /etc/harbor/ssl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mv harbor*.pem /etc/harbor/ssl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harbor.csr  harbor-csr.json</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harbor.cfg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harbor.cfg{,.bak}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vim harbor.cfg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harbor.cfg{,.bak}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8c8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hostname = 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hostname = reg.mydomain.com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12c12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ui_url_protocol =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ui_url_protocol = http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24,25c24,25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 = /etc/harbor/ssl/harbor.pem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ssl_cert_key = /etc/harbor/ssl/harbor-key.pem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 = /data/cert/server.crt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ssl_cert_key = /data/cert/server.key</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prepare{,.bak}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vim prepare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prepare{,.bak}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453a454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print(</w:t>
      </w:r>
      <w:r>
        <w:rPr>
          <w:rFonts w:hint="eastAsia" w:ascii="思源黑体 CN Normal" w:hAnsi="思源黑体 CN Normal" w:eastAsia="思源黑体 CN Normal" w:cs="思源黑体 CN Normal"/>
          <w:color w:val="032F62"/>
          <w:kern w:val="0"/>
          <w:sz w:val="20"/>
          <w:szCs w:val="20"/>
        </w:rPr>
        <w:t>"%s %w"</w:t>
      </w:r>
      <w:r>
        <w:rPr>
          <w:rFonts w:hint="eastAsia" w:ascii="思源黑体 CN Normal" w:hAnsi="思源黑体 CN Normal" w:eastAsia="思源黑体 CN Normal" w:cs="思源黑体 CN Normal"/>
          <w:color w:val="24292E"/>
          <w:kern w:val="0"/>
          <w:sz w:val="20"/>
          <w:szCs w:val="20"/>
        </w:rPr>
        <w:t>, args, kw)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490c491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"/C=/ST=/L=/O=/CN=/"</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需要修改 prepare 脚本的 empyt_subj 参数，否则后续 install 时出错退出：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Fail to generate key file: ./common/config/ui/private_key.pem, cert file: ./common/config/registry/root.crt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"https://github.com/vmware/harbor/issues/2920"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https://github.com/vmware/harbor/issues/2920</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加载和启动 harbor 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docker-compose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24292E"/>
          <w:kern w:val="0"/>
          <w:sz w:val="20"/>
          <w:szCs w:val="20"/>
        </w:rPr>
        <w:t xml:space="preserve"> ----Harbor has been installed and started successfully.----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Now you should be able to visit the admin portal at https://192.168.100.249.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For more details, please visit https://github.com/vmware/harbor </w:t>
      </w:r>
      <w:r>
        <w:rPr>
          <w:rFonts w:hint="eastAsia" w:ascii="思源黑体 CN Normal" w:hAnsi="思源黑体 CN Normal" w:eastAsia="思源黑体 CN Normal" w:cs="思源黑体 CN Normal"/>
          <w:color w:val="005CC5"/>
          <w:kern w:val="0"/>
          <w:sz w:val="20"/>
          <w:szCs w:val="20"/>
        </w:rPr>
        <w: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访问管理界面</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确认所有组件都工作正常：</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docker-compose 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Command                  State                                    Ports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harbor-adminserver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harbor-db            /usr/local/bin/docker-entr ...   Up (healthy)   3306/tcp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harbor-jobservice    /harbor/start.sh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harbor-log           /bin/sh -c /usr/local/bin/ ...   Up (healthy)   127.0.0.1:1514-</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10514/tcp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harbor-ui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nginx -g daemon off</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Up (healthy)   0.0.0.0:443-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443/tcp, 0.0.0.0:4443-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4443/tcp, 0.0.0.0:80-</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80/tcp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redis                docker-entrypoint.sh redis ...   Up             6379/tcp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registry             /entrypoint.sh serve /etc/ ...   Up (healthy)   5000/tcp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https://127.0.0.1:443，用账号 admin 和 harbor.cfg 配置文件中的默认密码 Harbor12345 登陆系统。</w:t>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6120130" cy="232537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运行时产生的文件、目录</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将日志打印到 /var/log/harbor 的相关目录下，使用 docker logs XXX 或 docker-compose logs XXX 将看不到容器的日志。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日志目录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/var/log/harbor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adminserver.log  jobservice.log  mysql.log  proxy.log  registry.log  ui.log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数据目录，包括数据库、镜像仓库</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ca_download  config  database  job_logs registry  secretkey</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客户端登陆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harbor 证书的 CA 证书拷贝到 /etc/docker/certs.d/192.168.100.249 目录下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mkdir -p /etc/docker/certs.d/192.168.100.249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cp /etc/kubernetes/cert/ca.pem /etc/docker/certs.d/192.168.100.249/ca.crt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 login 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Username: 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Password: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认证信息自动保存到 ~/.docker/config.json 文件。</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其它操作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下列操作的工作目录均为 解压离线安装文件后 生成的 harbor 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停止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docker-compose down -v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修改配置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vim harbor.cfg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更修改的配置更新到 docker-compose.yml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./prepare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chmod -R 666 common ## 防止容器进程没有权限读取生成的配置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启动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docker-compose up -d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w:t>
      </w:r>
      <w:r>
        <w:rPr>
          <w:rFonts w:hint="eastAsia" w:ascii="思源黑体 CN Normal" w:hAnsi="思源黑体 CN Normal" w:eastAsia="思源黑体 CN Normal" w:cs="思源黑体 CN Normal"/>
        </w:rPr>
        <w:t>集群</w:t>
      </w: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Node 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kubelet kube-proxy flanneld docker kube-proxy</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umount kubelet 挂载的目录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mount | grep '/var/lib/kubelet'| awk '{print $3}'|xargs sudo umount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kubelet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docker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flanneld 写入的网络配置文件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/var/run/flannel/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docker 的一些运行文件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/etc/systemd/system/{kubelet,docker,flanneld}.service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/etc/flanneld/cert /etc/kubernetes/cert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kube-proxy 和 docker 创建的 iptables：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iptables -F &amp;&amp; sudo iptables -X &amp;&amp; sudo iptables -F -t nat &amp;&amp; sudo iptables -X -t nat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flanneld 和 docker 创建的网桥：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 docker0</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Master 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kube-apiserver kube-controller-manager kube-scheduler 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kube-apiserver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/etc/systemd/system/{kube-apiserver,kube-controller-manager,kube-scheduler}.service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/opt/k8s/bin/{kube-apiserver,kube-controller-manager,kube-scheduler}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/etc/flanneld/cert /etc/kubernetes/cert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etcd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etcd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etcd 的工作目录和数据目录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/var/lib/etcd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/etc/systemd/system/etcd.service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/opt/k8s/bin/etcd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x509 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/etc/etcd/cert/*</w:t>
      </w:r>
    </w:p>
    <w:p>
      <w:pPr>
        <w:ind w:firstLine="480"/>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bookmarkStart w:id="85" w:name="_浏览器访问_kube-apiserver_安全端口"/>
      <w:bookmarkEnd w:id="85"/>
      <w:r>
        <w:rPr>
          <w:rFonts w:hint="eastAsia" w:ascii="思源黑体 CN Normal" w:hAnsi="思源黑体 CN Normal" w:eastAsia="思源黑体 CN Normal" w:cs="思源黑体 CN Normal"/>
        </w:rPr>
        <w:t>kubernetes 最佳实践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w:t>
      </w:r>
      <w:r>
        <w:rPr>
          <w:rFonts w:hint="eastAsia" w:ascii="思源黑体 CN Normal" w:hAnsi="思源黑体 CN Normal" w:eastAsia="思源黑体 CN Normal" w:cs="思源黑体 CN Normal"/>
        </w:rPr>
        <w:t>章节主要讲解</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k8s </w:t>
      </w: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生产级环境下的</w:t>
      </w: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及网易</w:t>
      </w:r>
      <w:r>
        <w:rPr>
          <w:rFonts w:hint="eastAsia" w:ascii="思源黑体 CN Normal" w:hAnsi="思源黑体 CN Normal" w:eastAsia="思源黑体 CN Normal" w:cs="思源黑体 CN Normal"/>
        </w:rPr>
        <w:t xml:space="preserve">对 </w:t>
      </w:r>
      <w:r>
        <w:rPr>
          <w:rFonts w:hint="eastAsia" w:ascii="思源黑体 CN Normal" w:hAnsi="思源黑体 CN Normal" w:eastAsia="思源黑体 CN Normal" w:cs="思源黑体 CN Normal"/>
        </w:rPr>
        <w:t xml:space="preserve">k8s </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探索和实践</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可视化自动化工具</w:t>
      </w:r>
    </w:p>
    <w:p>
      <w:pPr>
        <w:ind w:firstLine="480"/>
        <w:rPr>
          <w:rFonts w:hint="eastAsia" w:ascii="思源黑体 CN Normal" w:hAnsi="思源黑体 CN Normal" w:eastAsia="思源黑体 CN Normal" w:cs="思源黑体 CN Normal"/>
        </w:rPr>
      </w:pPr>
      <w:bookmarkStart w:id="86" w:name="OLE_LINK58"/>
      <w:bookmarkStart w:id="87" w:name="OLE_LINK16"/>
      <w:bookmarkStart w:id="88" w:name="OLE_LINK57"/>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集群插件</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dashboard </w:t>
      </w:r>
      <w:r>
        <w:rPr>
          <w:rFonts w:hint="eastAsia" w:ascii="思源黑体 CN Normal" w:hAnsi="思源黑体 CN Normal" w:eastAsia="思源黑体 CN Normal" w:cs="思源黑体 CN Normal"/>
        </w:rPr>
        <w:t>插件</w:t>
      </w:r>
    </w:p>
    <w:p>
      <w:pPr>
        <w:ind w:firstLine="480"/>
        <w:rPr>
          <w:rFonts w:hint="eastAsia" w:ascii="思源黑体 CN Normal" w:hAnsi="思源黑体 CN Normal" w:eastAsia="思源黑体 CN Normal" w:cs="思源黑体 CN Normal"/>
        </w:rPr>
      </w:pPr>
    </w:p>
    <w:bookmarkEnd w:id="86"/>
    <w:bookmarkEnd w:id="87"/>
    <w:bookmarkEnd w:id="88"/>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日志收集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集群插件</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elk </w:t>
      </w:r>
      <w:r>
        <w:rPr>
          <w:rFonts w:hint="eastAsia" w:ascii="思源黑体 CN Normal" w:hAnsi="思源黑体 CN Normal" w:eastAsia="思源黑体 CN Normal" w:cs="思源黑体 CN Normal"/>
        </w:rPr>
        <w:t>插件</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结合 K8S 的系统整体监控方案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集群插件</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heapster </w:t>
      </w:r>
      <w:r>
        <w:rPr>
          <w:rFonts w:hint="eastAsia" w:ascii="思源黑体 CN Normal" w:hAnsi="思源黑体 CN Normal" w:eastAsia="思源黑体 CN Normal" w:cs="思源黑体 CN Normal"/>
        </w:rPr>
        <w:t>插件</w:t>
      </w:r>
    </w:p>
    <w:p>
      <w:pP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生产</w:t>
      </w:r>
      <w:r>
        <w:rPr>
          <w:rFonts w:hint="eastAsia" w:ascii="思源黑体 CN Normal" w:hAnsi="思源黑体 CN Normal" w:eastAsia="思源黑体 CN Normal" w:cs="思源黑体 CN Normal"/>
        </w:rPr>
        <w:t>级的</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 xml:space="preserve">kubernetes </w:t>
      </w:r>
      <w:r>
        <w:rPr>
          <w:rFonts w:hint="eastAsia" w:ascii="思源黑体 CN Normal" w:hAnsi="思源黑体 CN Normal" w:eastAsia="思源黑体 CN Normal" w:cs="思源黑体 CN Normal"/>
        </w:rPr>
        <w:t>简化安装</w:t>
      </w:r>
      <w:r>
        <w:rPr>
          <w:rFonts w:hint="eastAsia" w:ascii="思源黑体 CN Normal" w:hAnsi="思源黑体 CN Normal" w:eastAsia="思源黑体 CN Normal" w:cs="思源黑体 CN Normal"/>
        </w:rPr>
        <w:t>工具</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kubeadm</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"https://www.kubernetes.org.cn/tags/kubeadm"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kubeadm</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是Kubernetes官方提供的用于快速安装Kubernetes集群的工具，伴随Kubernetes每个版本的发布都会同步更新，kubeadm会对集群配置方面的一些实践做调整，通过实验kubeadm可以学习到Kubernetes官方在集群配置上一些新的最佳实践。</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在Kubernetes的文档</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"https://kubernetes.io/docs/setup/independent/create-cluster-kubeadm/"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Creating a single master cluster with kubeadm</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中已经给出了目前kubeadm的主要特性已经处于beta状态了，在2018年将进入GA状态，说明kubeadm离可以在生产环境中使用的距离越来越近了。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w:t>
      </w:r>
      <w:r>
        <w:rPr>
          <w:rFonts w:hint="eastAsia" w:ascii="思源黑体 CN Normal" w:hAnsi="思源黑体 CN Normal" w:eastAsia="思源黑体 CN Normal" w:cs="思源黑体 CN Normal"/>
        </w:rPr>
        <w:t>参考资料：</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"https://kubernetes.io/docs/reference/setup-tools/kubeadm/kubeadm/"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https://kubernetes.io/docs/reference/setup-tools/kubeadm/kubeadm/</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"https://kubernetes.io/zh/docs/setup/independent/install-kubeadm/"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https://kubernetes.io/zh/docs/setup/independent/install-kubeadm/</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w:t>
      </w:r>
      <w:r>
        <w:rPr>
          <w:rFonts w:hint="eastAsia" w:ascii="思源黑体 CN Normal" w:hAnsi="思源黑体 CN Normal" w:eastAsia="思源黑体 CN Normal" w:cs="思源黑体 CN Normal"/>
        </w:rPr>
        <w:t>配置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在安装之前，需要先做如下准备。两台</w:t>
      </w:r>
      <w:r>
        <w:rPr>
          <w:rFonts w:hint="eastAsia" w:ascii="思源黑体 CN Normal" w:hAnsi="思源黑体 CN Normal" w:eastAsia="思源黑体 CN Normal" w:cs="思源黑体 CN Normal"/>
        </w:rPr>
        <w:t>CentOS 7.x主机如下：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/etc/hosts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192.168.100.243 node1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192.168.100.244 node2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执行前面章节</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"_系统初始化和全局变量"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集群环境搭建</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rPr>
        <w:t>系统</w:t>
      </w:r>
      <w:r>
        <w:rPr>
          <w:rStyle w:val="29"/>
          <w:rFonts w:hint="eastAsia" w:ascii="思源黑体 CN Normal" w:hAnsi="思源黑体 CN Normal" w:eastAsia="思源黑体 CN Normal" w:cs="思源黑体 CN Normal"/>
        </w:rPr>
        <w:t>初始化和全局变量</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配置</w:t>
      </w:r>
      <w:r>
        <w:rPr>
          <w:rFonts w:hint="eastAsia" w:ascii="思源黑体 CN Normal" w:hAnsi="思源黑体 CN Normal" w:eastAsia="思源黑体 CN Normal" w:cs="思源黑体 CN Normal"/>
        </w:rPr>
        <w:t>步骤</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安装docker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Kubernetes从1.6开始使用CRI(Container Runtime Interface)容器运行时接口。默认的容器运行时仍然是Docker，使用的是kubelet中内置dockershim CRI实现。</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1.12已经针对Docker的1.11.1, 1.12.1, 1.13.1, 17.03, 17.06, 17.09, 18.06等版本做了验证，需要注意Kubernetes 1.12最低支持的Docker版本是1.11.1。 我们这里在各节点安装docker的18.09.0版本。</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在测试或开发环境中</w:t>
      </w:r>
      <w:r>
        <w:rPr>
          <w:rFonts w:hint="eastAsia" w:ascii="思源黑体 CN Normal" w:hAnsi="思源黑体 CN Normal" w:eastAsia="思源黑体 CN Normal" w:cs="思源黑体 CN Normal"/>
        </w:rPr>
        <w:t xml:space="preserve"> Docker 官方为了简化安装流程，提供了一套便捷的安装脚本，CentOS 系统上可以使用这套脚本安装：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-fsSL get.docker.com -o get-docker.sh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sh get-docker.sh --mirror Aliyun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执行这个命令后，脚本就会自动的将一切准备工作做好，并且把</w:t>
      </w:r>
      <w:r>
        <w:rPr>
          <w:rFonts w:hint="eastAsia" w:ascii="思源黑体 CN Normal" w:hAnsi="思源黑体 CN Normal" w:eastAsia="思源黑体 CN Normal" w:cs="思源黑体 CN Normal"/>
        </w:rPr>
        <w:t xml:space="preserve"> Docker CE 的 Edge 版本安装在系统中。</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w:t>
      </w:r>
      <w:r>
        <w:rPr>
          <w:rFonts w:hint="eastAsia" w:ascii="思源黑体 CN Normal" w:hAnsi="思源黑体 CN Normal" w:eastAsia="思源黑体 CN Normal" w:cs="思源黑体 CN Normal"/>
        </w:rPr>
        <w:t>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systemctl enable 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systemctl start docker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确认一下</w:t>
      </w:r>
      <w:r>
        <w:rPr>
          <w:rFonts w:hint="eastAsia" w:ascii="思源黑体 CN Normal" w:hAnsi="思源黑体 CN Normal" w:eastAsia="思源黑体 CN Normal" w:cs="思源黑体 CN Normal"/>
        </w:rPr>
        <w:t>iptables filter表中FOWARD链的默认策略(pllicy)为ACCEPT。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iptables -nvL</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8"/>
                    <a:stretch>
                      <a:fillRect/>
                    </a:stretch>
                  </pic:blipFill>
                  <pic:spPr>
                    <a:xfrm>
                      <a:off x="0" y="0"/>
                      <a:ext cx="5274310" cy="1912620"/>
                    </a:xfrm>
                    <a:prstGeom prst="rect">
                      <a:avLst/>
                    </a:prstGeom>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w:t>
      </w:r>
      <w:r>
        <w:rPr>
          <w:rFonts w:hint="eastAsia" w:ascii="思源黑体 CN Normal" w:hAnsi="思源黑体 CN Normal" w:eastAsia="思源黑体 CN Normal" w:cs="思源黑体 CN Normal"/>
        </w:rPr>
        <w:t>不是，请参考</w:t>
      </w:r>
      <w:r>
        <w:rPr>
          <w:rFonts w:hint="eastAsia" w:ascii="思源黑体 CN Normal" w:hAnsi="思源黑体 CN Normal" w:eastAsia="思源黑体 CN Normal" w:cs="思源黑体 CN Normal"/>
        </w:rPr>
        <w:t>集群</w:t>
      </w:r>
      <w:r>
        <w:rPr>
          <w:rFonts w:hint="eastAsia" w:ascii="思源黑体 CN Normal" w:hAnsi="思源黑体 CN Normal" w:eastAsia="思源黑体 CN Normal" w:cs="思源黑体 CN Normal"/>
        </w:rPr>
        <w:t>环境搭建中的</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"_关闭防火墙"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关闭</w:t>
      </w:r>
      <w:r>
        <w:rPr>
          <w:rStyle w:val="29"/>
          <w:rFonts w:hint="eastAsia" w:ascii="思源黑体 CN Normal" w:hAnsi="思源黑体 CN Normal" w:eastAsia="思源黑体 CN Normal" w:cs="思源黑体 CN Normal"/>
        </w:rPr>
        <w:t>防火墙</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步骤</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shd w:val="pct10" w:color="auto" w:fill="FFFFFF"/>
        </w:rPr>
      </w:pPr>
      <w:r>
        <w:rPr>
          <w:rFonts w:hint="eastAsia" w:ascii="思源黑体 CN Normal" w:hAnsi="思源黑体 CN Normal" w:eastAsia="思源黑体 CN Normal" w:cs="思源黑体 CN Normal"/>
          <w:shd w:val="pct10" w:color="auto" w:fill="FFFFFF"/>
        </w:rPr>
        <w:t>Docker从1.13版本开始调整了默认的防火墙规则，禁用了iptables filter表中FOWARD链，这样会引起Kubernetes集群中跨Node的Pod无法通信。</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使用kubeadm部署kubernetes</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r>
        <w:rPr>
          <w:rFonts w:hint="eastAsia" w:ascii="思源黑体 CN Normal" w:hAnsi="思源黑体 CN Normal" w:eastAsia="思源黑体 CN Normal" w:cs="思源黑体 CN Normal"/>
        </w:rPr>
        <w:t>kubeadm</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kubelet</w:t>
      </w:r>
      <w:r>
        <w:rPr>
          <w:rFonts w:hint="eastAsia" w:ascii="思源黑体 CN Normal" w:hAnsi="思源黑体 CN Normal" w:eastAsia="思源黑体 CN Normal" w:cs="思源黑体 CN Normal"/>
        </w:rPr>
        <w:t>和</w:t>
      </w:r>
      <w:r>
        <w:rPr>
          <w:rFonts w:hint="eastAsia" w:ascii="思源黑体 CN Normal" w:hAnsi="思源黑体 CN Normal" w:eastAsia="思源黑体 CN Normal" w:cs="思源黑体 CN Normal"/>
        </w:rPr>
        <w:t>kubectl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需要在每台机器上都安装以下的软件包：</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kubeadm: 用来初始化集群的指令。</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在集群中的每个节点上用来启动 pod 和 container 等。</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用来与集群通信的命令行工具。</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替换阿里云的源安装</w:t>
      </w:r>
      <w:r>
        <w:rPr>
          <w:rFonts w:hint="eastAsia" w:ascii="思源黑体 CN Normal" w:hAnsi="思源黑体 CN Normal" w:eastAsia="思源黑体 CN Normal" w:cs="思源黑体 CN Normal"/>
        </w:rPr>
        <w:t>kubernetes.repo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&gt; /etc/yum.repos.d/kubernetes.repo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name=Kubernetes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baseurl=https://mirrors.aliyun.com/kubernetes/yum/repos/kubernetes-el7-x86_64/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enabled=1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gpgcheck=1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repo_gpgcheck=1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gpgkey=https://mirrors.aliyun.com/kubernetes/yum/doc/yum-key.gpg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https://mirrors.aliyun.com/kubernetes/yum/doc/rpm-package-key.gpg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makecache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可用版本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list --showduplicates | grep 'kubeadm\|kubectl\|kubelet'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r>
        <w:rPr>
          <w:rFonts w:hint="eastAsia" w:ascii="思源黑体 CN Normal" w:hAnsi="思源黑体 CN Normal" w:eastAsia="思源黑体 CN Normal" w:cs="思源黑体 CN Normal"/>
        </w:rPr>
        <w:t xml:space="preserve"> kubeadm1.14.1, kubelet1.14.1 和 kubectl1.14.1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install -y kubelet-1.1</w:t>
      </w:r>
      <w:r>
        <w:rPr>
          <w:rFonts w:hint="eastAsia" w:ascii="思源黑体 CN Normal" w:hAnsi="思源黑体 CN Normal" w:eastAsia="思源黑体 CN Normal" w:cs="思源黑体 CN Normal"/>
          <w:color w:val="393A34"/>
          <w:spacing w:val="3"/>
          <w:sz w:val="20"/>
          <w:szCs w:val="20"/>
        </w:rPr>
        <w:t>4</w:t>
      </w:r>
      <w:r>
        <w:rPr>
          <w:rFonts w:hint="eastAsia" w:ascii="思源黑体 CN Normal" w:hAnsi="思源黑体 CN Normal" w:eastAsia="思源黑体 CN Normal" w:cs="思源黑体 CN Normal"/>
          <w:color w:val="393A34"/>
          <w:spacing w:val="3"/>
          <w:sz w:val="20"/>
          <w:szCs w:val="20"/>
        </w:rPr>
        <w:t>.1 kubeadm-1.1</w:t>
      </w:r>
      <w:r>
        <w:rPr>
          <w:rFonts w:hint="eastAsia" w:ascii="思源黑体 CN Normal" w:hAnsi="思源黑体 CN Normal" w:eastAsia="思源黑体 CN Normal" w:cs="思源黑体 CN Normal"/>
          <w:color w:val="393A34"/>
          <w:spacing w:val="3"/>
          <w:sz w:val="20"/>
          <w:szCs w:val="20"/>
        </w:rPr>
        <w:t>4</w:t>
      </w:r>
      <w:r>
        <w:rPr>
          <w:rFonts w:hint="eastAsia" w:ascii="思源黑体 CN Normal" w:hAnsi="思源黑体 CN Normal" w:eastAsia="思源黑体 CN Normal" w:cs="思源黑体 CN Normal"/>
          <w:color w:val="393A34"/>
          <w:spacing w:val="3"/>
          <w:sz w:val="20"/>
          <w:szCs w:val="20"/>
        </w:rPr>
        <w:t>.1 kubectl-1.1</w:t>
      </w:r>
      <w:r>
        <w:rPr>
          <w:rFonts w:hint="eastAsia" w:ascii="思源黑体 CN Normal" w:hAnsi="思源黑体 CN Normal" w:eastAsia="思源黑体 CN Normal" w:cs="思源黑体 CN Normal"/>
          <w:color w:val="393A34"/>
          <w:spacing w:val="3"/>
          <w:sz w:val="20"/>
          <w:szCs w:val="20"/>
        </w:rPr>
        <w:t>4</w:t>
      </w:r>
      <w:r>
        <w:rPr>
          <w:rFonts w:hint="eastAsia" w:ascii="思源黑体 CN Normal" w:hAnsi="思源黑体 CN Normal" w:eastAsia="思源黑体 CN Normal" w:cs="思源黑体 CN Normal"/>
          <w:color w:val="393A34"/>
          <w:spacing w:val="3"/>
          <w:sz w:val="20"/>
          <w:szCs w:val="20"/>
        </w:rPr>
        <w:t>.1 --disableexcludes=kubernetes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从安装结果可以看出还安装了</w:t>
      </w:r>
      <w:r>
        <w:rPr>
          <w:rFonts w:hint="eastAsia" w:ascii="思源黑体 CN Normal" w:hAnsi="思源黑体 CN Normal" w:eastAsia="思源黑体 CN Normal" w:cs="思源黑体 CN Normal"/>
        </w:rPr>
        <w:t>cri-tools, kubernetes-cni, socat三个依赖：</w:t>
      </w:r>
    </w:p>
    <w:p>
      <w:pPr>
        <w:pStyle w:val="37"/>
        <w:numPr>
          <w:ilvl w:val="0"/>
          <w:numId w:val="11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socat是kubelet的依赖</w:t>
      </w:r>
    </w:p>
    <w:p>
      <w:pPr>
        <w:pStyle w:val="37"/>
        <w:numPr>
          <w:ilvl w:val="0"/>
          <w:numId w:val="11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cri-tools是CRI(Container Runtime Interface)容器运行时接口的命令行工具</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r>
        <w:rPr>
          <w:rFonts w:hint="eastAsia" w:ascii="思源黑体 CN Normal" w:hAnsi="思源黑体 CN Normal" w:eastAsia="思源黑体 CN Normal" w:cs="思源黑体 CN Normal"/>
          <w:highlight w:val="lightGray"/>
        </w:rPr>
        <w:t>kubelet –help</w:t>
      </w:r>
      <w:r>
        <w:rPr>
          <w:rFonts w:hint="eastAsia" w:ascii="思源黑体 CN Normal" w:hAnsi="思源黑体 CN Normal" w:eastAsia="思源黑体 CN Normal" w:cs="思源黑体 CN Normal"/>
        </w:rPr>
        <w:t>可以看到原来kubelet的绝大多数命令行flag参数都被DEPRECATED了</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而官方推荐我们使用–</w:t>
      </w:r>
      <w:r>
        <w:rPr>
          <w:rFonts w:hint="eastAsia" w:ascii="思源黑体 CN Normal" w:hAnsi="思源黑体 CN Normal" w:eastAsia="思源黑体 CN Normal" w:cs="思源黑体 CN Normal"/>
        </w:rPr>
        <w:t>config指定配置文件，并在配置文件中指定原来这些flag所配置的内容。具体内容可以查看这里</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"https://kubernetes.io/docs/tasks/administer-cluster/kubelet-config-file/"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Set Kubelet parameters via a config file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。这也是Kubernetes为了支持动态Kubelet配置（Dynamic Kubelet Configuration）才这么做的，参考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"https://kubernetes.io/docs/tasks/administer-cluster/reconfigure-kubelet/"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Reconfigure a Node’s Kubelet in a Live Cluster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kubelet的配置文件必须是json或yaml格式，具体可查看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"https://github.com/kubernetes/kubernetes/blob/release-1.10/pkg/kubelet/apis/kubeletconfig/v1beta1/types.go"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这里</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/etc/systemd/system/kubelet.service.d/10-kubeadm.conf，看到了下面的内容：</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Note: This dropin only works with kubeadm and kubelet v1.11+</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[Service]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xml:space="preserve">Environment="KUBELET_KUBECONFIG_ARGS=--bootstrap-kubeconfig=/etc/kubernetes/bootstrap-kubelet.conf </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--kubeconfig=/etc/kubernetes/kubelet.conf"</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Environment="KUBELET_CONFIG_ARGS=--config=</w:t>
      </w:r>
      <w:r>
        <w:rPr>
          <w:rFonts w:hint="eastAsia" w:ascii="思源黑体 CN Normal" w:hAnsi="思源黑体 CN Normal" w:eastAsia="思源黑体 CN Normal" w:cs="思源黑体 CN Normal"/>
          <w:b/>
          <w:color w:val="FF0000"/>
          <w:sz w:val="20"/>
          <w:szCs w:val="20"/>
          <w:highlight w:val="lightGray"/>
        </w:rPr>
        <w:t>/var/lib/kubelet/config.yaml</w:t>
      </w:r>
      <w:r>
        <w:rPr>
          <w:rFonts w:hint="eastAsia" w:ascii="思源黑体 CN Normal" w:hAnsi="思源黑体 CN Normal" w:eastAsia="思源黑体 CN Normal" w:cs="思源黑体 CN Normal"/>
          <w:sz w:val="20"/>
          <w:szCs w:val="20"/>
          <w:highlight w:val="lightGray"/>
        </w:rPr>
        <w:t>"</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"kubeadm init" and "kubeadm join" generates at runtime, populating the KUBELET_KUBEADM_ARGS variable dynamically</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EnvironmentFile=-/var/lib/kubelet/kubeadm-flags.env</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the user can use for overrides of the kubelet args as a last resort. Preferably, the user should use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the .NodeRegistration.KubeletExtraArgs object in the configuration files instead. KUBELET_EXTRA_ARGS should be sourced from this file.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EnvironmentFile=-/etc/sysconfig/kubelet</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ExecStart=</w:t>
      </w:r>
    </w:p>
    <w:p>
      <w:pPr>
        <w:rPr>
          <w:rFonts w:hint="eastAsia"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highlight w:val="lightGray"/>
        </w:rPr>
        <w:t>ExecStart=/usr/bin/kubelet $KUBELET_KUBECONFIG_ARGS $KUBELET_CONFIG_ARGS $KUBELET_KUBEADM_ARGS $KUBELET_EXTRA_ARGS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上面显示</w:t>
      </w:r>
      <w:r>
        <w:rPr>
          <w:rFonts w:hint="eastAsia" w:ascii="思源黑体 CN Normal" w:hAnsi="思源黑体 CN Normal" w:eastAsia="思源黑体 CN Normal" w:cs="思源黑体 CN Normal"/>
        </w:rPr>
        <w:t>kubeadm部署的kubelet的配置文件–config=/var/lib/kubelet/config.yaml，实际去查看/var/lib/kubelet和这个config.yaml的配置文件都没有被创建。 可以猜想肯定是运行kubeadm初始化集群时会自动生成这个配置文件，而如果我们不关闭Swap的话，第一次初始化集群肯定会失败的。</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所以还是老老实实的回到使用</w:t>
      </w:r>
      <w:r>
        <w:rPr>
          <w:rFonts w:hint="eastAsia" w:ascii="思源黑体 CN Normal" w:hAnsi="思源黑体 CN Normal" w:eastAsia="思源黑体 CN Normal" w:cs="思源黑体 CN Normal"/>
        </w:rPr>
        <w:t xml:space="preserve">kubelet的启动参数–fail-swap-on=false去掉必须关闭Swap的限制。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 xml:space="preserve"> kubelet 安装了哪些文件？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rpm -ql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/etc/kubernetes/manifests               # 清单目录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/etc/sysconfig/kubelet                  #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/etc/systemd/system/kubelet.service     # unit file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/usr/bin/kubelet                        # 主程序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修改/etc/sysconfig/kubelet，加入：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"s/KUBELET_EXTRA_ARGS=/KUBELET_EXTRA_ARGS=\"--fail-swap-on=false\"/" /etc/sysconfig/kubelet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/etc/sysconfig/kubelet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highlight w:val="lightGray"/>
        </w:rPr>
        <w:t>KUBELET_EXTRA_ARGS="--fail-swap-on=false"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kubeadm init初始化集群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在各节点开机启动</w:t>
      </w:r>
      <w:r>
        <w:rPr>
          <w:rFonts w:hint="eastAsia" w:ascii="思源黑体 CN Normal" w:hAnsi="思源黑体 CN Normal" w:eastAsia="思源黑体 CN Normal" w:cs="思源黑体 CN Normal"/>
        </w:rPr>
        <w:t>kubelet服务：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enable kubelet.service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如果是第一次运行，下载</w:t>
      </w:r>
      <w:r>
        <w:rPr>
          <w:rFonts w:hint="eastAsia" w:ascii="思源黑体 CN Normal" w:hAnsi="思源黑体 CN Normal" w:eastAsia="思源黑体 CN Normal" w:cs="思源黑体 CN Normal"/>
        </w:rPr>
        <w:t xml:space="preserve"> Docker 镜像后再运行 kubeadm init会比较慢，也可以通过 kubeadm config images pull 命令先将镜像下载到本地。kubeadm init 首先会执行一系列的运行前检查来确保机器满足运行 Kubernetes 的条件。这些检查会抛出警告并在发现错误的时候终止整个初始化进程。 然后 kubeadm init 会下载并安装集群的控制面组件，这可能会花费几分钟时间</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命令执行完以后，会自动启动</w:t>
      </w:r>
      <w:r>
        <w:rPr>
          <w:rFonts w:hint="eastAsia" w:ascii="思源黑体 CN Normal" w:hAnsi="思源黑体 CN Normal" w:eastAsia="思源黑体 CN Normal" w:cs="思源黑体 CN Normal"/>
        </w:rPr>
        <w:t xml:space="preserve"> kubelet Docker 镜像</w:t>
      </w:r>
      <w:r>
        <w:rPr>
          <w:rFonts w:hint="eastAsia" w:ascii="思源黑体 CN Normal" w:hAnsi="思源黑体 CN Normal" w:eastAsia="思源黑体 CN Normal" w:cs="思源黑体 CN Normal"/>
        </w:rPr>
        <w:t>，由于</w:t>
      </w:r>
      <w:r>
        <w:rPr>
          <w:rFonts w:hint="eastAsia" w:ascii="思源黑体 CN Normal" w:hAnsi="思源黑体 CN Normal" w:eastAsia="思源黑体 CN Normal" w:cs="思源黑体 CN Normal"/>
        </w:rPr>
        <w:t>不能</w:t>
      </w:r>
      <w:r>
        <w:rPr>
          <w:rFonts w:hint="eastAsia" w:ascii="思源黑体 CN Normal" w:hAnsi="思源黑体 CN Normal" w:eastAsia="思源黑体 CN Normal" w:cs="思源黑体 CN Normal"/>
        </w:rPr>
        <w:t>连接</w:t>
      </w:r>
      <w:r>
        <w:rPr>
          <w:rFonts w:hint="eastAsia" w:ascii="思源黑体 CN Normal" w:hAnsi="思源黑体 CN Normal" w:eastAsia="思源黑体 CN Normal" w:cs="思源黑体 CN Normal"/>
        </w:rPr>
        <w:t xml:space="preserve">到k8s </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镜像网站，所以</w:t>
      </w:r>
      <w:r>
        <w:rPr>
          <w:rFonts w:hint="eastAsia" w:ascii="思源黑体 CN Normal" w:hAnsi="思源黑体 CN Normal" w:eastAsia="思源黑体 CN Normal" w:cs="思源黑体 CN Normal"/>
        </w:rPr>
        <w:t>需要</w:t>
      </w:r>
      <w:r>
        <w:rPr>
          <w:rFonts w:hint="eastAsia" w:ascii="思源黑体 CN Normal" w:hAnsi="思源黑体 CN Normal" w:eastAsia="思源黑体 CN Normal" w:cs="思源黑体 CN Normal"/>
        </w:rPr>
        <w:t xml:space="preserve">从老师的hub.docker </w:t>
      </w:r>
      <w:r>
        <w:rPr>
          <w:rFonts w:hint="eastAsia" w:ascii="思源黑体 CN Normal" w:hAnsi="思源黑体 CN Normal" w:eastAsia="思源黑体 CN Normal" w:cs="思源黑体 CN Normal"/>
        </w:rPr>
        <w:t>上</w:t>
      </w:r>
      <w:r>
        <w:rPr>
          <w:rFonts w:hint="eastAsia" w:ascii="思源黑体 CN Normal" w:hAnsi="思源黑体 CN Normal" w:eastAsia="思源黑体 CN Normal" w:cs="思源黑体 CN Normal"/>
        </w:rPr>
        <w:t>拉取</w:t>
      </w:r>
      <w:r>
        <w:rPr>
          <w:rFonts w:hint="eastAsia" w:ascii="思源黑体 CN Normal" w:hAnsi="思源黑体 CN Normal" w:eastAsia="思源黑体 CN Normal" w:cs="思源黑体 CN Normal"/>
        </w:rPr>
        <w:t>再</w:t>
      </w:r>
      <w:r>
        <w:rPr>
          <w:rFonts w:hint="eastAsia" w:ascii="思源黑体 CN Normal" w:hAnsi="思源黑体 CN Normal" w:eastAsia="思源黑体 CN Normal" w:cs="思源黑体 CN Normal"/>
        </w:rPr>
        <w:t>改名字。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xiaochunping/kube-apiserver:v1.14.1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xiaochunping/kube-controller-manager:v1.14.1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xiaochunping/kube-scheduler:v1.14.1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xiaochunping/kube-proxy:v1.14.1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xiaochunping/pause:3.1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xiaochunping/etcd:3.3.10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xiaochunping/coredns:1.3.1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xiaochunping/kube-apiserver:v1.14.1 k8s.gcr.io/kube-apiserver:v1.14.1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xiaochunping/kube-controller-manager:v1.14.1 k8s.gcr.io/kube-controller-manager:v1.14.1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xiaochunping/kube-scheduler:v1.14.1 k8s.gcr.io/kube-scheduler:v1.14.1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xiaochunping/kube-proxy:v1.14.1 k8s.gcr.io/kube-proxy:v1.14.1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xiaochunping/pause:3.1 k8s.gcr.io/pause:3.1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xiaochunping/etcd:3.3.10 k8s.gcr.io/etcd:3.3.10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xiaochunping/coredns:1.3.1 k8s.gcr.io/coredns:1.3.1</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选择node1作为Master Node，在node1上执行下面的命令：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init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--kubernetes-version=v1.</w:t>
      </w:r>
      <w:r>
        <w:rPr>
          <w:rFonts w:hint="eastAsia" w:ascii="思源黑体 CN Normal" w:hAnsi="思源黑体 CN Normal" w:eastAsia="思源黑体 CN Normal" w:cs="思源黑体 CN Normal"/>
          <w:color w:val="393A34"/>
          <w:spacing w:val="3"/>
          <w:sz w:val="20"/>
          <w:szCs w:val="20"/>
        </w:rPr>
        <w:t>14</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rPr>
        <w:t>1</w:t>
      </w: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--pod-network-cidr=10.244.0.0/16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--apiserver-advertise-address=192.168.100.243</w:t>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--ignore-preflight-errors=Swap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因为我们选择</w:t>
      </w:r>
      <w:r>
        <w:rPr>
          <w:rFonts w:hint="eastAsia" w:ascii="思源黑体 CN Normal" w:hAnsi="思源黑体 CN Normal" w:eastAsia="思源黑体 CN Normal" w:cs="思源黑体 CN Normal"/>
        </w:rPr>
        <w:t>flannel作为Pod网络插件，所以上面的命令指定–pod-network-cidr=10.244.0.0/16。</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执行初始化，根据输出的内容基本上可以看出手动初始化安装一个</w:t>
      </w:r>
      <w:r>
        <w:rPr>
          <w:rFonts w:hint="eastAsia" w:ascii="思源黑体 CN Normal" w:hAnsi="思源黑体 CN Normal" w:eastAsia="思源黑体 CN Normal" w:cs="思源黑体 CN Normal"/>
        </w:rPr>
        <w:t>Kubernetes集群所需要的关键步骤。</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其中有以下关键内容：</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生成kubelet的配置文件”/var/lib/kubelet/config.yaml”</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[certificates]生成相关的各种证书</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[kubeconfig]生成相关的kubeconfig文件</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[bootstraptoken]生成token记录下来，后边使用kubeadm join往集群中添加节点时会用到</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下面的命令是配置常规用户如何使用</w:t>
      </w:r>
      <w:r>
        <w:rPr>
          <w:rFonts w:hint="eastAsia" w:ascii="思源黑体 CN Normal" w:hAnsi="思源黑体 CN Normal" w:eastAsia="思源黑体 CN Normal" w:cs="思源黑体 CN Normal"/>
        </w:rPr>
        <w:t>kubectl访问集群：</w:t>
      </w:r>
    </w:p>
    <w:p>
      <w:pPr>
        <w:pStyle w:val="37"/>
        <w:ind w:left="840" w:firstLine="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mkdir -p $HOME/.kube</w:t>
      </w:r>
    </w:p>
    <w:p>
      <w:pPr>
        <w:pStyle w:val="37"/>
        <w:ind w:left="840" w:firstLine="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sudo cp -i /etc/kubernetes/admin.conf $HOME/.kube/config</w:t>
      </w:r>
    </w:p>
    <w:p>
      <w:pPr>
        <w:pStyle w:val="37"/>
        <w:ind w:left="840" w:firstLine="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chown $(id -u):$(id -g) $HOME/.kube/config</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最后给出了将节点加入集群的命令</w:t>
      </w:r>
      <w:r>
        <w:rPr>
          <w:rFonts w:hint="eastAsia" w:ascii="思源黑体 CN Normal" w:hAnsi="思源黑体 CN Normal" w:eastAsia="思源黑体 CN Normal" w:cs="思源黑体 CN Normal"/>
        </w:rPr>
        <w:t>kubeadm join 192.168.100.243:6443 –token zalj3i.q831ehufqb98d1ic –discovery-token-ca-cert-hash sha256:6ee48b19ba61a2dda77f6b60687c5fd11072ab898cfdfef32a68821d1dbe8efa</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请备份好</w:t>
      </w:r>
      <w:r>
        <w:rPr>
          <w:rFonts w:hint="eastAsia" w:ascii="思源黑体 CN Normal" w:hAnsi="思源黑体 CN Normal" w:eastAsia="思源黑体 CN Normal" w:cs="思源黑体 CN Normal"/>
          <w:highlight w:val="lightGray"/>
        </w:rPr>
        <w:t xml:space="preserve"> kubeadm init 输出中的 kubeadm join 命令，因为您会需要这个命令来给集群添加节点。</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查看一下集群状态：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cs,nodes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确认个组件都处于</w:t>
      </w:r>
      <w:r>
        <w:rPr>
          <w:rFonts w:hint="eastAsia" w:ascii="思源黑体 CN Normal" w:hAnsi="思源黑体 CN Normal" w:eastAsia="思源黑体 CN Normal" w:cs="思源黑体 CN Normal"/>
        </w:rPr>
        <w:t>healthy状态。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集群初始化如果遇到问题，可以使用下面的命令进行清理：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reset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cni0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cni0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flannel.1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/var/lib/cni/</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部署 </w:t>
      </w:r>
      <w:r>
        <w:rPr>
          <w:rFonts w:hint="eastAsia" w:ascii="思源黑体 CN Normal" w:hAnsi="思源黑体 CN Normal" w:eastAsia="思源黑体 CN Normal" w:cs="思源黑体 CN Normal"/>
        </w:rPr>
        <w:t>Flannel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接下来安装</w:t>
      </w:r>
      <w:r>
        <w:rPr>
          <w:rFonts w:hint="eastAsia" w:ascii="思源黑体 CN Normal" w:hAnsi="思源黑体 CN Normal" w:eastAsia="思源黑体 CN Normal" w:cs="思源黑体 CN Normal"/>
        </w:rPr>
        <w:t>flannel network add-on：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mkdir -p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下载</w:t>
      </w:r>
      <w:r>
        <w:rPr>
          <w:rFonts w:hint="eastAsia" w:ascii="思源黑体 CN Normal" w:hAnsi="思源黑体 CN Normal" w:eastAsia="思源黑体 CN Normal" w:cs="思源黑体 CN Normal"/>
          <w:color w:val="393A34"/>
          <w:spacing w:val="3"/>
          <w:sz w:val="20"/>
          <w:szCs w:val="20"/>
        </w:rPr>
        <w:t>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wget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"https://raw.githubusercontent.com/coreos/flannel/master/Documentation/kube-flannel.yml"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pacing w:val="3"/>
          <w:sz w:val="20"/>
          <w:szCs w:val="20"/>
        </w:rPr>
        <w:t>https://raw.githubusercontent.com/coreos/flannel/master/Documentation/kube-flannel.yml</w:t>
      </w:r>
      <w:r>
        <w:rPr>
          <w:rStyle w:val="29"/>
          <w:rFonts w:hint="eastAsia" w:ascii="思源黑体 CN Normal" w:hAnsi="思源黑体 CN Normal" w:eastAsia="思源黑体 CN Normal" w:cs="思源黑体 CN Normal"/>
          <w:spacing w:val="3"/>
          <w:sz w:val="20"/>
          <w:szCs w:val="20"/>
        </w:rPr>
        <w:fldChar w:fldCharType="end"/>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rPr>
        <w:t xml:space="preserve">启动 </w:t>
      </w:r>
      <w:r>
        <w:rPr>
          <w:rFonts w:hint="eastAsia" w:ascii="思源黑体 CN Normal" w:hAnsi="思源黑体 CN Normal" w:eastAsia="思源黑体 CN Normal" w:cs="思源黑体 CN Normal"/>
          <w:color w:val="393A34"/>
          <w:spacing w:val="3"/>
          <w:sz w:val="20"/>
          <w:szCs w:val="20"/>
        </w:rPr>
        <w:t xml:space="preserve">flannel </w:t>
      </w:r>
      <w:r>
        <w:rPr>
          <w:rFonts w:hint="eastAsia" w:ascii="思源黑体 CN Normal" w:hAnsi="思源黑体 CN Normal" w:eastAsia="思源黑体 CN Normal" w:cs="思源黑体 CN Normal"/>
          <w:color w:val="393A34"/>
          <w:spacing w:val="3"/>
          <w:sz w:val="20"/>
          <w:szCs w:val="20"/>
        </w:rPr>
        <w:t>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kube-flannel.yml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这里注意</w:t>
      </w:r>
      <w:r>
        <w:rPr>
          <w:rFonts w:hint="eastAsia" w:ascii="思源黑体 CN Normal" w:hAnsi="思源黑体 CN Normal" w:eastAsia="思源黑体 CN Normal" w:cs="思源黑体 CN Normal"/>
          <w:highlight w:val="lightGray"/>
        </w:rPr>
        <w:t>kube-flannel.yml这个文件里的flannel的镜像是0.11.0，quay.io/coreos/flannel:v0.11.0-amd64</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w:t>
      </w:r>
      <w:r>
        <w:rPr>
          <w:rFonts w:hint="eastAsia" w:ascii="思源黑体 CN Normal" w:hAnsi="思源黑体 CN Normal" w:eastAsia="思源黑体 CN Normal" w:cs="思源黑体 CN Normal"/>
        </w:rPr>
        <w:t>Node有多个网卡的话，参考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"https://github.com/kubernetes/kubernetes/issues/39701"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flannel issues 39701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，目前需要在kube-flannel.yml中使用–iface参数指定集群主机内网网卡的名称，否则可能会出现dns无法解析。需要将kube-flannel.yml下载到本地，flanneld启动参数加上–iface=&lt;iface-name&gt;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containers: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kube-flannel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quay.io/coreos/flannel:v0.11.0-amd64</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command: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/opt/bin/flanneld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args: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--ip-masq</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--kube-subnet-mgr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--iface=eth1</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本次按上面的步骤部署</w:t>
      </w:r>
      <w:r>
        <w:rPr>
          <w:rFonts w:hint="eastAsia" w:ascii="思源黑体 CN Normal" w:hAnsi="思源黑体 CN Normal" w:eastAsia="思源黑体 CN Normal" w:cs="思源黑体 CN Normal"/>
        </w:rPr>
        <w:t>flannel，发现没有效果，查看一下集群中的daemonset：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ds -l app=flannel -n kube-system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kubectl get pod –all-namespaces -o wide确保所有的Pod都处于Running状态。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 --all-namespaces -o wide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节点状态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kubectl get </w:t>
      </w:r>
      <w:r>
        <w:rPr>
          <w:rFonts w:hint="eastAsia" w:ascii="思源黑体 CN Normal" w:hAnsi="思源黑体 CN Normal" w:eastAsia="思源黑体 CN Normal" w:cs="思源黑体 CN Normal"/>
          <w:color w:val="393A34"/>
          <w:spacing w:val="3"/>
          <w:sz w:val="20"/>
          <w:szCs w:val="20"/>
        </w:rPr>
        <w:t>cs,node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w:t>
      </w: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rPr>
        <w:t>的</w:t>
      </w:r>
      <w:r>
        <w:rPr>
          <w:rFonts w:hint="eastAsia" w:ascii="思源黑体 CN Normal" w:hAnsi="思源黑体 CN Normal" w:eastAsia="思源黑体 CN Normal" w:cs="思源黑体 CN Normal"/>
        </w:rPr>
        <w:t>STATUS已经是Ready</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w:t>
      </w:r>
      <w:r>
        <w:rPr>
          <w:rFonts w:hint="eastAsia" w:ascii="思源黑体 CN Normal" w:hAnsi="思源黑体 CN Normal" w:eastAsia="思源黑体 CN Normal" w:cs="思源黑体 CN Normal"/>
        </w:rPr>
        <w:t>Kubernetes集群中添加Node节点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将新节点添加到集群为每一台机器上执行以下操作</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kubeadm join --token &lt;token&gt; &lt;master-ip&gt;:&lt;master-port&gt; --discovery-token-ca-cert-hash sha256:&lt;hash&gt;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如果忘记了</w:t>
      </w:r>
      <w:r>
        <w:rPr>
          <w:rFonts w:hint="eastAsia" w:ascii="思源黑体 CN Normal" w:hAnsi="思源黑体 CN Normal" w:eastAsia="思源黑体 CN Normal" w:cs="思源黑体 CN Normal"/>
        </w:rPr>
        <w:t xml:space="preserve"> Master 的 Token，可以在 Master 上输入以下命令查看：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kubeadm token </w:t>
      </w:r>
      <w:r>
        <w:rPr>
          <w:rFonts w:hint="eastAsia" w:ascii="思源黑体 CN Normal" w:hAnsi="思源黑体 CN Normal" w:eastAsia="思源黑体 CN Normal" w:cs="思源黑体 CN Normal"/>
          <w:color w:val="393A34"/>
          <w:spacing w:val="3"/>
          <w:sz w:val="20"/>
          <w:szCs w:val="20"/>
        </w:rPr>
        <w:t>list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w:t>
      </w:r>
      <w:r>
        <w:rPr>
          <w:rFonts w:hint="eastAsia" w:ascii="思源黑体 CN Normal" w:hAnsi="思源黑体 CN Normal" w:eastAsia="思源黑体 CN Normal" w:cs="思源黑体 CN Normal"/>
        </w:rPr>
        <w:t xml:space="preserve"> Token 过期是时间是24小时，如果 Token 过期以后，可以输入以下命令，生成新的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kubeadm token </w:t>
      </w:r>
      <w:r>
        <w:rPr>
          <w:rFonts w:hint="eastAsia" w:ascii="思源黑体 CN Normal" w:hAnsi="思源黑体 CN Normal" w:eastAsia="思源黑体 CN Normal" w:cs="思源黑体 CN Normal"/>
          <w:color w:val="393A34"/>
          <w:spacing w:val="3"/>
          <w:sz w:val="20"/>
          <w:szCs w:val="20"/>
        </w:rPr>
        <w:t>create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-discovery-token-ca-cert-hash 的查看方法，在 Master 运行以下命令查看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openssl x509 -pubkey -in /etc/kubernetes/pki/ca.crt | openssl rsa -pubin -outform der 2&gt;/dev/null | openssl dgst -sha256 -hex | sed 's/^.*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接下来我们开始正式将</w:t>
      </w:r>
      <w:r>
        <w:rPr>
          <w:rFonts w:hint="eastAsia" w:ascii="思源黑体 CN Normal" w:hAnsi="思源黑体 CN Normal" w:eastAsia="思源黑体 CN Normal" w:cs="思源黑体 CN Normal"/>
        </w:rPr>
        <w:t xml:space="preserve"> Node 节点加入到 Master ，输入以下命令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join 192.168.100.243:6443 --token cvj70p.iv3k58e0fb6lrn9y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--discovery-token-ca-cert-hash sha256:fae63a0a1ef01058f6173bfc8983fc3c976b6f9f6d55fd8c4ab2140c7596c4fc</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Master 查看节点加入情况，其他节点加入以后：</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Node 节点上查看 Docker 容器运行状态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w:t>
      </w:r>
      <w:r>
        <w:rPr>
          <w:rFonts w:hint="eastAsia" w:ascii="思源黑体 CN Normal" w:hAnsi="思源黑体 CN Normal" w:eastAsia="思源黑体 CN Normal" w:cs="思源黑体 CN Normal"/>
        </w:rPr>
        <w:t>节点上docker启动了flanneld</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kube-proxy、</w:t>
      </w:r>
      <w:r>
        <w:rPr>
          <w:rFonts w:hint="eastAsia" w:ascii="思源黑体 CN Normal" w:hAnsi="思源黑体 CN Normal" w:eastAsia="思源黑体 CN Normal" w:cs="思源黑体 CN Normal"/>
        </w:rPr>
        <w:t>pause</w:t>
      </w:r>
      <w:r>
        <w:rPr>
          <w:rFonts w:hint="eastAsia" w:ascii="思源黑体 CN Normal" w:hAnsi="思源黑体 CN Normal" w:eastAsia="思源黑体 CN Normal" w:cs="思源黑体 CN Normal"/>
        </w:rPr>
        <w:t>容器</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最后在</w:t>
      </w:r>
      <w:r>
        <w:rPr>
          <w:rFonts w:hint="eastAsia" w:ascii="思源黑体 CN Normal" w:hAnsi="思源黑体 CN Normal" w:eastAsia="思源黑体 CN Normal" w:cs="思源黑体 CN Normal"/>
        </w:rPr>
        <w:t xml:space="preserve"> Master 节点上查看 Pod 运行状态，可以的看到 kube-flannel 和 kube-flannel 在每一个 Node 节点上都有运行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-n kube-system -o wide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从集群</w:t>
      </w:r>
      <w:r>
        <w:rPr>
          <w:rFonts w:hint="eastAsia" w:ascii="思源黑体 CN Normal" w:hAnsi="思源黑体 CN Normal" w:eastAsia="思源黑体 CN Normal" w:cs="思源黑体 CN Normal"/>
        </w:rPr>
        <w:t>中删除Node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如果需要从集群中移除</w:t>
      </w:r>
      <w:r>
        <w:rPr>
          <w:rFonts w:hint="eastAsia" w:ascii="思源黑体 CN Normal" w:hAnsi="思源黑体 CN Normal" w:eastAsia="思源黑体 CN Normal" w:cs="思源黑体 CN Normal"/>
        </w:rPr>
        <w:t>node2这个Node执行下面的命令：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master节点上执行：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drain node2 --delete-local-data --force --ignore-daemonsets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node node2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Node 被删除,需要重启所有 kubeadm 安装状态:：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reset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cni0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cni0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flannel.1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/var/lib/cni/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w:t>
      </w:r>
      <w:r>
        <w:rPr>
          <w:rFonts w:hint="eastAsia" w:ascii="思源黑体 CN Normal" w:hAnsi="思源黑体 CN Normal" w:eastAsia="思源黑体 CN Normal" w:cs="思源黑体 CN Normal"/>
        </w:rPr>
        <w:t>pod。如果您希望能够在主服务器上安排pod，例如对于用于开发的单机Kubernetes集群，可以运行以下命令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所有主服务器都安排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taint nodes --all node-role.kubernetes.io/master-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指定 </w:t>
      </w:r>
      <w:r>
        <w:rPr>
          <w:rFonts w:hint="eastAsia" w:ascii="思源黑体 CN Normal" w:hAnsi="思源黑体 CN Normal" w:eastAsia="思源黑体 CN Normal" w:cs="思源黑体 CN Normal"/>
          <w:color w:val="393A34"/>
          <w:spacing w:val="3"/>
          <w:sz w:val="20"/>
          <w:szCs w:val="20"/>
        </w:rPr>
        <w:t>hadoop1</w:t>
      </w:r>
      <w:r>
        <w:rPr>
          <w:rFonts w:hint="eastAsia" w:ascii="思源黑体 CN Normal" w:hAnsi="思源黑体 CN Normal" w:eastAsia="思源黑体 CN Normal" w:cs="思源黑体 CN Normal"/>
          <w:color w:val="393A34"/>
          <w:spacing w:val="3"/>
          <w:sz w:val="20"/>
          <w:szCs w:val="20"/>
        </w:rPr>
        <w:t xml:space="preserve"> 服务器都安排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taint nodes hadoop1 node-role.kubernetes.io/master-</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whoami 是一个简单的HTTP docker服务，用于打印容器ID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Master 运行部署 Whoami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deployment whoami --image=idoall/whoami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部署状态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的部署信息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deployment 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的容器日志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po whoami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w:t>
      </w:r>
      <w:r>
        <w:rPr>
          <w:rFonts w:hint="eastAsia" w:ascii="思源黑体 CN Normal" w:hAnsi="思源黑体 CN Normal" w:eastAsia="思源黑体 CN Normal" w:cs="思源黑体 CN Normal"/>
        </w:rPr>
        <w:t xml:space="preserve"> Whoami 扩展端口</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创建一个可以通过互联网访问的 Whoami 容器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service nodeport whoami --tcp=80:80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上面的命令将在主机上为</w:t>
      </w:r>
      <w:r>
        <w:rPr>
          <w:rFonts w:hint="eastAsia" w:ascii="思源黑体 CN Normal" w:hAnsi="思源黑体 CN Normal" w:eastAsia="思源黑体 CN Normal" w:cs="思源黑体 CN Normal"/>
          <w:highlight w:val="lightGray"/>
        </w:rPr>
        <w:t xml:space="preserve"> Whoami 部署创建面向公众的服务。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由于这是一个节点端口部署，因此</w:t>
      </w:r>
      <w:r>
        <w:rPr>
          <w:rFonts w:hint="eastAsia" w:ascii="思源黑体 CN Normal" w:hAnsi="思源黑体 CN Normal" w:eastAsia="思源黑体 CN Normal" w:cs="思源黑体 CN Normal"/>
          <w:highlight w:val="lightGray"/>
        </w:rPr>
        <w:t xml:space="preserve"> kubernetes 会将此服务分配给32000+范围内的主机上的端口。</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查看当前的服务状态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svc,pods -o wide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上面的服务可以看到</w:t>
      </w:r>
      <w:r>
        <w:rPr>
          <w:rFonts w:hint="eastAsia" w:ascii="思源黑体 CN Normal" w:hAnsi="思源黑体 CN Normal" w:eastAsia="思源黑体 CN Normal" w:cs="思源黑体 CN Normal"/>
          <w:highlight w:val="lightGray"/>
        </w:rPr>
        <w:t xml:space="preserve"> Whoami 运行在 32707 端口，通过 http://10.0.0.101:32707 访问</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Whoami 服务是否运行正常</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curl </w:t>
      </w:r>
      <w:r>
        <w:rPr>
          <w:rFonts w:hint="eastAsia" w:ascii="思源黑体 CN Normal" w:hAnsi="思源黑体 CN Normal" w:eastAsia="思源黑体 CN Normal" w:cs="思源黑体 CN Normal"/>
          <w:color w:val="393A34"/>
          <w:spacing w:val="3"/>
          <w:sz w:val="20"/>
          <w:szCs w:val="20"/>
        </w:rPr>
        <w:t>hadoop2</w:t>
      </w:r>
      <w:r>
        <w:rPr>
          <w:rFonts w:hint="eastAsia" w:ascii="思源黑体 CN Normal" w:hAnsi="思源黑体 CN Normal" w:eastAsia="思源黑体 CN Normal" w:cs="思源黑体 CN Normal"/>
          <w:color w:val="393A34"/>
          <w:spacing w:val="3"/>
          <w:sz w:val="20"/>
          <w:szCs w:val="20"/>
        </w:rPr>
        <w:t>:32707</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扩展部署应用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scale --replicas=</w:t>
      </w:r>
      <w:r>
        <w:rPr>
          <w:rFonts w:hint="eastAsia" w:ascii="思源黑体 CN Normal" w:hAnsi="思源黑体 CN Normal" w:eastAsia="思源黑体 CN Normal" w:cs="思源黑体 CN Normal"/>
          <w:color w:val="393A34"/>
          <w:spacing w:val="3"/>
          <w:sz w:val="20"/>
          <w:szCs w:val="20"/>
        </w:rPr>
        <w:t>5</w:t>
      </w:r>
      <w:r>
        <w:rPr>
          <w:rFonts w:hint="eastAsia" w:ascii="思源黑体 CN Normal" w:hAnsi="思源黑体 CN Normal" w:eastAsia="思源黑体 CN Normal" w:cs="思源黑体 CN Normal"/>
          <w:color w:val="393A34"/>
          <w:spacing w:val="3"/>
          <w:sz w:val="20"/>
          <w:szCs w:val="20"/>
        </w:rPr>
        <w:t xml:space="preserve"> deployment/whoami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查看扩展后的结果,可以看到 Whoami 在 hadoop1、hadoop2、hadoop3上面都有部署</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scale --replicas=5 deployment/whoami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测试扩展后的结果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c0:32707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ClusterIP 模式会提供一个集群内部的虚拟IP（与Pod不在同一网段)，以供集群内部的 Pod 之间通信使用。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Whoami 部署</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deployment whoami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Dashboard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从版本</w:t>
      </w:r>
      <w:r>
        <w:rPr>
          <w:rFonts w:hint="eastAsia" w:ascii="思源黑体 CN Normal" w:hAnsi="思源黑体 CN Normal" w:eastAsia="思源黑体 CN Normal" w:cs="思源黑体 CN Normal"/>
        </w:rPr>
        <w:t>1.7开始，仪表板不再具有默认授予的完全管理员权限。所有权限都被撤销，并且只授予了使 Dashboard 工作所需的最小权限。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我们使用官方提供的</w:t>
      </w:r>
      <w:r>
        <w:rPr>
          <w:rFonts w:hint="eastAsia" w:ascii="思源黑体 CN Normal" w:hAnsi="思源黑体 CN Normal" w:eastAsia="思源黑体 CN Normal" w:cs="思源黑体 CN Normal"/>
        </w:rPr>
        <w:t xml:space="preserve"> v1.12.3 版本的配置文件</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前面</w:t>
      </w:r>
      <w:r>
        <w:rPr>
          <w:rFonts w:hint="eastAsia" w:ascii="思源黑体 CN Normal" w:hAnsi="思源黑体 CN Normal" w:eastAsia="思源黑体 CN Normal" w:cs="思源黑体 CN Normal"/>
        </w:rPr>
        <w:t>章节中配置</w:t>
      </w:r>
      <w:r>
        <w:rPr>
          <w:rFonts w:hint="eastAsia" w:ascii="思源黑体 CN Normal" w:hAnsi="思源黑体 CN Normal" w:eastAsia="思源黑体 CN Normal" w:cs="思源黑体 CN Normal"/>
        </w:rPr>
        <w:t>dashboard 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/opt/k8s/work/kubernetes/cluster/addons/dashboard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复制</w:t>
      </w:r>
      <w:r>
        <w:rPr>
          <w:rFonts w:hint="eastAsia" w:ascii="思源黑体 CN Normal" w:hAnsi="思源黑体 CN Normal" w:eastAsia="思源黑体 CN Normal" w:cs="思源黑体 CN Normal"/>
        </w:rPr>
        <w:t>所有的yaml文件</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dashboard</w:t>
      </w:r>
      <w:r>
        <w:rPr>
          <w:rFonts w:hint="eastAsia" w:ascii="思源黑体 CN Normal" w:hAnsi="思源黑体 CN Normal" w:eastAsia="思源黑体 CN Normal" w:cs="思源黑体 CN Normal"/>
        </w:rPr>
        <w:t>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kubernetes-dashboard.yaml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b/>
        </w:rPr>
        <w:t>前面</w:t>
      </w:r>
      <w:r>
        <w:rPr>
          <w:rFonts w:hint="eastAsia" w:ascii="思源黑体 CN Normal" w:hAnsi="思源黑体 CN Normal" w:eastAsia="思源黑体 CN Normal" w:cs="思源黑体 CN Normal"/>
          <w:b/>
        </w:rPr>
        <w:t>章节中的配置</w:t>
      </w:r>
      <w:r>
        <w:rPr>
          <w:rFonts w:hint="eastAsia" w:ascii="思源黑体 CN Normal" w:hAnsi="思源黑体 CN Normal" w:eastAsia="思源黑体 CN Normal" w:cs="思源黑体 CN Normal"/>
          <w:b/>
        </w:rPr>
        <w:t>中</w:t>
      </w:r>
      <w:r>
        <w:rPr>
          <w:rFonts w:hint="eastAsia" w:ascii="思源黑体 CN Normal" w:hAnsi="思源黑体 CN Normal" w:eastAsia="思源黑体 CN Normal" w:cs="思源黑体 CN Normal"/>
          <w:b/>
        </w:rPr>
        <w:t>已经添加了NodePort</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NodePort 模式下 Kubernetes 将会在每个 Node 上打开一个端口并且每个 Node 的端口都是一样的，通过 &lt;NodeIP&gt;:NodePort 的方式 Kubernetes 集群外部的程序可以访问 Service。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通过下面的命令，可以查看到，服务已在服务器的端口</w:t>
      </w:r>
      <w:r>
        <w:rPr>
          <w:rFonts w:hint="eastAsia" w:ascii="思源黑体 CN Normal" w:hAnsi="思源黑体 CN Normal" w:eastAsia="思源黑体 CN Normal" w:cs="思源黑体 CN Normal"/>
        </w:rPr>
        <w:t>31230（HTTPS）上公开。现在，您可以从以下浏览器访问它：https://10.0.0.100:30779。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get service kubernetes-dashboard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 xml:space="preserve"> Dashboard 状态</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--all-namespaces | grep kubernetes-dashboard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日志</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-f kubernetes-dashboard-57df4db6b-6scvx -n kube-system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w:t>
      </w:r>
      <w:r>
        <w:rPr>
          <w:rFonts w:hint="eastAsia" w:ascii="思源黑体 CN Normal" w:hAnsi="思源黑体 CN Normal" w:eastAsia="思源黑体 CN Normal" w:cs="思源黑体 CN Normal"/>
          <w:b/>
        </w:rPr>
        <w:t>访问Dashboard</w:t>
      </w:r>
      <w:r>
        <w:rPr>
          <w:rFonts w:hint="eastAsia" w:ascii="思源黑体 CN Normal" w:hAnsi="思源黑体 CN Normal" w:eastAsia="思源黑体 CN Normal" w:cs="思源黑体 CN Normal"/>
          <w:b/>
        </w:rPr>
        <w:t>的</w:t>
      </w:r>
      <w:r>
        <w:rPr>
          <w:rFonts w:hint="eastAsia" w:ascii="思源黑体 CN Normal" w:hAnsi="思源黑体 CN Normal" w:eastAsia="思源黑体 CN Normal" w:cs="思源黑体 CN Normal"/>
          <w:b/>
        </w:rPr>
        <w:t>token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需要创建一个</w:t>
      </w:r>
      <w:r>
        <w:rPr>
          <w:rFonts w:hint="eastAsia" w:ascii="思源黑体 CN Normal" w:hAnsi="思源黑体 CN Normal" w:eastAsia="思源黑体 CN Normal" w:cs="思源黑体 CN Normal"/>
        </w:rPr>
        <w:t xml:space="preserve"> Admin 用户并授予 Admin 角色绑定，使用下面的 yaml文件 创建 admin 用户并赋予管理员权限，然后可以通过 Token 访问 kubernetes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您可以通过创建以下 ClusterRoleBinding 来授予 Dashboard 服务 Admin 管理员权限。</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secret -o wide --all-namespaces | grep kubernetes-dashboard-token</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describe secret kubernetes-dashboard-token-fbl6l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上面的</w:t>
      </w:r>
      <w:r>
        <w:rPr>
          <w:rFonts w:hint="eastAsia" w:ascii="思源黑体 CN Normal" w:hAnsi="思源黑体 CN Normal" w:eastAsia="思源黑体 CN Normal" w:cs="思源黑体 CN Normal"/>
        </w:rPr>
        <w:t>token 就是登录用的密码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w:t>
      </w:r>
      <w:r>
        <w:rPr>
          <w:rFonts w:hint="eastAsia" w:ascii="思源黑体 CN Normal" w:hAnsi="思源黑体 CN Normal" w:eastAsia="思源黑体 CN Normal" w:cs="思源黑体 CN Normal"/>
        </w:rPr>
        <w:t xml:space="preserve"> jsonpath 直接获取 token</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get secret kubernetes-dashboard-token-fbl6l -o jsonpath={.data.token}|base64 -d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也可以使用下面的命令，直接获取</w:t>
      </w:r>
      <w:r>
        <w:rPr>
          <w:rFonts w:hint="eastAsia" w:ascii="思源黑体 CN Normal" w:hAnsi="思源黑体 CN Normal" w:eastAsia="思源黑体 CN Normal" w:cs="思源黑体 CN Normal"/>
        </w:rPr>
        <w:t xml:space="preserve"> kubernetes-dashboard-token 的值，然后直接打印输出</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k8tokenvalue=`kubectl get secret -o wide --all-namespaces | grep kubernetes-dashboard-token | awk '{print $2}'`;kubectl -n kube-system get secret $k8tokenvalue -o jsonpath={.data.token}|base64 -d | awk '{print $1}'</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Heaster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参照</w:t>
      </w:r>
      <w:r>
        <w:rPr>
          <w:rFonts w:hint="eastAsia" w:ascii="思源黑体 CN Normal" w:hAnsi="思源黑体 CN Normal" w:eastAsia="思源黑体 CN Normal" w:cs="思源黑体 CN Normal"/>
        </w:rPr>
        <w:t>前面章节中的</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"_heapster_插件"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t>
      </w:r>
      <w:r>
        <w:rPr>
          <w:rStyle w:val="29"/>
          <w:rFonts w:hint="eastAsia" w:ascii="思源黑体 CN Normal" w:hAnsi="思源黑体 CN Normal" w:eastAsia="思源黑体 CN Normal" w:cs="思源黑体 CN Normal"/>
        </w:rPr>
        <w:t>集群插件</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rPr>
        <w:t>– heapster</w:t>
      </w:r>
      <w:r>
        <w:rPr>
          <w:rStyle w:val="29"/>
          <w:rFonts w:hint="eastAsia" w:ascii="思源黑体 CN Normal" w:hAnsi="思源黑体 CN Normal" w:eastAsia="思源黑体 CN Normal" w:cs="思源黑体 CN Normal"/>
        </w:rPr>
        <w:t>插件</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kubectl是用于针对Kubernetes集群运行命令的命令行接口。本</w:t>
      </w:r>
      <w:r>
        <w:rPr>
          <w:rFonts w:hint="eastAsia" w:ascii="思源黑体 CN Normal" w:hAnsi="思源黑体 CN Normal" w:eastAsia="思源黑体 CN Normal" w:cs="思源黑体 CN Normal"/>
        </w:rPr>
        <w:t>章节</w:t>
      </w:r>
      <w:r>
        <w:rPr>
          <w:rFonts w:hint="eastAsia" w:ascii="思源黑体 CN Normal" w:hAnsi="思源黑体 CN Normal" w:eastAsia="思源黑体 CN Normal" w:cs="思源黑体 CN Normal"/>
        </w:rPr>
        <w:t>涵盖kubectl语法，描述命令操作，并提供常见的示例。</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w:t>
      </w:r>
      <w:r>
        <w:rPr>
          <w:rFonts w:hint="eastAsia" w:ascii="思源黑体 CN Normal" w:hAnsi="思源黑体 CN Normal" w:eastAsia="思源黑体 CN Normal" w:cs="思源黑体 CN Normal"/>
        </w:rPr>
        <w:t>最详细的命令使用</w:t>
      </w:r>
      <w:r>
        <w:rPr>
          <w:rFonts w:hint="eastAsia" w:ascii="思源黑体 CN Normal" w:hAnsi="思源黑体 CN Normal" w:eastAsia="思源黑体 CN Normal" w:cs="思源黑体 CN Normal"/>
        </w:rPr>
        <w:t>文档（强烈</w:t>
      </w:r>
      <w:r>
        <w:rPr>
          <w:rFonts w:hint="eastAsia" w:ascii="思源黑体 CN Normal" w:hAnsi="思源黑体 CN Normal" w:eastAsia="思源黑体 CN Normal" w:cs="思源黑体 CN Normal"/>
        </w:rPr>
        <w:t>推荐</w:t>
      </w:r>
      <w:r>
        <w:rPr>
          <w:rFonts w:hint="eastAsia" w:ascii="思源黑体 CN Normal" w:hAnsi="思源黑体 CN Normal" w:eastAsia="思源黑体 CN Normal" w:cs="思源黑体 CN Normal"/>
        </w:rPr>
        <w:t>大家</w:t>
      </w:r>
      <w:r>
        <w:rPr>
          <w:rFonts w:hint="eastAsia" w:ascii="思源黑体 CN Normal" w:hAnsi="思源黑体 CN Normal" w:eastAsia="思源黑体 CN Normal" w:cs="思源黑体 CN Normal"/>
        </w:rPr>
        <w:t>学习</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https://kubernetes.io/docs/reference/generated/kubectl/kubectl-commands</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中文</w:t>
      </w:r>
      <w:r>
        <w:rPr>
          <w:rFonts w:hint="eastAsia" w:ascii="思源黑体 CN Normal" w:hAnsi="思源黑体 CN Normal" w:eastAsia="思源黑体 CN Normal" w:cs="思源黑体 CN Normal"/>
        </w:rPr>
        <w:t>文档：</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"http://docs.kubernetes.org.cn/683.html"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http://docs.kubernetes.org.cn/683.html</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[flags]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w:t>
      </w:r>
      <w:r>
        <w:rPr>
          <w:rFonts w:hint="eastAsia" w:ascii="思源黑体 CN Normal" w:hAnsi="思源黑体 CN Normal" w:eastAsia="思源黑体 CN Normal" w:cs="思源黑体 CN Normal"/>
        </w:rPr>
        <w:t>command，TYPE，NAME，和flags分别是：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command</w:t>
      </w:r>
      <w:r>
        <w:rPr>
          <w:rFonts w:hint="eastAsia" w:ascii="思源黑体 CN Normal" w:hAnsi="思源黑体 CN Normal" w:eastAsia="思源黑体 CN Normal" w:cs="思源黑体 CN Normal"/>
        </w:rPr>
        <w:t>: 指定要在一个或多个资源进行操作，例如create，get，describe，delete。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TYPE</w:t>
      </w:r>
      <w:r>
        <w:rPr>
          <w:rFonts w:hint="eastAsia" w:ascii="思源黑体 CN Normal" w:hAnsi="思源黑体 CN Normal" w:eastAsia="思源黑体 CN Normal" w:cs="思源黑体 CN Normal"/>
        </w:rPr>
        <w:t>：指定资源类型。资源类型区分大小写，您可以指定单数，复数或缩写形式。例如，以下命令产生相同的输出：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 pod1 $ kubectl get pods pod1 $ kubectl get po pod1</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NAME</w:t>
      </w:r>
      <w:r>
        <w:rPr>
          <w:rFonts w:hint="eastAsia" w:ascii="思源黑体 CN Normal" w:hAnsi="思源黑体 CN Normal" w:eastAsia="思源黑体 CN Normal" w:cs="思源黑体 CN Normal"/>
        </w:rPr>
        <w:t>：指定资源的名称。名称区分大小写。如果省略名称，则会显示所有资源的详细信息,比如$ kubectl get pods。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在多个资源上执行操作时，可以按类型和名称指定每个资源，或指定一个或多个文件：</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按类型和名称指定资源：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example-pod1 example-pod2</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-f ./pod.yaml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flags</w:t>
      </w:r>
      <w:r>
        <w:rPr>
          <w:rFonts w:hint="eastAsia" w:ascii="思源黑体 CN Normal" w:hAnsi="思源黑体 CN Normal" w:eastAsia="思源黑体 CN Normal" w:cs="思源黑体 CN Normal"/>
        </w:rPr>
        <w:t>：指定可选标志。例如，您可以使用-s或--serverflags来指定Kubernetes API服务器的地址和端口。 重要提示：从命令行指定的标志将覆盖默认值和任何相应的环境变量。</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w:t>
      </w:r>
      <w:r>
        <w:rPr>
          <w:rFonts w:hint="eastAsia" w:ascii="思源黑体 CN Normal" w:hAnsi="思源黑体 CN Normal" w:eastAsia="思源黑体 CN Normal" w:cs="思源黑体 CN Normal"/>
        </w:rPr>
        <w:t>kubectl操作的简短描述和一般语法：</w:t>
      </w:r>
    </w:p>
    <w:tbl>
      <w:tblPr>
        <w:tblStyle w:val="23"/>
        <w:tblW w:w="9072"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201"/>
        <w:gridCol w:w="4572"/>
        <w:gridCol w:w="3075"/>
        <w:gridCol w:w="22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224" w:type="dxa"/>
          <w:tblHeader/>
          <w:tblCellSpacing w:w="15" w:type="dxa"/>
        </w:trPr>
        <w:tc>
          <w:tcPr>
            <w:tcW w:w="1156"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Operation</w:t>
            </w:r>
          </w:p>
        </w:tc>
        <w:tc>
          <w:tcPr>
            <w:tcW w:w="454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Syntax</w:t>
            </w:r>
          </w:p>
        </w:tc>
        <w:tc>
          <w:tcPr>
            <w:tcW w:w="3030"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annotate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annotate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api-versions</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api-versions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列出可用的API版本。</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apply</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apply -f FILENAME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对文件或标准输入流更改资源应用配置。</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attach</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attach POD -c CONTAINER [-i] [-t] [flags]</w:t>
            </w:r>
          </w:p>
        </w:tc>
        <w:tc>
          <w:tcPr>
            <w:tcW w:w="3254" w:type="dxa"/>
            <w:gridSpan w:val="2"/>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attach 到正在运行的容器来查看输出流或与容器（stdin）进行交互。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autoscale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autoscale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cluster-info</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cluster-info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显示有关集群中master节点和服务的端点信息。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config SUBCOMMAND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修改kubeconfig文件。有关详细信息，请参阅各个子命令。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create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create -f FILENAME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从文件或stdin创建一个或多个资源。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delete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delete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describe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describe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[NAME_PREFIX</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edit</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edit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exec</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exec POD [-c CONTAINER] [-i] [-t] [flags] [-- COMMAND [args...]]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对pod中的容器执行命令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explain</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explain [--include-extended-apis=true] [--recursive=false]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获取各种资源的文档。例如 pods, nodes, services 等.</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expose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expose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get</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get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label</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label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logs</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logs POD [-c CONTAINER] [--follow]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在pod的容器中打印日志。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patch</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patch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port-forward</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port-forward POD [LOCAL_PORT:]REMOTE_PORT [...[LOCAL_PORT_N:]REMOTE_PORT_N]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将一个或多个本地端口转发到pod。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proxy</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proxy [--port=PORT] [--www=static-dir] [--www-prefix=prefix] [--api-prefix=prefix]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运行一个代理到Kubernetes API服务器。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replace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replace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从文件或stdin替换资源。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rolling-update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rolling-update OLD_CONTROLLER_NAME ([NEW_CONTROLLER_NAME] –image=NEW_CONTAINER_IMAGE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-f NEW_CONTROLLER_SPEC) [flags]`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run</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run NAME --image=image [--env="key=value"] [--port=port] [--replicas=replicas] [--dry-run=bool] [--overrides=inline-json]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在集群上运行指定的镜像。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scale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scale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stop</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stop</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已弃用: 相应的, 请查看 </w:t>
            </w:r>
            <w:r>
              <w:rPr>
                <w:rFonts w:hint="eastAsia" w:ascii="思源黑体 CN Normal" w:hAnsi="思源黑体 CN Normal" w:eastAsia="思源黑体 CN Normal" w:cs="思源黑体 CN Normal"/>
                <w:b/>
                <w:bCs/>
                <w:color w:val="303030"/>
                <w:kern w:val="0"/>
                <w:sz w:val="20"/>
                <w:szCs w:val="20"/>
                <w:shd w:val="clear" w:color="auto" w:fill="F7F7F7"/>
              </w:rPr>
              <w:t>kubectl delete</w:t>
            </w:r>
            <w:r>
              <w:rPr>
                <w:rFonts w:hint="eastAsia" w:ascii="思源黑体 CN Normal" w:hAnsi="思源黑体 CN Normal" w:eastAsia="思源黑体 CN Normal" w:cs="思源黑体 CN Normal"/>
                <w:color w:val="000000"/>
                <w:kern w:val="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version</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version [--client]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显示在客户端和服务器上运行的Kubernetes版本。</w:t>
            </w:r>
          </w:p>
        </w:tc>
      </w:tr>
    </w:tbl>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有关命令操作的更多信息，请参阅</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"https://kubernetes.io/docs/user-guide/kubectl"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参考文档。</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资源</w:t>
      </w:r>
      <w:r>
        <w:rPr>
          <w:rFonts w:hint="eastAsia" w:ascii="思源黑体 CN Normal" w:hAnsi="思源黑体 CN Normal" w:eastAsia="思源黑体 CN Normal" w:cs="思源黑体 CN Normal"/>
        </w:rPr>
        <w:t>类型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下表包括所有支持的资源类型及其缩写别名的列表：</w:t>
      </w:r>
    </w:p>
    <w:tbl>
      <w:tblPr>
        <w:tblStyle w:val="23"/>
        <w:tblW w:w="8931"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12"/>
        <w:gridCol w:w="3119"/>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缩写别名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crd</w:t>
            </w:r>
            <w:r>
              <w:rPr>
                <w:rFonts w:hint="eastAsia" w:ascii="思源黑体 CN Normal" w:hAnsi="思源黑体 CN Normal" w:eastAsia="思源黑体 CN Normal" w:cs="思源黑体 CN Normal"/>
                <w:color w:val="000000"/>
                <w:kern w:val="0"/>
                <w:sz w:val="20"/>
                <w:szCs w:val="20"/>
              </w:rPr>
              <w:t>, </w:t>
            </w:r>
            <w:r>
              <w:rPr>
                <w:rFonts w:hint="eastAsia" w:ascii="思源黑体 CN Normal" w:hAnsi="思源黑体 CN Normal" w:eastAsia="思源黑体 CN Normal" w:cs="思源黑体 CN Normal"/>
                <w:b/>
                <w:bCs/>
                <w:color w:val="303030"/>
                <w:kern w:val="0"/>
                <w:sz w:val="20"/>
                <w:szCs w:val="20"/>
                <w:shd w:val="clear" w:color="auto" w:fill="F7F7F7"/>
              </w:rPr>
              <w:t>crds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hpa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netpol</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pdb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psp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quota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storageclasses</w:t>
            </w:r>
          </w:p>
        </w:tc>
        <w:tc>
          <w:tcPr>
            <w:tcW w:w="3074" w:type="dxa"/>
            <w:shd w:val="clear" w:color="auto" w:fill="F7F7F7"/>
            <w:vAlign w:val="center"/>
          </w:tcPr>
          <w:p>
            <w:pPr>
              <w:spacing w:line="240" w:lineRule="auto"/>
              <w:jc w:val="left"/>
              <w:rPr>
                <w:rFonts w:hint="eastAsia" w:ascii="思源黑体 CN Normal" w:hAnsi="思源黑体 CN Normal" w:eastAsia="思源黑体 CN Normal" w:cs="思源黑体 CN Normal"/>
                <w:kern w:val="0"/>
                <w:sz w:val="20"/>
                <w:szCs w:val="20"/>
              </w:rPr>
            </w:pPr>
          </w:p>
        </w:tc>
      </w:tr>
    </w:tbl>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选项</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--alsologtostderr                  同时输出日志到标准错误控制台和文件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--as string                        以指定用户执行操作</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ab/>
      </w:r>
      <w:r>
        <w:rPr>
          <w:rFonts w:hint="eastAsia" w:ascii="思源黑体 CN Normal" w:hAnsi="思源黑体 CN Normal" w:eastAsia="思源黑体 CN Normal" w:cs="思源黑体 CN Normal"/>
          <w:bCs/>
          <w:color w:val="303030"/>
          <w:kern w:val="0"/>
          <w:sz w:val="20"/>
          <w:szCs w:val="20"/>
          <w:shd w:val="clear" w:color="auto" w:fill="F7F7F7"/>
        </w:rPr>
        <w:t xml:space="preserve">  --as-group stringArray             模拟操作的组，可以使用这个标识来指定多个组。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--cache-dir string                 默认 HTTP 缓存目录（默认值 "/home/username/.kube/http-cache"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--certificate-authority string     用于进行认证授权的 .cert 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--client-certificate string        TLS 使用的客户端证书路径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--client-key string                TLS 使用的客户端密钥文件路径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--cluster string                   指定要使用的 kubeconfig 文件中集群名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--context string                   指定要使用的 kubeconfig 文件中上下文</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-h, --help                             kubectl 帮助</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--insecure-skip-tls-verify         值为 true，则不会检查服务器的证书的有效性。 这将使您的HTTPS连接不安全</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--kubeconfig string                CLI 请求使用的 kubeconfig 配置文件路径。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--log-backtrace-at traceLocation   当日志长度超出规定的行数时，忽略堆栈信息（默认值：0）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--log-dir string                   如果不为空，则将日志文件写入此目录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--logtostderr                      日志输出到标准错误控制台而不输出到文件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--match-server-version             要求客户端版本和服务端版本相匹配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-n, --namespace string                 如果存在，CLI 请求将使用此命名空间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--request-timeout string           放弃一个简单服务请求前的等待时间，非零值需要包含相应时间单位(例如：1s, 2m, 3h)。零值则认为不做超时请求。 (默认值 "0")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 --server string                    Kubernetes API server 的地址和端口</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--stderrthreshold severity         等于或高于此阈值的日志将输出标准错误控制台（默认值2）</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--token string                     用于 API server 进行身份认证的承载令牌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--user string                      指定使用的 kubeconfig 配置文件中的用户名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 --v Level                          指定输出日志的日志级别</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--vmodule moduleSpec               指定输出日志的模块，格式如下：pattern=N，使用逗号分隔</w:t>
      </w:r>
    </w:p>
    <w:p>
      <w:pPr>
        <w:rPr>
          <w:rFonts w:hint="eastAsia" w:ascii="思源黑体 CN Normal" w:hAnsi="思源黑体 CN Normal" w:eastAsia="思源黑体 CN Normal" w:cs="思源黑体 CN Normal"/>
          <w:b/>
          <w:bCs/>
          <w:color w:val="303030"/>
          <w:kern w:val="0"/>
          <w:szCs w:val="21"/>
          <w:shd w:val="clear" w:color="auto" w:fill="F7F7F7"/>
        </w:rPr>
      </w:pPr>
    </w:p>
    <w:p>
      <w:pPr>
        <w:rPr>
          <w:rFonts w:hint="eastAsia" w:ascii="思源黑体 CN Normal" w:hAnsi="思源黑体 CN Normal" w:eastAsia="思源黑体 CN Normal" w:cs="思源黑体 CN Normal"/>
          <w:b/>
          <w:bCs/>
          <w:color w:val="303030"/>
          <w:kern w:val="0"/>
          <w:szCs w:val="21"/>
          <w:shd w:val="clear" w:color="auto" w:fill="F7F7F7"/>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输出选项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请使用以下部分查看如何格式化或排序某些命令的输出的信息，有关哪些命令支持各种输出选项的详细信息，请参阅</w:t>
      </w:r>
      <w:r>
        <w:rPr>
          <w:rFonts w:hint="eastAsia" w:ascii="思源黑体 CN Normal" w:hAnsi="思源黑体 CN Normal" w:eastAsia="思源黑体 CN Normal" w:cs="思源黑体 CN Normal"/>
        </w:rPr>
        <w:t>kubectl参考文档。</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格式化</w:t>
      </w:r>
      <w:r>
        <w:rPr>
          <w:rFonts w:hint="eastAsia" w:ascii="思源黑体 CN Normal" w:hAnsi="思源黑体 CN Normal" w:eastAsia="思源黑体 CN Normal" w:cs="思源黑体 CN Normal"/>
        </w:rPr>
        <w:t>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w:t>
      </w:r>
      <w:r>
        <w:rPr>
          <w:rFonts w:hint="eastAsia" w:ascii="思源黑体 CN Normal" w:hAnsi="思源黑体 CN Normal" w:eastAsia="思源黑体 CN Normal" w:cs="思源黑体 CN Normal"/>
        </w:rPr>
        <w:t>kubectl命令的默认输出格式是可读的纯文本格式。要以特定格式将详细信息输出到终端窗口，您可以将一个-o或多个-output标志添加到支持的kubectl命令中。</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-o=&lt;output_format&gt;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w:t>
      </w:r>
      <w:r>
        <w:rPr>
          <w:rFonts w:hint="eastAsia" w:ascii="思源黑体 CN Normal" w:hAnsi="思源黑体 CN Normal" w:eastAsia="思源黑体 CN Normal" w:cs="思源黑体 CN Normal"/>
        </w:rPr>
        <w:t>kubectl操作，支持以下输出格式:</w:t>
      </w:r>
    </w:p>
    <w:tbl>
      <w:tblPr>
        <w:tblStyle w:val="23"/>
        <w:tblW w:w="8364"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897"/>
        <w:gridCol w:w="446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FFFFFF"/>
                <w:sz w:val="20"/>
                <w:szCs w:val="20"/>
              </w:rPr>
            </w:pPr>
            <w:r>
              <w:rPr>
                <w:rFonts w:hint="eastAsia" w:ascii="思源黑体 CN Normal" w:hAnsi="思源黑体 CN Normal" w:eastAsia="思源黑体 CN Normal" w:cs="思源黑体 CN Normal"/>
                <w:color w:val="FFFFFF"/>
                <w:sz w:val="20"/>
                <w:szCs w:val="20"/>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输入使用逗号分隔的列表打印表格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"https://kubernetes.io/zh/docs/user-guide/kubectl-overview/" \l "custom-columns"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custom columns</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使用文件中的</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"https://kubernetes.io/zh/docs/user-guide/kubectl-overview/" \l "custom-columns"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自定义列模板</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打印表</w:t>
            </w:r>
            <w:r>
              <w:rPr>
                <w:rStyle w:val="30"/>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输出JSON格式的API对象。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打印在</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"https://kubernetes.io/docs/user-guide/jsonpath"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jsonpath</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表达式中定义的字段</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打印由文件中的</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"https://kubernetes.io/docs/user-guide/jsonpath"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jsonpath</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表达式定义的字段</w:t>
            </w:r>
            <w:r>
              <w:rPr>
                <w:rStyle w:val="30"/>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仅打印资源名称，没有其他的。</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以纯文本格式输出任何附加信息。对于pod，包括节点名称。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输出YAML格式的API对象。</w:t>
            </w:r>
          </w:p>
        </w:tc>
      </w:tr>
    </w:tbl>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例子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在此示例中，以下命令将单个</w:t>
      </w:r>
      <w:r>
        <w:rPr>
          <w:rFonts w:hint="eastAsia" w:ascii="思源黑体 CN Normal" w:hAnsi="思源黑体 CN Normal" w:eastAsia="思源黑体 CN Normal" w:cs="思源黑体 CN Normal"/>
        </w:rPr>
        <w:t>pod的详细信息作为YAML格式化对象输出： $ kubectl get pod web-pod-13je7 -o=yaml</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排序</w:t>
      </w:r>
      <w:r>
        <w:rPr>
          <w:rFonts w:hint="eastAsia" w:ascii="思源黑体 CN Normal" w:hAnsi="思源黑体 CN Normal" w:eastAsia="思源黑体 CN Normal" w:cs="思源黑体 CN Normal"/>
        </w:rPr>
        <w:t>列表对象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要将对象输出到终端窗口中的排序列表，可以将该</w:t>
      </w:r>
      <w:r>
        <w:rPr>
          <w:rFonts w:hint="eastAsia" w:ascii="思源黑体 CN Normal" w:hAnsi="思源黑体 CN Normal" w:eastAsia="思源黑体 CN Normal" w:cs="思源黑体 CN Normal"/>
        </w:rPr>
        <w:t>--sort-by标志添加到支持的kubectl命令中。通过使用--sort-by标志指定任何数字或字符串字段来对对象进行排序。要指定一个字段，请使用jsonpath表达式。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--sort-by=&lt;jsonpath_exp&gt;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打印按名称排序的列表，请运行：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pods --sort-by=.metadata.name</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w:t>
      </w:r>
      <w:r>
        <w:rPr>
          <w:rFonts w:hint="eastAsia" w:ascii="思源黑体 CN Normal" w:hAnsi="思源黑体 CN Normal" w:eastAsia="思源黑体 CN Normal" w:cs="思源黑体 CN Normal"/>
        </w:rPr>
        <w:t>：常用操作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使用以下一组示例来帮助您熟悉运行常用</w:t>
      </w:r>
      <w:r>
        <w:rPr>
          <w:rFonts w:hint="eastAsia" w:ascii="思源黑体 CN Normal" w:hAnsi="思源黑体 CN Normal" w:eastAsia="思源黑体 CN Normal" w:cs="思源黑体 CN Normal"/>
        </w:rPr>
        <w:t>kubectl操作：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使用在example-service.yaml中的定义创建一个service.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example-service.yaml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使用在example-controller.yaml中的定义创建一个replication controller.</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example-controller.yaml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使用在&lt;directory&gt;目录下的any .yaml, .yml, or .json文件创建对象.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create -f &lt;directory&gt;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 列出一个或更多资源.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使用文本格式列出所有的信息，包含一些额外的信息(比如节点名称).</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 -o wide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使用文本格式列出指定名称的replicationcontroller. 注: 你可以缩短 'replicationcontroller' 资源类型使用别名 'rc'.</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replicationcontroller &lt;rc-name&gt;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使用文本格式列出所有的rc,services.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get rc,services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describe` - 显示一个或多个资源的详情状态.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显示指定节点名称的详情信息.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nodes &lt;node-name&gt;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显示指定pods名称的详情信息.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pods/&lt;pod-name&gt;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显示所有被名称为&lt;rc-name&gt;的replication controller管理的所有pods的详情信息.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请记住: 任何被replication controller的pod的名称前缀为replication controller的名称.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describe pods &lt;rc-name&gt;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delete - 从文件, stdin,或者指定的label selectors, 名称,资源选择器, 或者资源去删除资源.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通过 pod.yaml 文件中的资源类型和名称删除一个pod.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-f pod.yaml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删除所有label名称为name=&lt;label-name&gt;的pods和services.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pods,services -l name=&lt;label-name&gt;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 --all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kubectl exec - 针对pod中的某个容器执行命令.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在名称为&lt;pod-name&gt;的pod允许 'date' 命令获得输出. 默认返回的是pod中第一个容器的终端.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exec &lt;pod-name&gt; date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在&lt;pod-name&gt;的pod中的&lt;container-name&gt;容器中运行'date'获取输出.</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&lt;pod-name&gt; -c &lt;container-name&gt; date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从名称为&lt;pod-name&gt;的pod获取一个交互的终端和运行/bin/bash. 默认返回的是pod中第一个容器的终端.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-ti &lt;pod-name&gt; /bin/bash</w:t>
      </w:r>
    </w:p>
    <w:p>
      <w:pPr>
        <w:rPr>
          <w:rFonts w:hint="eastAsia" w:ascii="思源黑体 CN Normal" w:hAnsi="思源黑体 CN Normal" w:eastAsia="思源黑体 CN Normal" w:cs="思源黑体 CN Normal"/>
          <w:highlight w:val="lightGray"/>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rPr>
        <w:t>kubectl logs - 输出一个pod的容器日志</w:t>
      </w: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highlight w:val="lightGray"/>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从名称为&lt;pod-name&gt;的pod返回日志快照.</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logs &lt;pod-name&gt;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从名称为&lt;pod-name&gt;的pod中获取日志流. 这个和Linux命令'tail -f'相似.</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logs -f &lt;pod-name&gt;</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Docker</w:t>
      </w:r>
      <w:r>
        <w:rPr>
          <w:rFonts w:hint="eastAsia" w:ascii="思源黑体 CN Normal" w:hAnsi="思源黑体 CN Normal" w:eastAsia="思源黑体 CN Normal" w:cs="思源黑体 CN Normal"/>
        </w:rPr>
        <w:t>用户使用kubectl命令指南</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本小节，我们将向</w:t>
      </w:r>
      <w:r>
        <w:rPr>
          <w:rFonts w:hint="eastAsia" w:ascii="思源黑体 CN Normal" w:hAnsi="思源黑体 CN Normal" w:eastAsia="思源黑体 CN Normal" w:cs="思源黑体 CN Normal"/>
          <w:szCs w:val="21"/>
        </w:rPr>
        <w:t xml:space="preserve"> docker-cli 用户介绍 Kubernetes 命令行如何与 api 进行交互。该命令行工具</w:t>
      </w:r>
      <w:r>
        <w:rPr>
          <w:rFonts w:hint="eastAsia" w:ascii="思源黑体 CN Normal" w:hAnsi="思源黑体 CN Normal" w:eastAsia="思源黑体 CN Normal" w:cs="思源黑体 CN Normal"/>
          <w:szCs w:val="21"/>
        </w:rPr>
        <w:t xml:space="preserve"> </w:t>
      </w:r>
      <w:r>
        <w:rPr>
          <w:rFonts w:hint="eastAsia" w:ascii="思源黑体 CN Normal" w:hAnsi="思源黑体 CN Normal" w:eastAsia="思源黑体 CN Normal" w:cs="思源黑体 CN Normal"/>
          <w:szCs w:val="21"/>
        </w:rPr>
        <w:t>— kubectl，被设计成 docker-cli 用户所熟悉的样子，但是它们之间又存在一些必要的差异。该文档将向您展示每个 docker 子命令和 kubectl 与其等效的命令。</w:t>
      </w:r>
    </w:p>
    <w:p>
      <w:pPr>
        <w:rPr>
          <w:rFonts w:hint="eastAsia" w:ascii="思源黑体 CN Normal" w:hAnsi="思源黑体 CN Normal" w:eastAsia="思源黑体 CN Normal" w:cs="思源黑体 CN Normal"/>
          <w:szCs w:val="21"/>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run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如何运行一个</w:t>
      </w:r>
      <w:r>
        <w:rPr>
          <w:rFonts w:hint="eastAsia" w:ascii="思源黑体 CN Normal" w:hAnsi="思源黑体 CN Normal" w:eastAsia="思源黑体 CN Normal" w:cs="思源黑体 CN Normal"/>
        </w:rPr>
        <w:t xml:space="preserve"> nginx Deployment 并将其暴露出来？ </w:t>
      </w: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"run"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run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-d --restart=always -e DOMAIN=cluster --name nginx-app -p 80:80 nginx</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docker ps </w:t>
      </w: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列表</w:t>
      </w:r>
      <w:r>
        <w:rPr>
          <w:rFonts w:hint="eastAsia" w:ascii="思源黑体 CN Normal" w:hAnsi="思源黑体 CN Normal" w:eastAsia="思源黑体 CN Normal" w:cs="思源黑体 CN Normal"/>
          <w:color w:val="393A34"/>
          <w:spacing w:val="3"/>
          <w:sz w:val="20"/>
          <w:szCs w:val="20"/>
        </w:rPr>
        <w:t>docker运行的容器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启动运行 nginx 的 pod</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run --image=nginx nginx-app --port=80 --env="DOMAIN=cluster"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1.2 及以上版本的 Kubernetes 集群中，使用kubectl run 命令将创建一个名为 “nginx-app” 的 Deployment。如果您运行的是老版本，将会创建一个 replication controller。 如果您想沿用旧的行为，使用 --generation=run/v1 参数，这样就会创建 replication controller。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kubectl run 获取更多详细信息。</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通过服务暴露端口</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expose deployment nginx-app --port=80 --name=nginx-http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kubectl 命令中，我们创建了一个 Deployment，这将保证有 N 个运行 nginx 的 pod（N 代表 spec 中声明的 replica 数，默认为 1）。我们还创建了一个 service，使用 selector 匹配具有相应的 selector 的 Deployment。查看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"https://kubernetes.io/docs/user-guide/quick-start"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快速开始</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获取更多信息。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默认情况下镜像会在后台运行，与</w:t>
      </w:r>
      <w:r>
        <w:rPr>
          <w:rFonts w:hint="eastAsia" w:ascii="思源黑体 CN Normal" w:hAnsi="思源黑体 CN Normal" w:eastAsia="思源黑体 CN Normal" w:cs="思源黑体 CN Normal"/>
        </w:rPr>
        <w:t>docker run -d ... 类似，如果您想在前台运行，使用：</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run [-i] [--tty] --attach &lt;name&gt; --image=&lt;image&gt;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hint="eastAsia" w:ascii="思源黑体 CN Normal" w:hAnsi="思源黑体 CN Normal" w:eastAsia="思源黑体 CN Normal" w:cs="思源黑体 CN Normal"/>
        </w:rPr>
        <w:t xml:space="preserve"> docker run ... 不同的是，如果指定了 --attach ，我们将连接到 stdin，stdout 和 stderr，而不能控制具体连接到哪个输出流（docker -a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因为我们使用</w:t>
      </w:r>
      <w:r>
        <w:rPr>
          <w:rFonts w:hint="eastAsia" w:ascii="思源黑体 CN Normal" w:hAnsi="思源黑体 CN Normal" w:eastAsia="思源黑体 CN Normal" w:cs="思源黑体 CN Normal"/>
        </w:rPr>
        <w:t xml:space="preserve"> Deployment 启动了容器，如果您终止了连接到的进程（例如 ctrl-c），容器将会重启，这跟 docker run -it 不同。 如果想销毁该 Deployment（和它的 pod），您需要运行 kubectl delete deployment &lt;name&gt;。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如何列出哪些正在运行？查看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"get"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get</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attach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如何连接到已经运行在容器中的进程？查看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"attach"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attach</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attach a9ec34d98787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attach -it nginx-app-5jyvm</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如何在容器中执行命令？查看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"exec"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exec</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exec a9ec34d98787 cat /etc/hostname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nginx-app-5jyvm -- cat /etc/hostname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执行交互式命令怎么办？</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exec -ti a9ec34d98787 /bin/sh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-ti nginx-app-5jyvm -- /bin/sh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更多信息请查看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"https://kubernetes.io/docs/tasks/kubectl/get-shell-running-container/"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获取运行中容器的</w:t>
      </w:r>
      <w:r>
        <w:rPr>
          <w:rStyle w:val="29"/>
          <w:rFonts w:hint="eastAsia" w:ascii="思源黑体 CN Normal" w:hAnsi="思源黑体 CN Normal" w:eastAsia="思源黑体 CN Normal" w:cs="思源黑体 CN Normal"/>
        </w:rPr>
        <w:t xml:space="preserve"> Shell 环境</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如何查看运行中进程的</w:t>
      </w:r>
      <w:r>
        <w:rPr>
          <w:rFonts w:hint="eastAsia" w:ascii="思源黑体 CN Normal" w:hAnsi="思源黑体 CN Normal" w:eastAsia="思源黑体 CN Normal" w:cs="思源黑体 CN Normal"/>
        </w:rPr>
        <w:t xml:space="preserve"> stdout/stderr？查看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"logs"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logs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logs -f a9e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-f nginx-app-zibvs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现在是时候提一下</w:t>
      </w:r>
      <w:r>
        <w:rPr>
          <w:rFonts w:hint="eastAsia" w:ascii="思源黑体 CN Normal" w:hAnsi="思源黑体 CN Normal" w:eastAsia="思源黑体 CN Normal" w:cs="思源黑体 CN Normal"/>
        </w:rPr>
        <w:t xml:space="preserve"> pod 和容器之间的细微差别了；默认情况下如果 pod 中的进程退出 pod 也不会终止，相反它将会重启该进程。这类似于 docker run 时的 --restart=always 选项， 这是主要差别。在 docker 中，进程的每个调用的输出都是被连接起来的，但是对于 kubernetes，每个调用都是分开的。要查看以前在 kubernetes 中执行的输出，请执行以下操作：</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--previous nginx-app-zibvs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"https://kubernetes.io/docs/concepts/cluster-administration/logging/"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记录和监控集群活动</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获取更多信息。</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stop 和 docker rm</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如何停止和删除运行中的进程？查看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"delete"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delete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docker stop </w:t>
      </w:r>
      <w:r>
        <w:rPr>
          <w:rFonts w:hint="eastAsia" w:ascii="思源黑体 CN Normal" w:hAnsi="思源黑体 CN Normal" w:eastAsia="思源黑体 CN Normal" w:cs="思源黑体 CN Normal"/>
          <w:color w:val="393A34"/>
          <w:spacing w:val="3"/>
          <w:sz w:val="20"/>
          <w:szCs w:val="20"/>
        </w:rPr>
        <w:t>a9ec34d98787</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docker rm </w:t>
      </w:r>
      <w:r>
        <w:rPr>
          <w:rFonts w:hint="eastAsia" w:ascii="思源黑体 CN Normal" w:hAnsi="思源黑体 CN Normal" w:eastAsia="思源黑体 CN Normal" w:cs="思源黑体 CN Normal"/>
          <w:color w:val="393A34"/>
          <w:spacing w:val="3"/>
          <w:sz w:val="20"/>
          <w:szCs w:val="20"/>
        </w:rPr>
        <w:t>a9ec34d98787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 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 -l run=nginx-app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deployment 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 -l run=nginx-app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请注意，我们不直接删除</w:t>
      </w:r>
      <w:r>
        <w:rPr>
          <w:rFonts w:hint="eastAsia" w:ascii="思源黑体 CN Normal" w:hAnsi="思源黑体 CN Normal" w:eastAsia="思源黑体 CN Normal" w:cs="思源黑体 CN Normal"/>
        </w:rPr>
        <w:t xml:space="preserve"> pod。使用 kubectl 命令，我们要删除拥有该 pod 的 Deployment。如果我们直接删除 pod，Deployment 将会重新创建该 pod。</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kubectl 中没有对 docker login 的直接模拟。如果您有兴趣在私有镜像仓库中使用 Kubernetes，请参阅</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"https://kubernetes.io/docs/concepts/containers/images/" \l "using-a-private-registry"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使用私有镜像仓库</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version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如何查看客户端和服务端的版本？查看</w:t>
      </w: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"version"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version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version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version</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info</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如何获取有关环境和配置的各种信息？查看</w:t>
      </w:r>
      <w:r>
        <w:rPr>
          <w:rFonts w:hint="eastAsia" w:ascii="思源黑体 CN Normal" w:hAnsi="思源黑体 CN Normal" w:eastAsia="思源黑体 CN Normal" w:cs="思源黑体 CN Normal"/>
          <w:szCs w:val="21"/>
        </w:rPr>
        <w:t xml:space="preser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"cluster-info"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kubectl cluster-info</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rPr>
        <w:t xml:space="preserve">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info</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rPr>
        <w:t xml:space="preserve">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cluster-info</w:t>
      </w:r>
    </w:p>
    <w:p>
      <w:pPr>
        <w:rPr>
          <w:rFonts w:hint="eastAsia" w:ascii="思源黑体 CN Normal" w:hAnsi="思源黑体 CN Normal" w:eastAsia="思源黑体 CN Normal" w:cs="思源黑体 CN Normal"/>
          <w:sz w:val="18"/>
          <w:szCs w:val="18"/>
        </w:rPr>
      </w:pPr>
    </w:p>
    <w:p>
      <w:pPr>
        <w:rPr>
          <w:rFonts w:hint="eastAsia" w:ascii="思源黑体 CN Normal" w:hAnsi="思源黑体 CN Normal" w:eastAsia="思源黑体 CN Normal" w:cs="思源黑体 CN Normal"/>
          <w:sz w:val="18"/>
          <w:szCs w:val="18"/>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Deployment的描述文件及相关配置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生活中，随处可见，几乎每一款产品都会附带一份说明书，说明书可以记录产品的使用方法，也可以记录产品的配方。有了说明书，我们完全可以窥探一款产品的全貌。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hint="eastAsia" w:ascii="思源黑体 CN Normal" w:hAnsi="思源黑体 CN Normal" w:eastAsia="思源黑体 CN Normal" w:cs="思源黑体 CN Normal"/>
        </w:rPr>
        <w:t xml:space="preserve"> K8S 中，yaml 配置文件就是 K8S 资源对象的说明书，定义了对象包含的元素及采取的动作，每种对象都可以通过 yaml 配置文件来创建。</w:t>
      </w:r>
    </w:p>
    <w:p>
      <w:pPr>
        <w:jc w:val="center"/>
        <w:rPr>
          <w:rFonts w:hint="eastAsia"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 w:val="18"/>
          <w:szCs w:val="18"/>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yaml是</w:t>
      </w:r>
      <w:r>
        <w:rPr>
          <w:rFonts w:hint="eastAsia" w:ascii="思源黑体 CN Normal" w:hAnsi="思源黑体 CN Normal" w:eastAsia="思源黑体 CN Normal" w:cs="思源黑体 CN Normal"/>
        </w:rPr>
        <w:t>什么</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 是一种用来写配置文件的语言，没错，它是一门语言。如果你用过 json，那么对它就不会陌生，yaml 又被称为是 json 的超集，使用起来比 json 更方便。</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结构上它有两种可选的类型：</w:t>
      </w:r>
      <w:r>
        <w:rPr>
          <w:rFonts w:hint="eastAsia" w:ascii="思源黑体 CN Normal" w:hAnsi="思源黑体 CN Normal" w:eastAsia="思源黑体 CN Normal" w:cs="思源黑体 CN Normal"/>
        </w:rPr>
        <w:t>Lists 和 Maps。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List 用 -（破折号） 来定义每一项，Map 则是一个 key:value 的键值对来表示。如下是一个 json 文件到 yaml 文件的转换：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json:</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"apiVersion": "v1",</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"kind": "Pod",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"metadata":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"xx"</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"spec":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"front-end",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"nginx",</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"80"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"flaskapp-demo",</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"jcdemo/flaskapp",</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"5000"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yaml：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xx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front-end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nginx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80</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flaskapp-demo</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jcdemo/flaskapp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ports: 8080</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这个文件简单地定义了一个</w:t>
      </w:r>
      <w:r>
        <w:rPr>
          <w:rFonts w:hint="eastAsia" w:ascii="思源黑体 CN Normal" w:hAnsi="思源黑体 CN Normal" w:eastAsia="思源黑体 CN Normal" w:cs="思源黑体 CN Normal"/>
          <w:szCs w:val="21"/>
        </w:rPr>
        <w:t xml:space="preserve"> Pod 对象，包含两个容器，我们可以很清晰地看到两者是如何转换的。</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资源的两种方式</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szCs w:val="21"/>
        </w:rPr>
        <w:t xml:space="preserve"> K8S 中，有两种创建资源的方式：kubectl 命令和 yaml 配置文件。</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pPr>
        <w:pStyle w:val="37"/>
        <w:numPr>
          <w:ilvl w:val="0"/>
          <w:numId w:val="12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完整性：配置文件描述了一个资源的完整状态，可以很清楚地知道一个资源的创建背后究竟做了哪些事；</w:t>
      </w:r>
    </w:p>
    <w:p>
      <w:pPr>
        <w:pStyle w:val="37"/>
        <w:numPr>
          <w:ilvl w:val="0"/>
          <w:numId w:val="12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灵活性：配置文件可以创建比命令行更复杂的结构；</w:t>
      </w:r>
    </w:p>
    <w:p>
      <w:pPr>
        <w:pStyle w:val="37"/>
        <w:numPr>
          <w:ilvl w:val="0"/>
          <w:numId w:val="12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可维护性：配置文件提供了创建资源对象的模板，能够重复使用；</w:t>
      </w:r>
    </w:p>
    <w:p>
      <w:pPr>
        <w:pStyle w:val="37"/>
        <w:numPr>
          <w:ilvl w:val="0"/>
          <w:numId w:val="12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可扩展性：适合跨环境、规模化的部署。</w:t>
      </w:r>
    </w:p>
    <w:p>
      <w:pPr>
        <w:pStyle w:val="37"/>
        <w:numPr>
          <w:ilvl w:val="0"/>
          <w:numId w:val="12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当然，复杂的东西对用户就难以做到友好，我们需要熟悉它的配置文件的语法，有一定难度。下面举几个例子，让你对</w:t>
      </w:r>
      <w:r>
        <w:rPr>
          <w:rFonts w:hint="eastAsia" w:ascii="思源黑体 CN Normal" w:hAnsi="思源黑体 CN Normal" w:eastAsia="思源黑体 CN Normal" w:cs="思源黑体 CN Normal"/>
          <w:szCs w:val="21"/>
        </w:rPr>
        <w:t xml:space="preserve"> yaml 配置文件有一个基本的认识。</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例子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下面，我们分别来看看</w:t>
      </w:r>
      <w:r>
        <w:rPr>
          <w:rFonts w:hint="eastAsia" w:ascii="思源黑体 CN Normal" w:hAnsi="思源黑体 CN Normal" w:eastAsia="思源黑体 CN Normal" w:cs="思源黑体 CN Normal"/>
          <w:szCs w:val="21"/>
        </w:rPr>
        <w:t xml:space="preserve"> deployment、pod、service 这三种资源的说明书都长啥样。</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w:t>
      </w:r>
      <w:r>
        <w:rPr>
          <w:rFonts w:hint="eastAsia" w:ascii="思源黑体 CN Normal" w:hAnsi="思源黑体 CN Normal" w:eastAsia="思源黑体 CN Normal" w:cs="思源黑体 CN Normal"/>
          <w:szCs w:val="21"/>
        </w:rPr>
        <w:t xml:space="preserve"> K8S 对每种资源的定义非常庞杂，限于篇幅，我们只看一些必选的参数，目的是通过这几个例子，读懂 yaml 配置文件。</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w:t>
      </w:r>
      <w:r>
        <w:rPr>
          <w:rFonts w:hint="eastAsia" w:ascii="思源黑体 CN Normal" w:hAnsi="思源黑体 CN Normal" w:eastAsia="思源黑体 CN Normal" w:cs="思源黑体 CN Normal"/>
          <w:szCs w:val="21"/>
        </w:rPr>
        <w:t xml:space="preserve"> deployment 配置文件，命名为：nginx-deployment.yaml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apps/v1   # 1.9.0 之前的版本使用 apps/v1beta2，可通过命令 kubectl api-versions 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    #指定创建资源的角色/类型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    #资源的元数据/属性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nginx-deployment    #资源的名字，在同一个namespace中必须唯一</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2    #副本数量2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      #定义标签选择器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web-server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      #这里Pod的定义</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#Pod的label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web-server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        # 指定该资源的内容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nginx      #容器的名字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nginx:1.12.1  #容器的镜像地址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  #容器对外的端口</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w:t>
      </w:r>
      <w:r>
        <w:rPr>
          <w:rFonts w:hint="eastAsia" w:ascii="思源黑体 CN Normal" w:hAnsi="思源黑体 CN Normal" w:eastAsia="思源黑体 CN Normal" w:cs="思源黑体 CN Normal"/>
          <w:szCs w:val="21"/>
        </w:rPr>
        <w:t>kubectl create -f nginx.yaml创建 deployment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w:t>
      </w:r>
      <w:r>
        <w:rPr>
          <w:rFonts w:hint="eastAsia" w:ascii="思源黑体 CN Normal" w:hAnsi="思源黑体 CN Normal" w:eastAsia="思源黑体 CN Normal" w:cs="思源黑体 CN Normal"/>
          <w:szCs w:val="21"/>
        </w:rPr>
        <w:t xml:space="preserve"> pod 配置文件，命名为 redis-pod.yaml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kind: Pod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metadata: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pod-redis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spec: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pod-redis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docker.io/redis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 #容器对外的端口</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w:t>
      </w:r>
      <w:r>
        <w:rPr>
          <w:rFonts w:hint="eastAsia" w:ascii="思源黑体 CN Normal" w:hAnsi="思源黑体 CN Normal" w:eastAsia="思源黑体 CN Normal" w:cs="思源黑体 CN Normal"/>
          <w:szCs w:val="21"/>
        </w:rPr>
        <w:t>kubectl create -f pod-redis.yaml创建 pod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可以看到，成功创建一个</w:t>
      </w:r>
      <w:r>
        <w:rPr>
          <w:rFonts w:hint="eastAsia" w:ascii="思源黑体 CN Normal" w:hAnsi="思源黑体 CN Normal" w:eastAsia="思源黑体 CN Normal" w:cs="思源黑体 CN Normal"/>
          <w:szCs w:val="21"/>
        </w:rPr>
        <w:t xml:space="preserve"> Pod，ContainerCreating表示 Pod 中的容器正在执行镜像的下载和安装过程，过一会儿，就显示Running了，表明 Pod 应用部署完成。</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w:t>
      </w:r>
      <w:r>
        <w:rPr>
          <w:rFonts w:hint="eastAsia" w:ascii="思源黑体 CN Normal" w:hAnsi="思源黑体 CN Normal" w:eastAsia="思源黑体 CN Normal" w:cs="思源黑体 CN Normal"/>
          <w:szCs w:val="21"/>
        </w:rPr>
        <w:t xml:space="preserve"> service 配置文件，命名为 httpd-svc.yaml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apiVersion: v1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  # 指明资源类型是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metadata: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httpd-svc # service 的名字是 httpd-svc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httpd-svc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spec: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 将 service 8080 端口映射到 pod 的 80 端口，使用 TCP 协议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protocol: TCP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httpd # 指明哪些 label 的 pod 作为 service 的后端</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w:t>
      </w:r>
      <w:r>
        <w:rPr>
          <w:rFonts w:hint="eastAsia" w:ascii="思源黑体 CN Normal" w:hAnsi="思源黑体 CN Normal" w:eastAsia="思源黑体 CN Normal" w:cs="思源黑体 CN Normal"/>
          <w:szCs w:val="21"/>
        </w:rPr>
        <w:t>kubectl create -f httpd-svc.yaml创建 service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w:t>
      </w:r>
      <w:r>
        <w:rPr>
          <w:rFonts w:hint="eastAsia" w:ascii="思源黑体 CN Normal" w:hAnsi="思源黑体 CN Normal" w:eastAsia="思源黑体 CN Normal" w:cs="思源黑体 CN Normal"/>
          <w:szCs w:val="21"/>
        </w:rPr>
        <w:t>service httpd-svc 分配到一个 Cluster-IP 10.96.0.1，我们可以通过该 IP 访问 service 所维护的后端 Pod。</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另外，还有一个</w:t>
      </w:r>
      <w:r>
        <w:rPr>
          <w:rFonts w:hint="eastAsia" w:ascii="思源黑体 CN Normal" w:hAnsi="思源黑体 CN Normal" w:eastAsia="思源黑体 CN Normal" w:cs="思源黑体 CN Normal"/>
          <w:szCs w:val="21"/>
        </w:rPr>
        <w:t xml:space="preserve"> service kubernetes，这个是 Kubernetes API Server 的 service，Cluster 内部的各组件就是通过这个 service 来访问 API Server。</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一个完整</w:t>
      </w:r>
      <w:r>
        <w:rPr>
          <w:rFonts w:hint="eastAsia" w:ascii="思源黑体 CN Normal" w:hAnsi="思源黑体 CN Normal" w:eastAsia="思源黑体 CN Normal" w:cs="思源黑体 CN Normal"/>
        </w:rPr>
        <w:t>的yaml格式pod</w:t>
      </w:r>
      <w:r>
        <w:rPr>
          <w:rFonts w:hint="eastAsia" w:ascii="思源黑体 CN Normal" w:hAnsi="思源黑体 CN Normal" w:eastAsia="思源黑体 CN Normal" w:cs="思源黑体 CN Normal"/>
        </w:rPr>
        <w:t>定义</w:t>
      </w:r>
      <w:r>
        <w:rPr>
          <w:rFonts w:hint="eastAsia" w:ascii="思源黑体 CN Normal" w:hAnsi="思源黑体 CN Normal" w:eastAsia="思源黑体 CN Normal" w:cs="思源黑体 CN Normal"/>
        </w:rPr>
        <w:t>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       #必选，版本号，例如v1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       #必选，Pod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       #必选，元数据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string       #必选，Pod名称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string    #必选，Pod所属的命名空间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#自定义标签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#自定义标签名字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annotations:       #自定义注释列表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         #必选，Pod中容器的详细定义</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#必选，Pod中容器列表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#必选，容器名称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string    #必选，容器的镜像名称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imagePullPolicy: [Always | Never | IfNotPresent] #获取镜像的策略 Alawys表示下载镜像 IfnotPresent表示优先使用本地镜像，否则下载镜像，Nerver表示仅使用本地镜像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 [string]    #容器的启动命令列表，如不指定，使用打包时使用的启动命令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[string]     #容器的启动命令参数列表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workingDir: string     #容器的工作目录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    #挂载到容器内部的存储卷配置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#引用pod定义的共享存储卷的名称，需用volumes[]部分定义的的卷名</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string    #存储卷在容器内mount的绝对路径，应少于512字符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readOnly: boolean    #是否为只读模式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#需要暴露的端口库号列表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#端口号名称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containerPort: int   #容器需要监听的端口号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hostPort: int    #容器所在主机需要监听的端口号，默认与Container相同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protocol: string     #端口协议，支持TCP和UDP，默认TCP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       #容器运行前需设置的环境变量列表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#环境变量名称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string    #环境变量的值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#资源限制和请求的设置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limits:      #资源限制的设置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cpu: string    #Cpu的限制，单位为core数，将用于docker run --cpu-shares参数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memory: string     #内存限制，单位可以为Mib/Gib，将用于docker run --memory参数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requests:      #资源请求的设置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cpu: string    #Cpu请求，容器启动的初始可用数量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memory: string     #内存清楚，容器启动的初始可用数量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livenessProbe:     #对Pod内个容器健康检查的设置，当探测无响应几次后将自动重启该容器，检查方法有exec、httpGet和tcpSocket，对一个容器只需设置其中一种方法即可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exec:      #对Pod容器内检查方式设置为exec方式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 [string]  #exec方式需要制定的命令或脚本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httpGet:       #对Pod内个容器健康检查方法设置为HttpGet，需要制定Path、port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number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scheme: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HttpHeaders: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tcpSocket:     #对Pod内个容器健康检查方式设置为tcpSocket方式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number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initialDelaySeconds: 0  #容器启动完成后首次探测的时间，单位为秒</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timeoutSeconds: 0   #对容器健康检查探测等待响应的超时时间，单位秒，默认1秒</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periodSeconds: 0    #对容器监控检查的定期探测时间设置，单位秒，默认10秒一次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successThreshold: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failureThreshold: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securityContext: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privileged:false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restartPolicy: [Always | Never | OnFailure]#Pod的重启策略，Always表示一旦不管以何种方式终止运行，kubelet都将重启，OnFailure表示只有Pod以非0退出码退出才重启，Nerver表示不再重启该Pod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nodeSelector: obeject  #设置NodeSelector表示将该Pod调度到包含这个label的node上，以key：value的格式指定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imagePullSecrets:    #Pull镜像时使用的secret名称，以key：secretkey格式指定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hostNetwork:false      #是否使用主机网络模式，默认为false，如果设置为true，表示使用宿主机网络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       #在该pod上定义共享存储卷列表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#共享存储卷名称 （volumes类型有很多种）</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emptyDir: {}     #类型为emtyDir的存储卷，与Pod同生命周期的一个临时目录。为空值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 string     #类型为hostPath的存储卷，表示挂载Pod所在宿主机的目录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     #Pod所在宿主机的目录，将被用于同期中mount的目录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secret:      #类型为secret的存储卷，挂载集群与定义的secre对象到容器内部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scretname: string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items: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key: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     #类型为configMap的存储卷，挂载预定义的configMap对象到容器内部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items: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key: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w:t>
      </w:r>
      <w:r>
        <w:rPr>
          <w:rFonts w:hint="eastAsia" w:ascii="思源黑体 CN Normal" w:hAnsi="思源黑体 CN Normal" w:eastAsia="思源黑体 CN Normal" w:cs="思源黑体 CN Normal"/>
        </w:rPr>
        <w:t>k8s yaml</w:t>
      </w:r>
      <w:r>
        <w:rPr>
          <w:rFonts w:hint="eastAsia" w:ascii="思源黑体 CN Normal" w:hAnsi="思源黑体 CN Normal" w:eastAsia="思源黑体 CN Normal" w:cs="思源黑体 CN Normal"/>
        </w:rPr>
        <w:t>文件</w:t>
      </w:r>
      <w:r>
        <w:rPr>
          <w:rFonts w:hint="eastAsia" w:ascii="思源黑体 CN Normal" w:hAnsi="思源黑体 CN Normal" w:eastAsia="思源黑体 CN Normal" w:cs="思源黑体 CN Normal"/>
        </w:rPr>
        <w:t>创建</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如果需要自动化处理复杂的</w:t>
      </w:r>
      <w:r>
        <w:rPr>
          <w:rFonts w:hint="eastAsia" w:ascii="思源黑体 CN Normal" w:hAnsi="思源黑体 CN Normal" w:eastAsia="思源黑体 CN Normal" w:cs="思源黑体 CN Normal"/>
          <w:szCs w:val="21"/>
        </w:rPr>
        <w:t>Kubernetes任务，常常需要编写Yaml配置文件。由于Yaml文件格式比较复杂，即使是老手有时也不免会犯错或需要查询文档，也有人开玩笑这是使用 Yaml 编程。</w:t>
      </w:r>
      <w:r>
        <w:rPr>
          <w:rFonts w:hint="eastAsia" w:ascii="思源黑体 CN Normal" w:hAnsi="思源黑体 CN Normal" w:eastAsia="思源黑体 CN Normal" w:cs="思源黑体 CN Normal"/>
          <w:szCs w:val="21"/>
        </w:rPr>
        <w:t>下面</w:t>
      </w:r>
      <w:r>
        <w:rPr>
          <w:rFonts w:hint="eastAsia" w:ascii="思源黑体 CN Normal" w:hAnsi="思源黑体 CN Normal" w:eastAsia="思源黑体 CN Normal" w:cs="思源黑体 CN Normal"/>
          <w:szCs w:val="21"/>
        </w:rPr>
        <w:t>我们来学习几个方法来帮助大家来简化 Kubernetes Yaml 文件创建。</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模拟</w:t>
      </w:r>
      <w:r>
        <w:rPr>
          <w:rFonts w:hint="eastAsia" w:ascii="思源黑体 CN Normal" w:hAnsi="思源黑体 CN Normal" w:eastAsia="思源黑体 CN Normal" w:cs="思源黑体 CN Normal"/>
        </w:rPr>
        <w:t>命令执行</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kubectl中很多命令支持 --dry-run 和 -o yaml 参数，可以方便地模拟命令执行，并输出yaml格式的命令请求，这样我们就可以将执行结果 Copy &amp; Paste到自己的编辑器中，修改完成自己的配置文件。</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highlight w:val="lightGray"/>
        </w:rPr>
        <w:t>$ kubectl run myapp --image=nginx --dry-run -o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image: 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status: {} </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highlight w:val="lightGray"/>
        </w:rPr>
        <w:t>$ kubectl create secret generic mysecret --from-literal=quiet-phrase="Shh! Dont' tell" -o yaml --dry-run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quiet-phrase: U2hoISBEb250JyB0ZWxs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Secret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mysecret</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导出</w:t>
      </w:r>
      <w:r>
        <w:rPr>
          <w:rFonts w:hint="eastAsia" w:ascii="思源黑体 CN Normal" w:hAnsi="思源黑体 CN Normal" w:eastAsia="思源黑体 CN Normal" w:cs="思源黑体 CN Normal"/>
        </w:rPr>
        <w:t>资源描述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 get &lt;resource-type&gt; &lt;resource&gt; --export -o yaml 命令会以Yaml格式导出系统中已有资源描述</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比如，我们可以将系统中</w:t>
      </w:r>
      <w:r>
        <w:rPr>
          <w:rFonts w:hint="eastAsia" w:ascii="思源黑体 CN Normal" w:hAnsi="思源黑体 CN Normal" w:eastAsia="思源黑体 CN Normal" w:cs="思源黑体 CN Normal"/>
          <w:szCs w:val="21"/>
        </w:rPr>
        <w:t xml:space="preserve"> mysql 部署的描述导成 Yaml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deployment mysql --export -o yaml &gt; mysql.yaml</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Kompose</w:t>
      </w:r>
      <w:r>
        <w:rPr>
          <w:rFonts w:hint="eastAsia" w:ascii="思源黑体 CN Normal" w:hAnsi="思源黑体 CN Normal" w:eastAsia="思源黑体 CN Normal" w:cs="思源黑体 CN Normal"/>
        </w:rPr>
        <w:t>转换</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 Compose是最为流行的容器编排开发工具，可以方便地在Docker/Docker Swarm环境下开发、部署容器编排模板。</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Kompose是Kubernetes社区开发的一个转换工具，可以方便地将简单的Docker Compose模板转化成为Kubernetes的Yaml描述文件，并在Kubernetes集群上部署和管理应用</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w:t>
      </w:r>
      <w:r>
        <w:rPr>
          <w:rFonts w:hint="eastAsia" w:ascii="思源黑体 CN Normal" w:hAnsi="思源黑体 CN Normal" w:eastAsia="思源黑体 CN Normal" w:cs="思源黑体 CN Normal"/>
          <w:szCs w:val="21"/>
        </w:rPr>
        <w:t xml:space="preserve"> https://github.com/kubernetes/kompose 获取最新的kompose 工具</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如下</w:t>
      </w:r>
      <w:r>
        <w:rPr>
          <w:rFonts w:hint="eastAsia" w:ascii="思源黑体 CN Normal" w:hAnsi="思源黑体 CN Normal" w:eastAsia="思源黑体 CN Normal" w:cs="思源黑体 CN Normal"/>
          <w:szCs w:val="21"/>
        </w:rPr>
        <w:t xml:space="preserve"> docker-compose.yaml 模板描述了一个 WordPress 编排，其中包含两个服务，wordpress服务和mysql服务，为了将 wordpress服务暴露给外部访问，我们增加了一个 Kompose 特有的标签 kompose.service.type: nodeport，将服务以NodePort方式提供对外访问方式。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version: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wordpress: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wordpress:4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environment: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WORDPRESS_DB_PASSWORD=password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depends_on: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kompose.service.type: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mysql:5.7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environment: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MYSQL_ROOT_PASSWORD=password</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w:t>
      </w:r>
      <w:r>
        <w:rPr>
          <w:rFonts w:hint="eastAsia" w:ascii="思源黑体 CN Normal" w:hAnsi="思源黑体 CN Normal" w:eastAsia="思源黑体 CN Normal" w:cs="思源黑体 CN Normal"/>
          <w:szCs w:val="21"/>
        </w:rPr>
        <w:t>kompose convert命令转换为 Kubernetes 的 Deployment和Service的资源描述，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kompose convert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也可以通过</w:t>
      </w:r>
      <w:r>
        <w:rPr>
          <w:rFonts w:hint="eastAsia" w:ascii="思源黑体 CN Normal" w:hAnsi="思源黑体 CN Normal" w:eastAsia="思源黑体 CN Normal" w:cs="思源黑体 CN Normal"/>
          <w:szCs w:val="21"/>
        </w:rPr>
        <w:t>kompose convert --stdout命令输出到标准输出</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w:t>
      </w:r>
      <w:r>
        <w:rPr>
          <w:rFonts w:hint="eastAsia" w:ascii="思源黑体 CN Normal" w:hAnsi="思源黑体 CN Normal" w:eastAsia="思源黑体 CN Normal" w:cs="思源黑体 CN Normal"/>
        </w:rPr>
        <w:t>Map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很多应用程序需要一些配置通过组合的配置文件，命令行参数和环境变量。这些配置应该与镜像内容分离以保持容器化应用程序的可移植性。</w:t>
      </w:r>
      <w:r>
        <w:rPr>
          <w:rFonts w:hint="eastAsia" w:ascii="思源黑体 CN Normal" w:hAnsi="思源黑体 CN Normal" w:eastAsia="思源黑体 CN Normal" w:cs="思源黑体 CN Normal"/>
          <w:szCs w:val="21"/>
        </w:rPr>
        <w:t>ConfigMap API资源提供了将配置数据注入容器的机制，同时保持容器不受kubernetes的影响。ConfigMap可用于存储细粒度信息如单个属性，或粗粒度信息如整个配置文件或JSON对象。</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API资源保存配置数据的键值对，可以在pods中使用或者可以用于存储系统组件的配置数据。ConfigMap类似于Secrets,但是旨在更方便的使用不包含敏感信息的字符串。</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w:t>
      </w:r>
      <w:r>
        <w:rPr>
          <w:rFonts w:hint="eastAsia" w:ascii="思源黑体 CN Normal" w:hAnsi="思源黑体 CN Normal" w:eastAsia="思源黑体 CN Normal" w:cs="思源黑体 CN Normal"/>
          <w:szCs w:val="21"/>
          <w:highlight w:val="lightGray"/>
        </w:rPr>
        <w:t>ConfigMap不打算充当属性文件的替换者</w:t>
      </w:r>
      <w:r>
        <w:rPr>
          <w:rFonts w:hint="eastAsia" w:ascii="思源黑体 CN Normal" w:hAnsi="思源黑体 CN Normal" w:eastAsia="思源黑体 CN Normal" w:cs="思源黑体 CN Normal"/>
          <w:szCs w:val="21"/>
        </w:rPr>
        <w:t>。你可以认为类似于/etc目录，以及Linux计算机上的文件。一个例子是从ConfigMap创建一个Kubernetes卷，其中ConfigMap的数据项变成一个新的文件。</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示例</w:t>
      </w:r>
      <w:r>
        <w:rPr>
          <w:rFonts w:hint="eastAsia" w:ascii="思源黑体 CN Normal" w:hAnsi="思源黑体 CN Normal" w:eastAsia="思源黑体 CN Normal" w:cs="思源黑体 CN Normal"/>
          <w:szCs w:val="21"/>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2019-0</w:t>
      </w:r>
      <w:r>
        <w:rPr>
          <w:rFonts w:hint="eastAsia" w:ascii="思源黑体 CN Normal" w:hAnsi="思源黑体 CN Normal" w:eastAsia="思源黑体 CN Normal" w:cs="思源黑体 CN Normal"/>
          <w:color w:val="393A34"/>
          <w:spacing w:val="3"/>
          <w:sz w:val="20"/>
          <w:szCs w:val="20"/>
        </w:rPr>
        <w:t>4</w:t>
      </w:r>
      <w:r>
        <w:rPr>
          <w:rFonts w:hint="eastAsia" w:ascii="思源黑体 CN Normal" w:hAnsi="思源黑体 CN Normal" w:eastAsia="思源黑体 CN Normal" w:cs="思源黑体 CN Normal"/>
          <w:color w:val="393A34"/>
          <w:spacing w:val="3"/>
          <w:sz w:val="20"/>
          <w:szCs w:val="20"/>
        </w:rPr>
        <w:t>-10T19:14:38Z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example-config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default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example.property.1: hello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example.property.2: world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example.property.file: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property.1=value-1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property.2=value-2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property.3=value-3</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data字段包含配置信息。可以看到ConfigMap可以用于细粒度的单个属性，或者是配置文件的内容。</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配置数据在</w:t>
      </w:r>
      <w:r>
        <w:rPr>
          <w:rFonts w:hint="eastAsia" w:ascii="思源黑体 CN Normal" w:hAnsi="思源黑体 CN Normal" w:eastAsia="思源黑体 CN Normal" w:cs="思源黑体 CN Normal"/>
          <w:szCs w:val="21"/>
        </w:rPr>
        <w:t>pods中有多种使用方式。ConfigMap有以下几种使用方式：</w:t>
      </w:r>
    </w:p>
    <w:p>
      <w:pPr>
        <w:pStyle w:val="37"/>
        <w:numPr>
          <w:ilvl w:val="0"/>
          <w:numId w:val="12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填充环境变量的值</w:t>
      </w:r>
    </w:p>
    <w:p>
      <w:pPr>
        <w:pStyle w:val="37"/>
        <w:numPr>
          <w:ilvl w:val="0"/>
          <w:numId w:val="12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设置容器内的命令行参数</w:t>
      </w:r>
    </w:p>
    <w:p>
      <w:pPr>
        <w:pStyle w:val="37"/>
        <w:numPr>
          <w:ilvl w:val="0"/>
          <w:numId w:val="12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填充卷的配置文件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用户和系统组建都可以在</w:t>
      </w:r>
      <w:r>
        <w:rPr>
          <w:rFonts w:hint="eastAsia" w:ascii="思源黑体 CN Normal" w:hAnsi="思源黑体 CN Normal" w:eastAsia="思源黑体 CN Normal" w:cs="思源黑体 CN Normal"/>
          <w:szCs w:val="21"/>
        </w:rPr>
        <w:t>ConfigMap中存储配置数据。</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w:t>
      </w:r>
      <w:r>
        <w:rPr>
          <w:rFonts w:hint="eastAsia" w:ascii="思源黑体 CN Normal" w:hAnsi="思源黑体 CN Normal" w:eastAsia="思源黑体 CN Normal" w:cs="思源黑体 CN Normal"/>
        </w:rPr>
        <w:t>ConfigMap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可以使用</w:t>
      </w:r>
      <w:r>
        <w:rPr>
          <w:rFonts w:hint="eastAsia" w:ascii="思源黑体 CN Normal" w:hAnsi="思源黑体 CN Normal" w:eastAsia="思源黑体 CN Normal" w:cs="思源黑体 CN Normal"/>
          <w:szCs w:val="21"/>
          <w:highlight w:val="lightGray"/>
        </w:rPr>
        <w:t>kubectl create configmap</w:t>
      </w:r>
      <w:r>
        <w:rPr>
          <w:rFonts w:hint="eastAsia" w:ascii="思源黑体 CN Normal" w:hAnsi="思源黑体 CN Normal" w:eastAsia="思源黑体 CN Normal" w:cs="思源黑体 CN Normal"/>
          <w:szCs w:val="21"/>
        </w:rPr>
        <w:t xml:space="preserve"> 命令行非常容易的从字面值，文件或目录中创建configmaps。</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w:t>
      </w:r>
      <w:r>
        <w:rPr>
          <w:rFonts w:hint="eastAsia" w:ascii="思源黑体 CN Normal" w:hAnsi="思源黑体 CN Normal" w:eastAsia="思源黑体 CN Normal" w:cs="思源黑体 CN Normal"/>
        </w:rPr>
        <w:t>目录</w:t>
      </w:r>
      <w:r>
        <w:rPr>
          <w:rFonts w:hint="eastAsia" w:ascii="思源黑体 CN Normal" w:hAnsi="思源黑体 CN Normal" w:eastAsia="思源黑体 CN Normal" w:cs="思源黑体 CN Normal"/>
        </w:rPr>
        <w:t>创建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比如说我们有一个目录其中包含一些已经已经包含要填充</w:t>
      </w:r>
      <w:r>
        <w:rPr>
          <w:rFonts w:hint="eastAsia" w:ascii="思源黑体 CN Normal" w:hAnsi="思源黑体 CN Normal" w:eastAsia="思源黑体 CN Normal" w:cs="思源黑体 CN Normal"/>
        </w:rPr>
        <w:t>ConfigMap数据的文件：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/root/k8s-configmap/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server.properties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ui.properties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cat /root/k8s-configmap/</w:t>
      </w:r>
      <w:r>
        <w:rPr>
          <w:rFonts w:hint="eastAsia" w:ascii="思源黑体 CN Normal" w:hAnsi="思源黑体 CN Normal" w:eastAsia="思源黑体 CN Normal" w:cs="思源黑体 CN Normal"/>
          <w:color w:val="393A34"/>
          <w:spacing w:val="3"/>
          <w:sz w:val="20"/>
          <w:szCs w:val="20"/>
        </w:rPr>
        <w:t>server.properties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enemies=aliens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lives=3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enemies.cheat=true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enemies.cheat.level=noGoodRotten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secret.code.passphrase=UUDDLRLRBABAS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secret.code.allowed=true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secret.code.lives=30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cat /root/k8s-configmap/</w:t>
      </w:r>
      <w:r>
        <w:rPr>
          <w:rFonts w:hint="eastAsia" w:ascii="思源黑体 CN Normal" w:hAnsi="思源黑体 CN Normal" w:eastAsia="思源黑体 CN Normal" w:cs="思源黑体 CN Normal"/>
          <w:color w:val="393A34"/>
          <w:spacing w:val="3"/>
          <w:sz w:val="20"/>
          <w:szCs w:val="20"/>
        </w:rPr>
        <w:t>ui.properties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color.good=purple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color.bad=yellow</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allow.textmode=true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how.nice.to.look=fairlyNice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create configmap 可用于创建一个保存此目录中每个文件内容的ConfigMap: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configmap game-config --from-file=/root/k8s-configmap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w:t>
      </w:r>
      <w:r>
        <w:rPr>
          <w:rFonts w:hint="eastAsia" w:ascii="思源黑体 CN Normal" w:hAnsi="思源黑体 CN Normal" w:eastAsia="思源黑体 CN Normal" w:cs="思源黑体 CN Normal"/>
        </w:rPr>
        <w:t xml:space="preserve"> --from-file指向一个目录，每个目录中的文件直接用于填充ConfigMap中的key,key的名称是文件名称，key的值是这个文件的内容。让我们看看上面命令创建的ConfigMap：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describe configmaps game-config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Name:           game-config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Namespace:      default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Labels:         &lt;none&gt;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Annotations:    &lt;none&gt;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game.properties:        158 bytes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ui.properties:          83 bytes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可以看到</w:t>
      </w:r>
      <w:r>
        <w:rPr>
          <w:rFonts w:hint="eastAsia" w:ascii="思源黑体 CN Normal" w:hAnsi="思源黑体 CN Normal" w:eastAsia="思源黑体 CN Normal" w:cs="思源黑体 CN Normal"/>
        </w:rPr>
        <w:t>map中的两个key是从我们指向的kubectl的目录中的文件名创建的。因为这些建的内容可能很大，kubectl describe你只能看到他们key的名称和大小。如果想看这些key的值，可以通过kubectl get获取：</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configmaps game-config -o 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apiVersion: v1</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data:</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game.properties: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enemies=aliens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lives=3</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enemies.cheat=true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enemies.cheat.level=noGoodRotten</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secret.code.passphrase=UUDDLRLRBABAS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secret.code.allowed=true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secret.code.lives=30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ui.properties: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color.good=purple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color.bad=yellow</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allow.textmode=true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how.nice.to.look=fairlyNice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kind: ConfigMap</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metadata:</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creationTimestamp: 2016-02-18T18:34:05Z</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game-config</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namespace: default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resourceVersion: "407"</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selfLink: /api/v1/namespaces/default/configmaps/game-config</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xml:space="preserve">  uid: 30944725-d66e-11e5-8cd0-68f728db1985</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从文件</w:t>
      </w:r>
      <w:r>
        <w:rPr>
          <w:rFonts w:hint="eastAsia" w:ascii="思源黑体 CN Normal" w:hAnsi="思源黑体 CN Normal" w:eastAsia="思源黑体 CN Normal" w:cs="思源黑体 CN Normal"/>
        </w:rPr>
        <w:t>创建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w:t>
      </w:r>
      <w:r>
        <w:rPr>
          <w:rFonts w:hint="eastAsia" w:ascii="思源黑体 CN Normal" w:hAnsi="思源黑体 CN Normal" w:eastAsia="思源黑体 CN Normal" w:cs="思源黑体 CN Normal"/>
        </w:rPr>
        <w:t>--from-file指定文件，并将他多次传递给kubectc。下面的命令和上面的示例产生相同的结果：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kubectl create configmap game-config-2 --from-file=/root/k8s-configmap/game.properties --from-file=/root/k8s-configmap/ui.properties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r>
        <w:rPr>
          <w:rFonts w:hint="eastAsia" w:ascii="思源黑体 CN Normal" w:hAnsi="思源黑体 CN Normal" w:eastAsia="思源黑体 CN Normal" w:cs="思源黑体 CN Normal"/>
          <w:color w:val="393A34"/>
          <w:spacing w:val="3"/>
          <w:sz w:val="20"/>
          <w:szCs w:val="20"/>
        </w:rPr>
        <w:t>kubectl get configmaps game-config-2 -o 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我们可以通过</w:t>
      </w:r>
      <w:r>
        <w:rPr>
          <w:rFonts w:hint="eastAsia" w:ascii="思源黑体 CN Normal" w:hAnsi="思源黑体 CN Normal" w:eastAsia="思源黑体 CN Normal" w:cs="思源黑体 CN Normal"/>
        </w:rPr>
        <w:t>key=value表达式为每个文件设置key：</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--from-file=game-special-key=</w:t>
      </w:r>
      <w:r>
        <w:rPr>
          <w:rFonts w:hint="eastAsia" w:ascii="思源黑体 CN Normal" w:hAnsi="思源黑体 CN Normal" w:eastAsia="思源黑体 CN Normal" w:cs="思源黑体 CN Normal"/>
          <w:color w:val="393A34"/>
          <w:spacing w:val="3"/>
          <w:sz w:val="20"/>
          <w:szCs w:val="20"/>
          <w:highlight w:val="lightGray"/>
        </w:rPr>
        <w:t>/root/k8s-configmap</w:t>
      </w:r>
      <w:r>
        <w:rPr>
          <w:rFonts w:hint="eastAsia" w:ascii="思源黑体 CN Normal" w:hAnsi="思源黑体 CN Normal" w:eastAsia="思源黑体 CN Normal" w:cs="思源黑体 CN Normal"/>
          <w:highlight w:val="lightGray"/>
        </w:rPr>
        <w:t>/game.properties</w:t>
      </w:r>
      <w:r>
        <w:rPr>
          <w:rFonts w:hint="eastAsia" w:ascii="思源黑体 CN Normal" w:hAnsi="思源黑体 CN Normal" w:eastAsia="思源黑体 CN Normal" w:cs="思源黑体 CN Normal"/>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configmap game-config-3 --from-file=game-special-key=/root/k8s-configmap/game.properties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configmaps game-config-3 -o yaml</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w:t>
      </w:r>
      <w:r>
        <w:rPr>
          <w:rFonts w:hint="eastAsia" w:ascii="思源黑体 CN Normal" w:hAnsi="思源黑体 CN Normal" w:eastAsia="思源黑体 CN Normal" w:cs="思源黑体 CN Normal"/>
        </w:rPr>
        <w:t>字面创建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w:t>
      </w:r>
      <w:r>
        <w:rPr>
          <w:rFonts w:hint="eastAsia" w:ascii="思源黑体 CN Normal" w:hAnsi="思源黑体 CN Normal" w:eastAsia="思源黑体 CN Normal" w:cs="思源黑体 CN Normal"/>
        </w:rPr>
        <w:t>kubectl create configmap创建ConfigMap使用字面值。--from-literal选项使用一个key=value语法，允许直接在命令行中直接提供字面值：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configmap special-config --from-literal=special.how=very --from-literal=special.type=charm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configmaps special-config -o yaml</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ConfigMap来配置</w:t>
      </w:r>
      <w:r>
        <w:rPr>
          <w:rFonts w:hint="eastAsia" w:ascii="思源黑体 CN Normal" w:hAnsi="思源黑体 CN Normal" w:eastAsia="思源黑体 CN Normal" w:cs="思源黑体 CN Normal"/>
        </w:rPr>
        <w:t>pod</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示例</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rPr>
        <w:t>在环境变量中使用</w:t>
      </w:r>
      <w:r>
        <w:rPr>
          <w:rFonts w:hint="eastAsia" w:ascii="思源黑体 CN Normal" w:hAnsi="思源黑体 CN Normal" w:eastAsia="思源黑体 CN Normal" w:cs="思源黑体 CN Normal"/>
          <w:szCs w:val="21"/>
        </w:rPr>
        <w:t>ConfigMap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ConfigMap可用于填充各个环境变量或者整个使用。例如下面的例子：</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special-config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special.how: very</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special.type: charm</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env-config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log_level: INFO</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可以在</w:t>
      </w:r>
      <w:r>
        <w:rPr>
          <w:rFonts w:hint="eastAsia" w:ascii="思源黑体 CN Normal" w:hAnsi="思源黑体 CN Normal" w:eastAsia="思源黑体 CN Normal" w:cs="思源黑体 CN Normal"/>
          <w:szCs w:val="21"/>
        </w:rPr>
        <w:t>pod中这样使用ConfigMap的键：</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dapi-test-pod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test-container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gcr.io/google_containers/busybox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command: [ "/bin/sh", "-c", "env"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SPECIAL_LEVEL_KEY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valueFrom:</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configMapKeyRef:</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special-config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 special.how</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SPECIAL_TYPE_KEY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valueFrom:</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configMapKeyRef:</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special-config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 special.type</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envFrom:</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configMapRef:</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env-config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restartPolicy: Never</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当这个</w:t>
      </w:r>
      <w:r>
        <w:rPr>
          <w:rFonts w:hint="eastAsia" w:ascii="思源黑体 CN Normal" w:hAnsi="思源黑体 CN Normal" w:eastAsia="思源黑体 CN Normal" w:cs="思源黑体 CN Normal"/>
          <w:szCs w:val="21"/>
        </w:rPr>
        <w:t>pod运行起来的时候，它输出包含下面的行：</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SPECIAL_LEVEL_KEY=very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SPECIAL_TYPE_KEY=charm</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log_level=INFO</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ConfigMap来配置Redis</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让我看一个真实示例：使用</w:t>
      </w:r>
      <w:r>
        <w:rPr>
          <w:rFonts w:hint="eastAsia" w:ascii="思源黑体 CN Normal" w:hAnsi="思源黑体 CN Normal" w:eastAsia="思源黑体 CN Normal" w:cs="思源黑体 CN Normal"/>
          <w:szCs w:val="21"/>
        </w:rPr>
        <w:t>ConfigMap配置redis。加入我们想用推荐的配置注入redis作为缓存。redis的配置文件应该包含：</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 2mb</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maxmemory-policy allkeys-lru</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这个文件在</w:t>
      </w:r>
      <w:r>
        <w:rPr>
          <w:rFonts w:hint="eastAsia" w:ascii="思源黑体 CN Normal" w:hAnsi="思源黑体 CN Normal" w:eastAsia="思源黑体 CN Normal" w:cs="思源黑体 CN Normal"/>
          <w:color w:val="393A34"/>
          <w:spacing w:val="3"/>
          <w:sz w:val="20"/>
          <w:szCs w:val="20"/>
        </w:rPr>
        <w:t>/root/k8s-configmap</w:t>
      </w:r>
      <w:r>
        <w:rPr>
          <w:rFonts w:hint="eastAsia" w:ascii="思源黑体 CN Normal" w:hAnsi="思源黑体 CN Normal" w:eastAsia="思源黑体 CN Normal" w:cs="思源黑体 CN Normal"/>
          <w:szCs w:val="21"/>
        </w:rPr>
        <w:t>/redis，我们可以用下面的命令新建一个ConfigMap：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configmap example-redis-config --from-file=/root/k8s-configmap</w:t>
      </w:r>
      <w:r>
        <w:rPr>
          <w:rFonts w:hint="eastAsia" w:ascii="思源黑体 CN Normal" w:hAnsi="思源黑体 CN Normal" w:eastAsia="思源黑体 CN Normal" w:cs="思源黑体 CN Normal"/>
          <w:sz w:val="20"/>
          <w:szCs w:val="20"/>
        </w:rPr>
        <w:t>/redis/redis-config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configmap example-redis-config -o yaml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redis-config: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 2mb</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maxmemory-policy allkeys-lru</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creationTimestamp: 2016-03-30T18:14:41Z</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resourceVersion: "24686"</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selfLink: /api/v1/namespaces/default/configmaps/example-redis-config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uid: 460a2b6e-f6a3-11e5-8ae5-42010af00002</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现在我们新建一个</w:t>
      </w:r>
      <w:r>
        <w:rPr>
          <w:rFonts w:hint="eastAsia" w:ascii="思源黑体 CN Normal" w:hAnsi="思源黑体 CN Normal" w:eastAsia="思源黑体 CN Normal" w:cs="思源黑体 CN Normal"/>
          <w:szCs w:val="21"/>
        </w:rPr>
        <w:t>pod使用这个配置：</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redis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redis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kubernetes/redis:v1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MASTER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 "true"</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6379</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limits: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cpu: "0.1"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volumeMounts: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emptyDir: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items: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key: redis-config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path: redis.conf</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注意，这个</w:t>
      </w:r>
      <w:r>
        <w:rPr>
          <w:rFonts w:hint="eastAsia" w:ascii="思源黑体 CN Normal" w:hAnsi="思源黑体 CN Normal" w:eastAsia="思源黑体 CN Normal" w:cs="思源黑体 CN Normal"/>
          <w:szCs w:val="21"/>
        </w:rPr>
        <w:t>pod有一个ConfigMap卷，它将example-redis-config ConfigMap的redis-config键的值放入一个名为redis.conf的文件中。这个卷是挂载到redis容器里面的/redis-master目录里面，我们的配置文件在/redis-master/redis.conf，这个redis注解点在镜像里面的配置文件。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/root/k8s-configmap/redis/redis-pod.yaml</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运行</w:t>
      </w:r>
      <w:r>
        <w:rPr>
          <w:rFonts w:hint="eastAsia" w:ascii="思源黑体 CN Normal" w:hAnsi="思源黑体 CN Normal" w:eastAsia="思源黑体 CN Normal" w:cs="思源黑体 CN Normal"/>
          <w:szCs w:val="21"/>
        </w:rPr>
        <w:t>kubectl exec进入到这个pod里面并运行redis-cli工具，可以检查我们的配置是否正确应用：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-it redis redis-cli</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2) "2097152"</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maxmemory-policy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"maxmemory-policy"</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2) "allkeys-lru"</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限制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ConfigMap必须在pod消耗他之前创建，除非被标记为可选。对于不存在的ConfigMap将阻止它启动。控制器可能被写入以容忍丢失数据，可以个根据具体情况查看通过ConfigMap配置的各个组件。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w:t>
      </w:r>
      <w:r>
        <w:rPr>
          <w:rFonts w:hint="eastAsia" w:ascii="思源黑体 CN Normal" w:hAnsi="思源黑体 CN Normal" w:eastAsia="思源黑体 CN Normal" w:cs="思源黑体 CN Normal"/>
          <w:szCs w:val="21"/>
        </w:rPr>
        <w:t>configMapKeyRef引用命名ConfigMap中不存在的键将阻止他的启动。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s用于填充环境变量通过envFrom,它们被认为具有无效的环境变量名称的键将跳过这些键。该pod被允许启动。将会有一个事件，原因是InvalidVariabelNames,该消息包含被跳过的无效的键的列表。该示例显示一个pod它指的是 default/myconfig ConfigMap包含两个无效的键,1badkey和2alsobad。</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kubectl.sh get events</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ConfigMap驻留到namespace里面。他们可以被引用和pod相同的namespace。ConfigMap配额大小是一个计划功能。</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kubelet仅支持pod使用ConfigMap获取从API server。这包括使用kubectl创建每个pod,或者间接通过副本控制器。</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业务系统部署方案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w:t>
      </w:r>
      <w:r>
        <w:rPr>
          <w:rFonts w:hint="eastAsia" w:ascii="思源黑体 CN Normal" w:hAnsi="思源黑体 CN Normal" w:eastAsia="思源黑体 CN Normal" w:cs="思源黑体 CN Normal"/>
        </w:rPr>
        <w:t>章节我们来学习使用k8s发布服务</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部署</w:t>
      </w:r>
      <w:r>
        <w:rPr>
          <w:rFonts w:hint="eastAsia" w:ascii="思源黑体 CN Normal" w:hAnsi="思源黑体 CN Normal" w:eastAsia="思源黑体 CN Normal" w:cs="思源黑体 CN Normal"/>
        </w:rPr>
        <w:t>一个简单应用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下面使用</w:t>
      </w:r>
      <w:r>
        <w:rPr>
          <w:rFonts w:hint="eastAsia" w:ascii="思源黑体 CN Normal" w:hAnsi="思源黑体 CN Normal" w:eastAsia="思源黑体 CN Normal" w:cs="思源黑体 CN Normal"/>
        </w:rPr>
        <w:t>Docker+Kubernetes搭建一个简单的Hello World Node.js应用程序。</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r>
        <w:rPr>
          <w:rFonts w:hint="eastAsia" w:ascii="思源黑体 CN Normal" w:hAnsi="思源黑体 CN Normal" w:eastAsia="思源黑体 CN Normal" w:cs="思源黑体 CN Normal"/>
        </w:rPr>
        <w:t>工作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r>
        <w:rPr>
          <w:rFonts w:hint="eastAsia" w:ascii="思源黑体 CN Normal" w:hAnsi="思源黑体 CN Normal" w:eastAsia="思源黑体 CN Normal" w:cs="思源黑体 CN Normal"/>
        </w:rPr>
        <w:t>好一个k8s</w:t>
      </w:r>
      <w:r>
        <w:rPr>
          <w:rFonts w:hint="eastAsia" w:ascii="思源黑体 CN Normal" w:hAnsi="思源黑体 CN Normal" w:eastAsia="思源黑体 CN Normal" w:cs="思源黑体 CN Normal"/>
        </w:rPr>
        <w:t>集群（前面</w:t>
      </w:r>
      <w:r>
        <w:rPr>
          <w:rFonts w:hint="eastAsia" w:ascii="思源黑体 CN Normal" w:hAnsi="思源黑体 CN Normal" w:eastAsia="思源黑体 CN Normal" w:cs="思源黑体 CN Normal"/>
        </w:rPr>
        <w:t>章节已经准备好了，准备系统资源足够</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安装nodejs环境</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yum install nodejs</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编写node</w:t>
      </w:r>
      <w:r>
        <w:rPr>
          <w:rFonts w:hint="eastAsia" w:ascii="思源黑体 CN Normal" w:hAnsi="思源黑体 CN Normal" w:eastAsia="思源黑体 CN Normal" w:cs="思源黑体 CN Normal"/>
        </w:rPr>
        <w:t>.js</w:t>
      </w:r>
      <w:r>
        <w:rPr>
          <w:rFonts w:hint="eastAsia" w:ascii="思源黑体 CN Normal" w:hAnsi="思源黑体 CN Normal" w:eastAsia="思源黑体 CN Normal" w:cs="思源黑体 CN Normal"/>
        </w:rPr>
        <w:t>应用</w:t>
      </w:r>
      <w:r>
        <w:rPr>
          <w:rFonts w:hint="eastAsia" w:ascii="思源黑体 CN Normal" w:hAnsi="思源黑体 CN Normal" w:eastAsia="思源黑体 CN Normal" w:cs="思源黑体 CN Normal"/>
        </w:rPr>
        <w:t>程序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将此代码保存在以文件名命名</w:t>
      </w:r>
      <w:r>
        <w:rPr>
          <w:rFonts w:hint="eastAsia" w:ascii="思源黑体 CN Normal" w:hAnsi="思源黑体 CN Normal" w:eastAsia="思源黑体 CN Normal" w:cs="思源黑体 CN Normal"/>
        </w:rPr>
        <w:t>hellonode 的文件夹中server.js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这可以先试用</w:t>
      </w:r>
      <w:r>
        <w:rPr>
          <w:rFonts w:hint="eastAsia" w:ascii="思源黑体 CN Normal" w:hAnsi="思源黑体 CN Normal" w:eastAsia="思源黑体 CN Normal" w:cs="思源黑体 CN Normal"/>
        </w:rPr>
        <w:t>node server.js来运行一下，应该能够在http：// localhost：8080 /上看到“Hello World！”消息。按Ctrl-C停止正在运行的Node.js服务器。</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w:t>
      </w:r>
      <w:r>
        <w:rPr>
          <w:rFonts w:hint="eastAsia" w:ascii="思源黑体 CN Normal" w:hAnsi="思源黑体 CN Normal" w:eastAsia="思源黑体 CN Normal" w:cs="思源黑体 CN Normal"/>
        </w:rPr>
        <w:t>程序打包到docker容器中</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这里需要使用</w:t>
      </w:r>
      <w:r>
        <w:rPr>
          <w:rFonts w:hint="eastAsia" w:ascii="思源黑体 CN Normal" w:hAnsi="思源黑体 CN Normal" w:eastAsia="思源黑体 CN Normal" w:cs="思源黑体 CN Normal"/>
        </w:rPr>
        <w:t>Dockerfile文件来创建容器，在server.js文件夹内创建Dockerfile文件，如下：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Docker镜像的这个配置从Docker注册表中的官方Node.js LTS镜像开始，公开端口8080，将server.js文件复制到镜像并启动Node.js服务器。</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build指令根据Dockerfile文件创建镜像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Docker守护进程构建Docker镜像（注意尾随点）：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hello-node:v1 .</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部署</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Pod是一个由一个或多个容器组成的组合，用于管理和联网。本教程中的Pod只有一个Container。Kubernetes 部署会检查Pod的运行状况，并在Pod终止时重新启动Pod的容器。部署是管理Pod的创建和扩展的推荐方法。使用该kubectl run命令创建管理Pod的Deployment。Pod根据hello-node:v1Docker镜像运行Container 。将 --image-pull-policy标志设置Never为始终使用本地映像，而不是从Docker注册表中提取它</w:t>
      </w:r>
      <w:r>
        <w:rPr>
          <w:rFonts w:hint="eastAsia" w:ascii="思源黑体 CN Normal" w:hAnsi="思源黑体 CN Normal" w:eastAsia="思源黑体 CN Normal" w:cs="思源黑体 CN Normal"/>
        </w:rPr>
        <w:t>（因为您还没有将它推到那里）：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run hello-node --image=hello-node:v1 --port=8080 --image-pull-policy=Never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deployments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w:t>
      </w: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w:t>
      </w:r>
      <w:r>
        <w:rPr>
          <w:rFonts w:hint="eastAsia" w:ascii="思源黑体 CN Normal" w:hAnsi="思源黑体 CN Normal" w:eastAsia="思源黑体 CN Normal" w:cs="思源黑体 CN Normal"/>
        </w:rPr>
        <w:t>Pod只能通过Kubernetes集群中的内部IP地址访问。要从hello-nodeKubernetes虚拟网络外部访问Container，须将Pod公开为Kubernetes 服务。可以使用以下kubectl expose命令将Pod公开到公共Internet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expose deployment hello-node --type=LoadBalancer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查看刚刚创建的服务：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services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--type=LoadBalancer标志表示在群集外部公开的服务。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w:t>
      </w:r>
      <w:r>
        <w:rPr>
          <w:rFonts w:hint="eastAsia" w:ascii="思源黑体 CN Normal" w:hAnsi="思源黑体 CN Normal" w:eastAsia="思源黑体 CN Normal" w:cs="思源黑体 CN Normal"/>
        </w:rPr>
        <w:t>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使用本地</w:t>
      </w:r>
      <w:r>
        <w:rPr>
          <w:rFonts w:hint="eastAsia" w:ascii="思源黑体 CN Normal" w:hAnsi="思源黑体 CN Normal" w:eastAsia="思源黑体 CN Normal" w:cs="思源黑体 CN Normal"/>
        </w:rPr>
        <w:t>IP地址自动打开浏览器窗口，并显示“Hello World”消息。</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w:t>
      </w:r>
      <w:r>
        <w:rPr>
          <w:rFonts w:hint="eastAsia" w:ascii="思源黑体 CN Normal" w:hAnsi="思源黑体 CN Normal" w:eastAsia="思源黑体 CN Normal" w:cs="思源黑体 CN Normal"/>
        </w:rPr>
        <w:t>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这编辑</w:t>
      </w:r>
      <w:r>
        <w:rPr>
          <w:rFonts w:hint="eastAsia" w:ascii="思源黑体 CN Normal" w:hAnsi="思源黑体 CN Normal" w:eastAsia="思源黑体 CN Normal" w:cs="思源黑体 CN Normal"/>
        </w:rPr>
        <w:t>server.js文件以返回新消息：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response.end('</w:t>
      </w:r>
      <w:r>
        <w:rPr>
          <w:rFonts w:hint="eastAsia" w:ascii="思源黑体 CN Normal" w:hAnsi="思源黑体 CN Normal" w:eastAsia="思源黑体 CN Normal" w:cs="思源黑体 CN Normal"/>
          <w:color w:val="393A34"/>
          <w:spacing w:val="3"/>
          <w:kern w:val="0"/>
          <w:sz w:val="20"/>
          <w:szCs w:val="20"/>
        </w:rPr>
        <w:t xml:space="preserve"> www.study.163.com</w:t>
      </w:r>
      <w:r>
        <w:rPr>
          <w:rFonts w:hint="eastAsia" w:ascii="思源黑体 CN Normal" w:hAnsi="思源黑体 CN Normal" w:eastAsia="思源黑体 CN Normal" w:cs="思源黑体 CN Normal"/>
          <w:color w:val="393A34"/>
          <w:spacing w:val="3"/>
          <w:kern w:val="0"/>
          <w:sz w:val="20"/>
          <w:szCs w:val="20"/>
        </w:rPr>
        <w:t>');</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w:t>
      </w:r>
      <w:r>
        <w:rPr>
          <w:rFonts w:hint="eastAsia" w:ascii="思源黑体 CN Normal" w:hAnsi="思源黑体 CN Normal" w:eastAsia="思源黑体 CN Normal" w:cs="思源黑体 CN Normal"/>
        </w:rPr>
        <w:t>构建版本的镜像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hello-node:v2 .</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w:t>
      </w:r>
      <w:r>
        <w:rPr>
          <w:rFonts w:hint="eastAsia" w:ascii="思源黑体 CN Normal" w:hAnsi="思源黑体 CN Normal" w:eastAsia="思源黑体 CN Normal" w:cs="思源黑体 CN Normal"/>
        </w:rPr>
        <w:t>部署的镜像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deployment/hello-node hello-node=hello-node:v2</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再次运行您的应用以查看新消息</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仪表盘</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k8s</w:t>
      </w:r>
      <w:r>
        <w:rPr>
          <w:rFonts w:hint="eastAsia" w:ascii="思源黑体 CN Normal" w:hAnsi="思源黑体 CN Normal" w:eastAsia="思源黑体 CN Normal" w:cs="思源黑体 CN Normal"/>
        </w:rPr>
        <w:t>部署一个</w:t>
      </w:r>
      <w:r>
        <w:rPr>
          <w:rFonts w:hint="eastAsia" w:ascii="思源黑体 CN Normal" w:hAnsi="思源黑体 CN Normal" w:eastAsia="思源黑体 CN Normal" w:cs="思源黑体 CN Normal"/>
        </w:rPr>
        <w:t>java web应用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w:t>
      </w:r>
      <w:r>
        <w:rPr>
          <w:rFonts w:hint="eastAsia" w:ascii="思源黑体 CN Normal" w:hAnsi="思源黑体 CN Normal" w:eastAsia="思源黑体 CN Normal" w:cs="思源黑体 CN Normal"/>
        </w:rPr>
        <w:t>部署tomcat+mysql实现Jave Web应用。此应用是JSP页面通过JDBC访问Mysql数据库，只要程序正确连接到数据库上，就会自动完成对应的Table的创建与初始化数据的准备工作。当我们通过浏览器访问此应用时，就会显示一个表格的页面，数据则来自数据库。</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此应用需要启动两个容器：</w:t>
      </w:r>
      <w:r>
        <w:rPr>
          <w:rFonts w:hint="eastAsia" w:ascii="思源黑体 CN Normal" w:hAnsi="思源黑体 CN Normal" w:eastAsia="思源黑体 CN Normal" w:cs="思源黑体 CN Normal"/>
        </w:rPr>
        <w:t>Web App容器和MySQL容器，并且Web App容器需要访问MySQL容器。现在我们就来看看通过Kubernetes是如何实现Java Web应用的。</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w:t>
      </w:r>
      <w:r>
        <w:rPr>
          <w:rFonts w:hint="eastAsia" w:ascii="思源黑体 CN Normal" w:hAnsi="思源黑体 CN Normal" w:eastAsia="思源黑体 CN Normal" w:cs="思源黑体 CN Normal"/>
        </w:rPr>
        <w:t>mysql容器</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创建mysql的Deployment定义文件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mysql-dep.yaml文件内容如下：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                  #apiserver的版本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                              #副本控制器deployment，管理pod和RS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mysql                                 #deployment的名称，全局唯一</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                                   #Pod副本期待数量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                              #定义RS的标签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#符合目标的Pod拥有此标签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                                    #定义升级的策略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RollingUpdate                         #滚动升级，逐步替换的策略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                          #根据此模板创建Pod的副本（实例）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#Pod副本的标签，对应RS的Selector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#Pod里容器的定义部分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                  #容器的名称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mysql:5.7             #容器对应的docker镜像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               #容器内挂载点的定义部分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             #容器内挂载点名称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/etc/localtime     #容器内挂载点路径，可以是文件或目录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/var/lib/mysql    #容器内mysql的数据目录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/var/log/mysql   #容器内mysql的日志目录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3306           #容器暴露的端口号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                         #写入到容器内的环境容量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MYSQL_ROOT_PASSWORD   #定义了一个mysql的root密码的变量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"123456"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                        #本地需要挂载到容器里的数据卷定义部分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                #数据卷名称，需要与容器内挂载点名称一致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/etc/localtime           #挂载到容器里的路径，将localtime文件挂载到容器里，可让容器使用本地的时区</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/data/mysql/data        #本地存放mysql数据的目录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/data/mysql/logs      #本地存入mysql日志的目录</w:t>
      </w:r>
    </w:p>
    <w:p>
      <w:pPr>
        <w:rPr>
          <w:rFonts w:hint="eastAsia" w:ascii="思源黑体 CN Normal" w:hAnsi="思源黑体 CN Normal" w:eastAsia="思源黑体 CN Normal" w:cs="思源黑体 CN Normal"/>
          <w:szCs w:val="21"/>
        </w:rPr>
      </w:pP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apiVersion：定义使用apiserver的哪个版本，可通过kubectl api-versions命令查看apiserver有哪些版本；</w:t>
      </w: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kind：用来表明此资源对象的类型，比如这里的值为“Deployment”，表示这是一个deployment；</w:t>
      </w: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spec：RS相关属性定义，spec.selector是RS的Pod标签（Label）选择器，即监控和管理拥有这些标签的Pod实例，确保当前集群上始终有且仅有replicas个Pod实例在运行，这里设置replicas=1表示只能运行一个Mysql Pod实例。</w:t>
      </w: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strategy：定义Pod的升级方案，Recreate表示删除所有已存在的Pod，重新创建新的；RollingUpdate表示滚动升级，逐步替换的策略，滚动升级时支持更多的附加参数，例如设置最大不可用Pod数量，最小升级间隔时间等等。</w:t>
      </w: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spec.template：当集群中运行的Pod数量小于replicas时，RS会根据spec.template中定义的Pod模板来生成一个新的Pod实例，spec.template.metadata.labels指定了该Pod的标签，需要特别注意的是，这里的labels必须匹配之前的spec.selector。</w:t>
      </w: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spec.template.spec.containers：容器的定义部分，包括容器的名称、使用的docker镜像、挂载数据卷、服务的端口号、变量等内容。</w:t>
      </w:r>
    </w:p>
    <w:p>
      <w:pPr>
        <w:pStyle w:val="37"/>
        <w:numPr>
          <w:ilvl w:val="0"/>
          <w:numId w:val="12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spec.template.spec.volumes：需要挂载到容器里的本地数据卷的定义部分，数据卷的名称要与容器内挂载点的名称一致，path定义本地的数据卷路径。</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deployment、RS、Pod和容器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创建过程需要先下载镜像，时间会比较久，可喝杯茶撩撩旁边的妹子，哈哈，请耐心等待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mysql-dep.yaml</w:t>
      </w:r>
    </w:p>
    <w:p>
      <w:pPr>
        <w:rPr>
          <w:rFonts w:hint="eastAsia" w:ascii="思源黑体 CN Normal" w:hAnsi="思源黑体 CN Normal" w:eastAsia="思源黑体 CN Normal" w:cs="思源黑体 CN Normal"/>
          <w:color w:val="393A34"/>
          <w:spacing w:val="3"/>
          <w:sz w:val="20"/>
          <w:szCs w:val="20"/>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查看创建好的</w:t>
      </w:r>
      <w:r>
        <w:rPr>
          <w:rFonts w:hint="eastAsia" w:ascii="思源黑体 CN Normal" w:hAnsi="思源黑体 CN Normal" w:eastAsia="思源黑体 CN Normal" w:cs="思源黑体 CN Normal"/>
        </w:rPr>
        <w:t>deployment运行情况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w:t>
      </w:r>
      <w:r>
        <w:rPr>
          <w:rFonts w:hint="eastAsia" w:ascii="思源黑体 CN Normal" w:hAnsi="思源黑体 CN Normal" w:eastAsia="思源黑体 CN Normal" w:cs="思源黑体 CN Normal"/>
        </w:rPr>
        <w:t>1表示运行正常</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ReplicaSet（RS）的运行情况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w:t>
      </w:r>
      <w:r>
        <w:rPr>
          <w:rFonts w:hint="eastAsia" w:ascii="思源黑体 CN Normal" w:hAnsi="思源黑体 CN Normal" w:eastAsia="思源黑体 CN Normal" w:cs="思源黑体 CN Normal"/>
        </w:rPr>
        <w:t>1表示运行正常</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Pod的运行情况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w:t>
      </w:r>
      <w:r>
        <w:rPr>
          <w:rFonts w:hint="eastAsia" w:ascii="思源黑体 CN Normal" w:hAnsi="思源黑体 CN Normal" w:eastAsia="思源黑体 CN Normal" w:cs="思源黑体 CN Normal"/>
        </w:rPr>
        <w:t>READY的值是1/1，并且STATUS的值是Running，表示运行正常</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w:t>
      </w:r>
      <w:r>
        <w:rPr>
          <w:rFonts w:hint="eastAsia" w:ascii="思源黑体 CN Normal" w:hAnsi="思源黑体 CN Normal" w:eastAsia="思源黑体 CN Normal" w:cs="思源黑体 CN Normal"/>
        </w:rPr>
        <w:t>Pod的创建需要花费一些时间，在还没有创建好容器时，STATUS的状态会是ContainerCreating，表示正在创建容器，这时只需要等待。Pod创建好后，STATUS的状态会是Running，这时可以通过docker ps命令查看容器运行的情况。</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查看容器的运行情况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Pod里容器的时间，检查时间是否与本地时间一致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mysql-3238461207-vvwt8 date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w:t>
      </w:r>
      <w:r>
        <w:rPr>
          <w:rFonts w:hint="eastAsia" w:ascii="思源黑体 CN Normal" w:hAnsi="思源黑体 CN Normal" w:eastAsia="思源黑体 CN Normal" w:cs="思源黑体 CN Normal"/>
        </w:rPr>
        <w:t>exec后面跟pod的名称</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mysql的service定义文件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mysql-svc.yaml文件内容如下：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     #表示Kubernetes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mysql   #Service的名称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3306   #Service提供服务的端口号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#Service对应的Pod的标签</w:t>
      </w:r>
    </w:p>
    <w:p>
      <w:pPr>
        <w:pStyle w:val="37"/>
        <w:numPr>
          <w:ilvl w:val="0"/>
          <w:numId w:val="12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metadata.name：Service的服务名称</w:t>
      </w:r>
    </w:p>
    <w:p>
      <w:pPr>
        <w:pStyle w:val="37"/>
        <w:numPr>
          <w:ilvl w:val="0"/>
          <w:numId w:val="12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spec.ports：Service提供的服务端口号，对应容器的服务端口号</w:t>
      </w:r>
    </w:p>
    <w:p>
      <w:pPr>
        <w:pStyle w:val="37"/>
        <w:numPr>
          <w:ilvl w:val="0"/>
          <w:numId w:val="12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spec.selector：确定哪些Pod副本（实例）对应到此Service</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 xml:space="preserve">service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mysql-svc.yaml</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Service的运行情况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kubernetes会给Service分配一个Cluster IP，这是个虚拟IP地址，此后集群中的其他新创建的Pod就可以通过此Cluster IP+端口号的方式来连接和访问mysql服务了。</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w:t>
      </w:r>
      <w:r>
        <w:rPr>
          <w:rFonts w:hint="eastAsia" w:ascii="思源黑体 CN Normal" w:hAnsi="思源黑体 CN Normal" w:eastAsia="思源黑体 CN Normal" w:cs="思源黑体 CN Normal"/>
        </w:rPr>
        <w:t>tomcat容器</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tomcat的Deployment定义文件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myweb-dep.yaml文件的内容如下：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RollingUpdate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kubeguide/tomcat-app:v1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/etc/localtime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/usr/local/tomcat/logs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MYSQL_SERVICE_HOST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'10.254.144.64'               #此处为mysql服务的Cluster 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MYSQL_SERVICE_PORT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'3306'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/etc/localtime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/data/tomcat/logs</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tomcat的deployment、RS、Pod和容器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myweb-dep.yaml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创建过程比较久，请耐心等待，</w:t>
      </w:r>
      <w:r>
        <w:rPr>
          <w:rFonts w:hint="eastAsia" w:ascii="思源黑体 CN Normal" w:hAnsi="思源黑体 CN Normal" w:eastAsia="思源黑体 CN Normal" w:cs="思源黑体 CN Normal"/>
        </w:rPr>
        <w:t>pod的STATUS状态为Running时表示创建成功。</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tomcat的Service定义文件</w:t>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myweb-svc.yaml文件的内容如下：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nodePort: 30001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w:t>
      </w:r>
      <w:r>
        <w:rPr>
          <w:rFonts w:hint="eastAsia" w:ascii="思源黑体 CN Normal" w:hAnsi="思源黑体 CN Normal" w:eastAsia="思源黑体 CN Normal" w:cs="思源黑体 CN Normal"/>
        </w:rPr>
        <w:t>Service开启了NodePort方式的外网访问模式，端口为30001，此端口会映射到tomcat容器的8080端口上。</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w:t>
      </w:r>
      <w:r>
        <w:rPr>
          <w:rFonts w:hint="eastAsia" w:ascii="思源黑体 CN Normal" w:hAnsi="思源黑体 CN Normal" w:eastAsia="思源黑体 CN Normal" w:cs="思源黑体 CN Normal"/>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myweb-svc.yaml</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t>Service的运行情况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可使用</w:t>
      </w:r>
      <w:r>
        <w:rPr>
          <w:rFonts w:hint="eastAsia" w:ascii="思源黑体 CN Normal" w:hAnsi="思源黑体 CN Normal" w:eastAsia="思源黑体 CN Normal" w:cs="思源黑体 CN Normal"/>
        </w:rPr>
        <w:t>curl命令测试tomcat服务是否能正常访问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http://192.168.2.238:30001</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w:t>
      </w:r>
      <w:r>
        <w:rPr>
          <w:rFonts w:hint="eastAsia" w:ascii="思源黑体 CN Normal" w:hAnsi="思源黑体 CN Normal" w:eastAsia="思源黑体 CN Normal" w:cs="思源黑体 CN Normal"/>
        </w:rPr>
        <w:t>浏览器访问网</w:t>
      </w:r>
      <w:r>
        <w:rPr>
          <w:rFonts w:hint="eastAsia" w:ascii="思源黑体 CN Normal" w:hAnsi="思源黑体 CN Normal" w:eastAsia="思源黑体 CN Normal" w:cs="思源黑体 CN Normal"/>
        </w:rPr>
        <w:t>页</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1、通过浏览器访问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"http://192.168.100.246:30001/demo/"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http://192.168.100.246:30001/demo/</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w:t>
      </w:r>
      <w:r>
        <w:rPr>
          <w:rFonts w:hint="eastAsia" w:ascii="思源黑体 CN Normal" w:hAnsi="思源黑体 CN Normal" w:eastAsia="思源黑体 CN Normal" w:cs="思源黑体 CN Normal"/>
        </w:rPr>
        <w:t>登陆</w:t>
      </w:r>
      <w:r>
        <w:rPr>
          <w:rFonts w:hint="eastAsia" w:ascii="思源黑体 CN Normal" w:hAnsi="思源黑体 CN Normal" w:eastAsia="思源黑体 CN Normal" w:cs="思源黑体 CN Normal"/>
        </w:rPr>
        <w:t xml:space="preserve">mysql数据库验证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 -it 5252cd76009a /bin/bash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 -uroot -p123456</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 HPE_APP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select * from T_USERS;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2647315" cy="2774950"/>
            <wp:effectExtent l="0" t="0" r="635" b="6350"/>
            <wp:docPr id="49" name="图片 49" descr="https://s1.51cto.com/images/blog/201810/26/2f805077afe2c9d7d9a081922b40f63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s1.51cto.com/images/blog/201810/26/2f805077afe2c9d7d9a081922b40f633.png?x-oss-process=image/watermark,size_16,text_QDUxQ1RP5Y2a5a6i,color_FFFFFF,t_100,g_se,x_10,y_10,shadow_90,type_ZmFuZ3poZW5naGVpdG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47315" cy="277495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K8s部署微服务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后续以录播方式提供会好很多，课件中不在展示部署过程。</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w:t>
      </w:r>
      <w:r>
        <w:rPr>
          <w:rFonts w:hint="eastAsia" w:ascii="思源黑体 CN Normal" w:hAnsi="思源黑体 CN Normal" w:eastAsia="思源黑体 CN Normal" w:cs="思源黑体 CN Normal"/>
        </w:rPr>
        <w:t>滚动升级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当有镜像发布新版本，新版本服务上线时如何实现服务的滚动和平滑升级？</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如果你使用</w:t>
      </w:r>
      <w:r>
        <w:rPr>
          <w:rFonts w:hint="eastAsia" w:ascii="思源黑体 CN Normal" w:hAnsi="思源黑体 CN Normal" w:eastAsia="思源黑体 CN Normal" w:cs="思源黑体 CN Normal"/>
        </w:rPr>
        <w:t>ReplicationController创建的pod可以使用kubectl rollingupdate命令滚动升级，如果使用的是Deployment创建的Pod可以直接修改yaml文件后执行kubectl apply即可。</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Deployment已经内置了RollingUpdate strategy，因此不用再调用kubectl rollingupdate命令，升级的过程是先创建新版的pod将流量导入到新pod上后销毁原来的旧的pod。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 Update适用于Deployment、Replication Controller，官方推荐使用Deployment而不再使用Replication Controller。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hint="eastAsia" w:ascii="思源黑体 CN Normal" w:hAnsi="思源黑体 CN Normal" w:eastAsia="思源黑体 CN Normal" w:cs="思源黑体 CN Normal"/>
        </w:rPr>
        <w:t>ReplicationController时的滚动升级请参考官网说明：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"https://kubernetes.io/docs/tasks/run-application/rolling-update-replication-controller/"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https://kubernetes.io/docs/tasks/run-application/rolling-update-replication-controller/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ReplicationController与Deployment的关系</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ReplicationController和Deployment的RollingUpdate命令有些不同，但是实现的机制是一样的，关于这两个kind的关系我引用了</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"https://segmentfault.com/a/1190000008232770"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ReplicationController与Deployment的区别</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中的部分内容如下，详细区别请查看原文。</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Controller为Kubernetes的一个核心内容，应用托管到Kubernetes之后，需要保证应用能够持续的运行，Replication Controller就是这个保证的key，主要的功能如下：</w:t>
      </w:r>
    </w:p>
    <w:p>
      <w:pPr>
        <w:rPr>
          <w:rFonts w:hint="eastAsia" w:ascii="思源黑体 CN Normal" w:hAnsi="思源黑体 CN Normal" w:eastAsia="思源黑体 CN Normal" w:cs="思源黑体 CN Normal"/>
        </w:rPr>
      </w:pPr>
    </w:p>
    <w:p>
      <w:pPr>
        <w:pStyle w:val="37"/>
        <w:numPr>
          <w:ilvl w:val="0"/>
          <w:numId w:val="12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w:t>
      </w:r>
      <w:r>
        <w:rPr>
          <w:rFonts w:hint="eastAsia" w:ascii="思源黑体 CN Normal" w:hAnsi="思源黑体 CN Normal" w:eastAsia="思源黑体 CN Normal" w:cs="思源黑体 CN Normal"/>
        </w:rPr>
        <w:t>pod数量：它会确保Kubernetes中有指定数量的Pod在运行。如果少于指定数量的pod，Replication Controller会创建新的，反之则会删除掉多余的以保证Pod数量不变。</w:t>
      </w:r>
    </w:p>
    <w:p>
      <w:pPr>
        <w:pStyle w:val="37"/>
        <w:numPr>
          <w:ilvl w:val="0"/>
          <w:numId w:val="12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w:t>
      </w:r>
      <w:r>
        <w:rPr>
          <w:rFonts w:hint="eastAsia" w:ascii="思源黑体 CN Normal" w:hAnsi="思源黑体 CN Normal" w:eastAsia="思源黑体 CN Normal" w:cs="思源黑体 CN Normal"/>
        </w:rPr>
        <w:t>pod健康：当pod不健康，运行出错或者无法提供服务时，Replication Controller也会杀死不健康的pod，重新创建新的。</w:t>
      </w:r>
    </w:p>
    <w:p>
      <w:pPr>
        <w:pStyle w:val="37"/>
        <w:numPr>
          <w:ilvl w:val="0"/>
          <w:numId w:val="12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弹性伸缩</w:t>
      </w:r>
      <w:r>
        <w:rPr>
          <w:rFonts w:hint="eastAsia" w:ascii="思源黑体 CN Normal" w:hAnsi="思源黑体 CN Normal" w:eastAsia="思源黑体 CN Normal" w:cs="思源黑体 CN Normal"/>
        </w:rPr>
        <w:t xml:space="preserve"> ：在业务高峰或者低峰期的时候，可以通过Replication Controller动态的调整pod的数量来提高资源的利用率。同时，配置相应的监控功能（Hroizontal Pod Autoscaler），会定时自动从监控平台获取Replication Controller关联pod的整体资源使用情况，做到自动伸缩。</w:t>
      </w:r>
    </w:p>
    <w:p>
      <w:pPr>
        <w:pStyle w:val="37"/>
        <w:numPr>
          <w:ilvl w:val="0"/>
          <w:numId w:val="12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滚动升级：滚动升级为一种平滑的升级方式，通过逐步替换的策略，保证整体系统的稳定，在初始化升级的时候就可以及时发现和解决问题，避免问题不断扩大。</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Deployment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pPr>
        <w:rPr>
          <w:rFonts w:hint="eastAsia" w:ascii="思源黑体 CN Normal" w:hAnsi="思源黑体 CN Normal" w:eastAsia="思源黑体 CN Normal" w:cs="思源黑体 CN Normal"/>
        </w:rPr>
      </w:pPr>
    </w:p>
    <w:p>
      <w:pPr>
        <w:pStyle w:val="37"/>
        <w:numPr>
          <w:ilvl w:val="0"/>
          <w:numId w:val="12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Controller全部功能：Deployment继承了上面描述的Replication Controller全部功能。</w:t>
      </w:r>
    </w:p>
    <w:p>
      <w:pPr>
        <w:pStyle w:val="37"/>
        <w:numPr>
          <w:ilvl w:val="0"/>
          <w:numId w:val="12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事件和状态查看：可以查看</w:t>
      </w:r>
      <w:r>
        <w:rPr>
          <w:rFonts w:hint="eastAsia" w:ascii="思源黑体 CN Normal" w:hAnsi="思源黑体 CN Normal" w:eastAsia="思源黑体 CN Normal" w:cs="思源黑体 CN Normal"/>
        </w:rPr>
        <w:t>Deployment的升级详细进度和状态。</w:t>
      </w:r>
    </w:p>
    <w:p>
      <w:pPr>
        <w:pStyle w:val="37"/>
        <w:numPr>
          <w:ilvl w:val="0"/>
          <w:numId w:val="12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回滚：当升级</w:t>
      </w:r>
      <w:r>
        <w:rPr>
          <w:rFonts w:hint="eastAsia" w:ascii="思源黑体 CN Normal" w:hAnsi="思源黑体 CN Normal" w:eastAsia="思源黑体 CN Normal" w:cs="思源黑体 CN Normal"/>
        </w:rPr>
        <w:t>pod镜像或者相关参数的时候发现问题，可以使用回滚操作回滚到上一个稳定的版本或者指定的版本。</w:t>
      </w:r>
    </w:p>
    <w:p>
      <w:pPr>
        <w:pStyle w:val="37"/>
        <w:numPr>
          <w:ilvl w:val="0"/>
          <w:numId w:val="12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版本记录</w:t>
      </w:r>
      <w:r>
        <w:rPr>
          <w:rFonts w:hint="eastAsia" w:ascii="思源黑体 CN Normal" w:hAnsi="思源黑体 CN Normal" w:eastAsia="思源黑体 CN Normal" w:cs="思源黑体 CN Normal"/>
        </w:rPr>
        <w:t>: 每一次对Deployment的操作，都能保存下来，给予后续可能的回滚使用。</w:t>
      </w:r>
    </w:p>
    <w:p>
      <w:pPr>
        <w:pStyle w:val="37"/>
        <w:numPr>
          <w:ilvl w:val="0"/>
          <w:numId w:val="12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暂停和启动：对于每一次升级，都能够随时暂停和启动。</w:t>
      </w:r>
    </w:p>
    <w:p>
      <w:pPr>
        <w:pStyle w:val="37"/>
        <w:numPr>
          <w:ilvl w:val="0"/>
          <w:numId w:val="12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多种升级方案：</w:t>
      </w:r>
      <w:r>
        <w:rPr>
          <w:rFonts w:hint="eastAsia" w:ascii="思源黑体 CN Normal" w:hAnsi="思源黑体 CN Normal" w:eastAsia="思源黑体 CN Normal" w:cs="思源黑体 CN Normal"/>
        </w:rPr>
        <w:t>Recreate：删除所有已存在的pod,重新创建新的; RollingUpdate：滚动升级，逐步替换的策略，同时滚动升级时，支持更多的附加参数，例如设置最大不可用pod数量，最小升级间隔时间等等。</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创建测试镜像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我们来创建一个特别简单的</w:t>
      </w:r>
      <w:r>
        <w:rPr>
          <w:rFonts w:hint="eastAsia" w:ascii="思源黑体 CN Normal" w:hAnsi="思源黑体 CN Normal" w:eastAsia="思源黑体 CN Normal" w:cs="思源黑体 CN Normal"/>
        </w:rPr>
        <w:t>web服务，当你访问网页时，将输出一句版本信息。通过区分这句版本信息输出我们就可以断定升级是否完成。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所有配置和代码见gitlab源码项目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"http://59.111.92.219/java/subject-3-k8s"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subject-3-k8s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w:t>
      </w:r>
      <w:r>
        <w:rPr>
          <w:rFonts w:hint="eastAsia" w:ascii="思源黑体 CN Normal" w:hAnsi="思源黑体 CN Normal" w:eastAsia="思源黑体 CN Normal" w:cs="思源黑体 CN Normal"/>
        </w:rPr>
        <w:t>rolling-update-test目录</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这里我们还是拿前面讲过的nodejs代码来做演示，server.js：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w:t>
      </w:r>
      <w:r>
        <w:rPr>
          <w:rFonts w:hint="eastAsia" w:ascii="思源黑体 CN Normal" w:hAnsi="思源黑体 CN Normal" w:eastAsia="思源黑体 CN Normal" w:cs="思源黑体 CN Normal"/>
          <w:b/>
        </w:rPr>
        <w:t>Dockerfile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注意修改添加的文件的名称。</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w:t>
      </w:r>
      <w:r>
        <w:rPr>
          <w:rFonts w:hint="eastAsia" w:ascii="思源黑体 CN Normal" w:hAnsi="思源黑体 CN Normal" w:eastAsia="思源黑体 CN Normal" w:cs="思源黑体 CN Normal"/>
          <w:b/>
        </w:rPr>
        <w:t>Makefile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修改镜像仓库的地址为你自己的私有镜像仓库地址。</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w:t>
      </w:r>
      <w:r>
        <w:rPr>
          <w:rFonts w:hint="eastAsia" w:ascii="思源黑体 CN Normal" w:hAnsi="思源黑体 CN Normal" w:eastAsia="思源黑体 CN Normal" w:cs="思源黑体 CN Normal"/>
        </w:rPr>
        <w:t>Makefile中的TAG为新的版本号。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编译</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all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分别修改server.js</w:t>
      </w:r>
      <w:r>
        <w:rPr>
          <w:rFonts w:hint="eastAsia" w:ascii="思源黑体 CN Normal" w:hAnsi="思源黑体 CN Normal" w:eastAsia="思源黑体 CN Normal" w:cs="思源黑体 CN Normal"/>
        </w:rPr>
        <w:t>中的输出语句、Makefile中的TAG，创建两个版本的镜像。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测试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w:t>
      </w:r>
      <w:r>
        <w:rPr>
          <w:rFonts w:hint="eastAsia" w:ascii="思源黑体 CN Normal" w:hAnsi="思源黑体 CN Normal" w:eastAsia="思源黑体 CN Normal" w:cs="思源黑体 CN Normal"/>
        </w:rPr>
        <w:t>Deployment部署服务来测试。</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配置文件</w:t>
      </w:r>
      <w:r>
        <w:rPr>
          <w:rFonts w:hint="eastAsia" w:ascii="思源黑体 CN Normal" w:hAnsi="思源黑体 CN Normal" w:eastAsia="思源黑体 CN Normal" w:cs="思源黑体 CN Normal"/>
        </w:rPr>
        <w:t>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w:t>
      </w:r>
      <w:r>
        <w:rPr>
          <w:rFonts w:hint="eastAsia" w:ascii="思源黑体 CN Normal" w:hAnsi="思源黑体 CN Normal" w:eastAsia="思源黑体 CN Normal" w:cs="思源黑体 CN Normal"/>
          <w:color w:val="393A34"/>
          <w:spacing w:val="3"/>
          <w:kern w:val="0"/>
          <w:sz w:val="20"/>
          <w:szCs w:val="20"/>
        </w:rPr>
        <w:t>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192.168.100.249/study/hello-node:v1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nodePort: 30321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LoadBalancer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部署</w:t>
      </w:r>
      <w:r>
        <w:rPr>
          <w:rFonts w:hint="eastAsia" w:ascii="思源黑体 CN Normal" w:hAnsi="思源黑体 CN Normal" w:eastAsia="思源黑体 CN Normal" w:cs="思源黑体 CN Normal"/>
          <w:b/>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-f rolling-update-test.yaml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打开浏览器访问</w:t>
      </w:r>
      <w:r>
        <w:rPr>
          <w:rFonts w:hint="eastAsia" w:ascii="思源黑体 CN Normal" w:hAnsi="思源黑体 CN Normal" w:eastAsia="思源黑体 CN Normal" w:cs="思源黑体 CN Normal"/>
        </w:rPr>
        <w:t xml:space="preserve"> http://</w:t>
      </w:r>
      <w:r>
        <w:rPr>
          <w:rFonts w:hint="eastAsia" w:ascii="思源黑体 CN Normal" w:hAnsi="思源黑体 CN Normal" w:eastAsia="思源黑体 CN Normal" w:cs="思源黑体 CN Normal"/>
        </w:rPr>
        <w:t>192.168.100.246:30321</w:t>
      </w:r>
      <w:r>
        <w:rPr>
          <w:rFonts w:hint="eastAsia" w:ascii="思源黑体 CN Normal" w:hAnsi="思源黑体 CN Normal" w:eastAsia="思源黑体 CN Normal" w:cs="思源黑体 CN Normal"/>
        </w:rPr>
        <w:t xml:space="preserve"> 将会看到以下输出：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Hello World！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滚动升级</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只需要将</w:t>
      </w:r>
      <w:r>
        <w:rPr>
          <w:rFonts w:hint="eastAsia" w:ascii="思源黑体 CN Normal" w:hAnsi="思源黑体 CN Normal" w:eastAsia="思源黑体 CN Normal" w:cs="思源黑体 CN Normal"/>
        </w:rPr>
        <w:t>rolling-update-test.yaml文件中的image改成新版本的镜像名，然后执行：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apply -f rolling-update-test.yaml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"https://kubernetes.io/docs/concepts/workloads/controllers/deployment/"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Kubernetes Deployment Concept</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中的方法，直接设置新的镜像。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deployment/rolling-update-test rolling-update-test=192.168.100.249/study/hello-node:v2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或者使用</w:t>
      </w:r>
      <w:r>
        <w:rPr>
          <w:rFonts w:hint="eastAsia" w:ascii="思源黑体 CN Normal" w:hAnsi="思源黑体 CN Normal" w:eastAsia="思源黑体 CN Normal" w:cs="思源黑体 CN Normal"/>
        </w:rPr>
        <w:t>kubectl edit deployment/rolling-update-test修改镜像名称后保存。</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使用以下命令查看升级进度：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rollout status deployment/rolling-update-test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升级完成后在浏览器中刷新</w:t>
      </w:r>
      <w:r>
        <w:rPr>
          <w:rFonts w:hint="eastAsia" w:ascii="思源黑体 CN Normal" w:hAnsi="思源黑体 CN Normal" w:eastAsia="思源黑体 CN Normal" w:cs="思源黑体 CN Normal"/>
        </w:rPr>
        <w:t xml:space="preserve"> http://</w:t>
      </w:r>
      <w:r>
        <w:rPr>
          <w:rFonts w:hint="eastAsia" w:ascii="思源黑体 CN Normal" w:hAnsi="思源黑体 CN Normal" w:eastAsia="思源黑体 CN Normal" w:cs="思源黑体 CN Normal"/>
        </w:rPr>
        <w:t>192.168.100.246:30321</w:t>
      </w:r>
      <w:r>
        <w:rPr>
          <w:rFonts w:hint="eastAsia" w:ascii="思源黑体 CN Normal" w:hAnsi="思源黑体 CN Normal" w:eastAsia="思源黑体 CN Normal" w:cs="思源黑体 CN Normal"/>
        </w:rPr>
        <w:t xml:space="preserve"> 将会看到以下输出：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www.study.163.com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说明滚动升级成功。</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w:t>
      </w:r>
      <w:r>
        <w:rPr>
          <w:rFonts w:hint="eastAsia" w:ascii="思源黑体 CN Normal" w:hAnsi="思源黑体 CN Normal" w:eastAsia="思源黑体 CN Normal" w:cs="思源黑体 CN Normal"/>
          <w:b/>
        </w:rPr>
        <w:t>ReplicationController创建的Pod如何RollingUpdate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以上讲解使用</w:t>
      </w:r>
      <w:r>
        <w:rPr>
          <w:rFonts w:hint="eastAsia" w:ascii="思源黑体 CN Normal" w:hAnsi="思源黑体 CN Normal" w:eastAsia="思源黑体 CN Normal" w:cs="思源黑体 CN Normal"/>
        </w:rPr>
        <w:t>Deployment创建的Pod的RollingUpdate方式，那么如果使用传统的ReplicationController创建的Pod如何Update呢？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举个例子：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-n node-cluster rolling-update node-controller --image 192.168.100.249/study/hello-node:v2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只需要指定新的镜像即可，当然你可以配置</w:t>
      </w:r>
      <w:r>
        <w:rPr>
          <w:rFonts w:hint="eastAsia" w:ascii="思源黑体 CN Normal" w:hAnsi="思源黑体 CN Normal" w:eastAsia="思源黑体 CN Normal" w:cs="思源黑体 CN Normal"/>
        </w:rPr>
        <w:t>RollingUpdate的策略。</w:t>
      </w:r>
    </w:p>
    <w:p>
      <w:pP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134" w:bottom="1440" w:left="1134" w:header="851" w:footer="992" w:gutter="0"/>
      <w:pgNumType w:start="0"/>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等线 Light">
    <w:panose1 w:val="02010600030101010101"/>
    <w:charset w:val="86"/>
    <w:family w:val="auto"/>
    <w:pitch w:val="default"/>
    <w:sig w:usb0="A00002BF" w:usb1="38CF7CFA" w:usb2="00000016" w:usb3="00000000" w:csb0="0004000F" w:csb1="00000000"/>
  </w:font>
  <w:font w:name="思源黑体 CN Normal">
    <w:panose1 w:val="020B0400000000000000"/>
    <w:charset w:val="86"/>
    <w:family w:val="swiss"/>
    <w:pitch w:val="default"/>
    <w:sig w:usb0="20000003" w:usb1="2ADF3C10" w:usb2="00000016" w:usb3="00000000" w:csb0="60060107" w:csb1="00000000"/>
  </w:font>
  <w:font w:name="Helvetica">
    <w:altName w:val="Arial"/>
    <w:panose1 w:val="020B05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Segoe UI">
    <w:panose1 w:val="020B0502040204020203"/>
    <w:charset w:val="00"/>
    <w:family w:val="swiss"/>
    <w:pitch w:val="default"/>
    <w:sig w:usb0="E10022FF" w:usb1="C000E47F" w:usb2="00000029" w:usb3="00000000" w:csb0="200001DF" w:csb1="20000000"/>
  </w:font>
  <w:font w:name="Segoe UI Emoji">
    <w:altName w:val="Arial"/>
    <w:panose1 w:val="00000000000000000000"/>
    <w:charset w:val="00"/>
    <w:family w:val="swiss"/>
    <w:pitch w:val="default"/>
    <w:sig w:usb0="00000000" w:usb1="00000000" w:usb2="00000000" w:usb3="00000000" w:csb0="00000001" w:csb1="00000000"/>
  </w:font>
  <w:font w:name="微软雅黑 Light">
    <w:altName w:val="黑体"/>
    <w:panose1 w:val="00000000000000000000"/>
    <w:charset w:val="86"/>
    <w:family w:val="swiss"/>
    <w:pitch w:val="default"/>
    <w:sig w:usb0="00000000" w:usb1="0000000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p>
    <w:pPr>
      <w:pStyle w:val="14"/>
      <w:ind w:firstLine="360"/>
    </w:pPr>
    <w:r>
      <w:fldChar w:fldCharType="begin"/>
    </w:r>
    <w:r>
      <w:rPr>
        <w:rFonts w:hAnsi="微软雅黑 Light"/>
      </w:rPr>
      <w:instrText xml:space="preserve"> DATE \@ "yyyy-MM-dd" </w:instrText>
    </w:r>
    <w:r>
      <w:fldChar w:fldCharType="separate"/>
    </w:r>
    <w:r>
      <w:rPr>
        <w:rFonts w:hAnsi="微软雅黑 Light"/>
      </w:rPr>
      <w:t>2019-06-13</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t>32</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20"/>
      <w:jc w:val="left"/>
    </w:pPr>
    <w:r>
      <w:rPr>
        <w:sz w:val="16"/>
      </w:rPr>
      <w:drawing>
        <wp:anchor distT="0" distB="0" distL="114300" distR="114300" simplePos="0" relativeHeight="251661312" behindDoc="0" locked="0" layoutInCell="1" allowOverlap="1">
          <wp:simplePos x="0" y="0"/>
          <wp:positionH relativeFrom="column">
            <wp:posOffset>-28575</wp:posOffset>
          </wp:positionH>
          <wp:positionV relativeFrom="paragraph">
            <wp:posOffset>21590</wp:posOffset>
          </wp:positionV>
          <wp:extent cx="1641475" cy="152400"/>
          <wp:effectExtent l="0" t="0" r="0" b="0"/>
          <wp:wrapNone/>
          <wp:docPr id="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52497" cy="153446"/>
                  </a:xfrm>
                  <a:prstGeom prst="rect">
                    <a:avLst/>
                  </a:prstGeom>
                  <a:ln w="12700">
                    <a:miter lim="4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rPr>
        <w:sz w:val="16"/>
      </w:rPr>
      <w:drawing>
        <wp:anchor distT="0" distB="0" distL="114300" distR="114300" simplePos="0" relativeHeight="251659264" behindDoc="0" locked="0" layoutInCell="1" allowOverlap="1">
          <wp:simplePos x="0" y="0"/>
          <wp:positionH relativeFrom="column">
            <wp:posOffset>-74295</wp:posOffset>
          </wp:positionH>
          <wp:positionV relativeFrom="paragraph">
            <wp:posOffset>58420</wp:posOffset>
          </wp:positionV>
          <wp:extent cx="1333500" cy="123825"/>
          <wp:effectExtent l="0" t="0" r="0" b="9525"/>
          <wp:wrapNone/>
          <wp:docPr id="1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123825"/>
                  </a:xfrm>
                  <a:prstGeom prst="rect">
                    <a:avLst/>
                  </a:prstGeom>
                  <a:ln w="12700">
                    <a:miter lim="4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857543"/>
    <w:multiLevelType w:val="singleLevel"/>
    <w:tmpl w:val="94857543"/>
    <w:lvl w:ilvl="0" w:tentative="0">
      <w:start w:val="1"/>
      <w:numFmt w:val="bullet"/>
      <w:lvlText w:val=""/>
      <w:lvlJc w:val="left"/>
      <w:pPr>
        <w:ind w:left="420" w:hanging="420"/>
      </w:pPr>
      <w:rPr>
        <w:rFonts w:hint="default" w:ascii="Wingdings" w:hAnsi="Wingdings"/>
      </w:rPr>
    </w:lvl>
  </w:abstractNum>
  <w:abstractNum w:abstractNumId="1">
    <w:nsid w:val="A0F6CF3E"/>
    <w:multiLevelType w:val="singleLevel"/>
    <w:tmpl w:val="A0F6CF3E"/>
    <w:lvl w:ilvl="0" w:tentative="0">
      <w:start w:val="1"/>
      <w:numFmt w:val="bullet"/>
      <w:lvlText w:val=""/>
      <w:lvlJc w:val="left"/>
      <w:pPr>
        <w:ind w:left="420" w:hanging="420"/>
      </w:pPr>
      <w:rPr>
        <w:rFonts w:hint="default" w:ascii="Wingdings" w:hAnsi="Wingdings"/>
      </w:rPr>
    </w:lvl>
  </w:abstractNum>
  <w:abstractNum w:abstractNumId="2">
    <w:nsid w:val="B6B5855F"/>
    <w:multiLevelType w:val="singleLevel"/>
    <w:tmpl w:val="B6B5855F"/>
    <w:lvl w:ilvl="0" w:tentative="0">
      <w:start w:val="1"/>
      <w:numFmt w:val="bullet"/>
      <w:lvlText w:val=""/>
      <w:lvlJc w:val="left"/>
      <w:pPr>
        <w:ind w:left="420" w:hanging="420"/>
      </w:pPr>
      <w:rPr>
        <w:rFonts w:hint="default" w:ascii="Wingdings" w:hAnsi="Wingdings"/>
      </w:rPr>
    </w:lvl>
  </w:abstractNum>
  <w:abstractNum w:abstractNumId="3">
    <w:nsid w:val="D4FDE8F1"/>
    <w:multiLevelType w:val="singleLevel"/>
    <w:tmpl w:val="D4FDE8F1"/>
    <w:lvl w:ilvl="0" w:tentative="0">
      <w:start w:val="1"/>
      <w:numFmt w:val="bullet"/>
      <w:lvlText w:val=""/>
      <w:lvlJc w:val="left"/>
      <w:pPr>
        <w:ind w:left="420" w:hanging="420"/>
      </w:pPr>
      <w:rPr>
        <w:rFonts w:hint="default" w:ascii="Wingdings" w:hAnsi="Wingdings"/>
      </w:rPr>
    </w:lvl>
  </w:abstractNum>
  <w:abstractNum w:abstractNumId="4">
    <w:nsid w:val="005317EE"/>
    <w:multiLevelType w:val="multilevel"/>
    <w:tmpl w:val="005317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009A4AAD"/>
    <w:multiLevelType w:val="multilevel"/>
    <w:tmpl w:val="009A4A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0A741F9"/>
    <w:multiLevelType w:val="multilevel"/>
    <w:tmpl w:val="00A741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01705D0C"/>
    <w:multiLevelType w:val="multilevel"/>
    <w:tmpl w:val="01705D0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2B1640B"/>
    <w:multiLevelType w:val="multilevel"/>
    <w:tmpl w:val="02B164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4250846"/>
    <w:multiLevelType w:val="singleLevel"/>
    <w:tmpl w:val="04250846"/>
    <w:lvl w:ilvl="0" w:tentative="0">
      <w:start w:val="1"/>
      <w:numFmt w:val="bullet"/>
      <w:lvlText w:val=""/>
      <w:lvlJc w:val="left"/>
      <w:pPr>
        <w:ind w:left="420" w:hanging="420"/>
      </w:pPr>
      <w:rPr>
        <w:rFonts w:hint="default" w:ascii="Wingdings" w:hAnsi="Wingdings"/>
      </w:rPr>
    </w:lvl>
  </w:abstractNum>
  <w:abstractNum w:abstractNumId="10">
    <w:nsid w:val="059732B5"/>
    <w:multiLevelType w:val="multilevel"/>
    <w:tmpl w:val="059732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05C75644"/>
    <w:multiLevelType w:val="multilevel"/>
    <w:tmpl w:val="05C7564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05E54C80"/>
    <w:multiLevelType w:val="multilevel"/>
    <w:tmpl w:val="05E54C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076320FE"/>
    <w:multiLevelType w:val="multilevel"/>
    <w:tmpl w:val="076320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088E5053"/>
    <w:multiLevelType w:val="multilevel"/>
    <w:tmpl w:val="088E505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B7374CA"/>
    <w:multiLevelType w:val="multilevel"/>
    <w:tmpl w:val="0B73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BB55F31"/>
    <w:multiLevelType w:val="multilevel"/>
    <w:tmpl w:val="0BB55F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0C5F4B13"/>
    <w:multiLevelType w:val="multilevel"/>
    <w:tmpl w:val="0C5F4B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E0F78D9"/>
    <w:multiLevelType w:val="multilevel"/>
    <w:tmpl w:val="0E0F78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F030D1A"/>
    <w:multiLevelType w:val="multilevel"/>
    <w:tmpl w:val="0F030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FC06EFE"/>
    <w:multiLevelType w:val="multilevel"/>
    <w:tmpl w:val="0FC06E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116330FD"/>
    <w:multiLevelType w:val="multilevel"/>
    <w:tmpl w:val="116330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11A06226"/>
    <w:multiLevelType w:val="multilevel"/>
    <w:tmpl w:val="11A062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12AC796B"/>
    <w:multiLevelType w:val="multilevel"/>
    <w:tmpl w:val="12AC79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12D06D2C"/>
    <w:multiLevelType w:val="multilevel"/>
    <w:tmpl w:val="12D06D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56B5CFC"/>
    <w:multiLevelType w:val="multilevel"/>
    <w:tmpl w:val="156B5C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15A217D4"/>
    <w:multiLevelType w:val="multilevel"/>
    <w:tmpl w:val="15A2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17A55A24"/>
    <w:multiLevelType w:val="multilevel"/>
    <w:tmpl w:val="17A55A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192B33C3"/>
    <w:multiLevelType w:val="multilevel"/>
    <w:tmpl w:val="192B3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19B446B9"/>
    <w:multiLevelType w:val="multilevel"/>
    <w:tmpl w:val="19B44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1B914478"/>
    <w:multiLevelType w:val="multilevel"/>
    <w:tmpl w:val="1B9144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1BA371BB"/>
    <w:multiLevelType w:val="multilevel"/>
    <w:tmpl w:val="1BA37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1CE81675"/>
    <w:multiLevelType w:val="multilevel"/>
    <w:tmpl w:val="1CE81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D49AA82"/>
    <w:multiLevelType w:val="singleLevel"/>
    <w:tmpl w:val="1D49AA82"/>
    <w:lvl w:ilvl="0" w:tentative="0">
      <w:start w:val="1"/>
      <w:numFmt w:val="bullet"/>
      <w:lvlText w:val=""/>
      <w:lvlJc w:val="left"/>
      <w:pPr>
        <w:ind w:left="420" w:hanging="420"/>
      </w:pPr>
      <w:rPr>
        <w:rFonts w:hint="default" w:ascii="Wingdings" w:hAnsi="Wingdings"/>
      </w:rPr>
    </w:lvl>
  </w:abstractNum>
  <w:abstractNum w:abstractNumId="34">
    <w:nsid w:val="1E7B0981"/>
    <w:multiLevelType w:val="multilevel"/>
    <w:tmpl w:val="1E7B0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1ED76192"/>
    <w:multiLevelType w:val="multilevel"/>
    <w:tmpl w:val="1ED761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1EDC1BC7"/>
    <w:multiLevelType w:val="multilevel"/>
    <w:tmpl w:val="1EDC1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F704313"/>
    <w:multiLevelType w:val="multilevel"/>
    <w:tmpl w:val="1F70431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1F8DC685"/>
    <w:multiLevelType w:val="singleLevel"/>
    <w:tmpl w:val="1F8DC685"/>
    <w:lvl w:ilvl="0" w:tentative="0">
      <w:start w:val="1"/>
      <w:numFmt w:val="bullet"/>
      <w:lvlText w:val=""/>
      <w:lvlJc w:val="left"/>
      <w:pPr>
        <w:ind w:left="420" w:hanging="420"/>
      </w:pPr>
      <w:rPr>
        <w:rFonts w:hint="default" w:ascii="Wingdings" w:hAnsi="Wingdings"/>
      </w:rPr>
    </w:lvl>
  </w:abstractNum>
  <w:abstractNum w:abstractNumId="39">
    <w:nsid w:val="200F1225"/>
    <w:multiLevelType w:val="multilevel"/>
    <w:tmpl w:val="200F12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20CC6A1B"/>
    <w:multiLevelType w:val="multilevel"/>
    <w:tmpl w:val="20CC6A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21FC756B"/>
    <w:multiLevelType w:val="multilevel"/>
    <w:tmpl w:val="21FC7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23CF0783"/>
    <w:multiLevelType w:val="multilevel"/>
    <w:tmpl w:val="23CF07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26153C3E"/>
    <w:multiLevelType w:val="multilevel"/>
    <w:tmpl w:val="26153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6E59BB3"/>
    <w:multiLevelType w:val="singleLevel"/>
    <w:tmpl w:val="26E59BB3"/>
    <w:lvl w:ilvl="0" w:tentative="0">
      <w:start w:val="1"/>
      <w:numFmt w:val="bullet"/>
      <w:lvlText w:val=""/>
      <w:lvlJc w:val="left"/>
      <w:pPr>
        <w:ind w:left="420" w:hanging="420"/>
      </w:pPr>
      <w:rPr>
        <w:rFonts w:hint="default" w:ascii="Wingdings" w:hAnsi="Wingdings"/>
      </w:rPr>
    </w:lvl>
  </w:abstractNum>
  <w:abstractNum w:abstractNumId="45">
    <w:nsid w:val="2718ED95"/>
    <w:multiLevelType w:val="singleLevel"/>
    <w:tmpl w:val="2718ED95"/>
    <w:lvl w:ilvl="0" w:tentative="0">
      <w:start w:val="1"/>
      <w:numFmt w:val="bullet"/>
      <w:lvlText w:val=""/>
      <w:lvlJc w:val="left"/>
      <w:pPr>
        <w:ind w:left="420" w:hanging="420"/>
      </w:pPr>
      <w:rPr>
        <w:rFonts w:hint="default" w:ascii="Wingdings" w:hAnsi="Wingdings"/>
      </w:rPr>
    </w:lvl>
  </w:abstractNum>
  <w:abstractNum w:abstractNumId="46">
    <w:nsid w:val="283075A5"/>
    <w:multiLevelType w:val="multilevel"/>
    <w:tmpl w:val="283075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28EE75E2"/>
    <w:multiLevelType w:val="multilevel"/>
    <w:tmpl w:val="28EE75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2ABF12AC"/>
    <w:multiLevelType w:val="multilevel"/>
    <w:tmpl w:val="2ABF1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2CC41F82"/>
    <w:multiLevelType w:val="multilevel"/>
    <w:tmpl w:val="2CC41F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2D0F46F3"/>
    <w:multiLevelType w:val="multilevel"/>
    <w:tmpl w:val="2D0F4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2D5834C4"/>
    <w:multiLevelType w:val="multilevel"/>
    <w:tmpl w:val="2D583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30130B4B"/>
    <w:multiLevelType w:val="multilevel"/>
    <w:tmpl w:val="30130B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30AE431F"/>
    <w:multiLevelType w:val="multilevel"/>
    <w:tmpl w:val="30AE4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32B62DE3"/>
    <w:multiLevelType w:val="multilevel"/>
    <w:tmpl w:val="32B62D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338005FF"/>
    <w:multiLevelType w:val="multilevel"/>
    <w:tmpl w:val="338005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34D840B3"/>
    <w:multiLevelType w:val="singleLevel"/>
    <w:tmpl w:val="34D840B3"/>
    <w:lvl w:ilvl="0" w:tentative="0">
      <w:start w:val="1"/>
      <w:numFmt w:val="decimal"/>
      <w:lvlText w:val="%1."/>
      <w:lvlJc w:val="left"/>
      <w:pPr>
        <w:ind w:left="425" w:hanging="425"/>
      </w:pPr>
      <w:rPr>
        <w:rFonts w:hint="default"/>
      </w:rPr>
    </w:lvl>
  </w:abstractNum>
  <w:abstractNum w:abstractNumId="57">
    <w:nsid w:val="3A7F49E4"/>
    <w:multiLevelType w:val="multilevel"/>
    <w:tmpl w:val="3A7F49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3B295E42"/>
    <w:multiLevelType w:val="multilevel"/>
    <w:tmpl w:val="3B295E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3B450336"/>
    <w:multiLevelType w:val="multilevel"/>
    <w:tmpl w:val="3B4503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3BE80329"/>
    <w:multiLevelType w:val="multilevel"/>
    <w:tmpl w:val="3BE80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3CF133D2"/>
    <w:multiLevelType w:val="multilevel"/>
    <w:tmpl w:val="3CF133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3CFE0F0A"/>
    <w:multiLevelType w:val="multilevel"/>
    <w:tmpl w:val="3CFE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3D150FC9"/>
    <w:multiLevelType w:val="multilevel"/>
    <w:tmpl w:val="3D150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3FA13A55"/>
    <w:multiLevelType w:val="multilevel"/>
    <w:tmpl w:val="3FA13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408D26A0"/>
    <w:multiLevelType w:val="multilevel"/>
    <w:tmpl w:val="408D26A0"/>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6">
    <w:nsid w:val="40A12FAB"/>
    <w:multiLevelType w:val="multilevel"/>
    <w:tmpl w:val="40A12F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42A74E59"/>
    <w:multiLevelType w:val="multilevel"/>
    <w:tmpl w:val="42A74E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447D1F47"/>
    <w:multiLevelType w:val="multilevel"/>
    <w:tmpl w:val="447D1F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448909E1"/>
    <w:multiLevelType w:val="multilevel"/>
    <w:tmpl w:val="448909E1"/>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0">
    <w:nsid w:val="4842544F"/>
    <w:multiLevelType w:val="multilevel"/>
    <w:tmpl w:val="484254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49F20ED7"/>
    <w:multiLevelType w:val="multilevel"/>
    <w:tmpl w:val="49F20E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2">
    <w:nsid w:val="4A1D7D1A"/>
    <w:multiLevelType w:val="multilevel"/>
    <w:tmpl w:val="4A1D7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4CAB0C9E"/>
    <w:multiLevelType w:val="multilevel"/>
    <w:tmpl w:val="4CAB0C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CFF07EF"/>
    <w:multiLevelType w:val="multilevel"/>
    <w:tmpl w:val="4CFF07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4E316D04"/>
    <w:multiLevelType w:val="multilevel"/>
    <w:tmpl w:val="4E316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50797B44"/>
    <w:multiLevelType w:val="multilevel"/>
    <w:tmpl w:val="50797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53483853"/>
    <w:multiLevelType w:val="multilevel"/>
    <w:tmpl w:val="53483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8">
    <w:nsid w:val="53A23AAD"/>
    <w:multiLevelType w:val="multilevel"/>
    <w:tmpl w:val="53A23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551B4385"/>
    <w:multiLevelType w:val="multilevel"/>
    <w:tmpl w:val="551B4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561F35D7"/>
    <w:multiLevelType w:val="multilevel"/>
    <w:tmpl w:val="561F3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56C2242B"/>
    <w:multiLevelType w:val="multilevel"/>
    <w:tmpl w:val="56C224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57DA09EC"/>
    <w:multiLevelType w:val="multilevel"/>
    <w:tmpl w:val="57DA0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5A4D0298"/>
    <w:multiLevelType w:val="multilevel"/>
    <w:tmpl w:val="5A4D02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5ABD4630"/>
    <w:multiLevelType w:val="multilevel"/>
    <w:tmpl w:val="5ABD46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5">
    <w:nsid w:val="5AF65456"/>
    <w:multiLevelType w:val="multilevel"/>
    <w:tmpl w:val="5AF654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6">
    <w:nsid w:val="5B102C52"/>
    <w:multiLevelType w:val="multilevel"/>
    <w:tmpl w:val="5B102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5C7B1A5D"/>
    <w:multiLevelType w:val="multilevel"/>
    <w:tmpl w:val="5C7B1A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5CBB45DB"/>
    <w:multiLevelType w:val="multilevel"/>
    <w:tmpl w:val="5CBB4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9">
    <w:nsid w:val="5D7068C6"/>
    <w:multiLevelType w:val="multilevel"/>
    <w:tmpl w:val="5D706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5F4A6437"/>
    <w:multiLevelType w:val="multilevel"/>
    <w:tmpl w:val="5F4A6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5F592F16"/>
    <w:multiLevelType w:val="multilevel"/>
    <w:tmpl w:val="5F592F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61E31621"/>
    <w:multiLevelType w:val="multilevel"/>
    <w:tmpl w:val="61E316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62581067"/>
    <w:multiLevelType w:val="multilevel"/>
    <w:tmpl w:val="625810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6276277A"/>
    <w:multiLevelType w:val="multilevel"/>
    <w:tmpl w:val="62762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62995966"/>
    <w:multiLevelType w:val="multilevel"/>
    <w:tmpl w:val="629959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63E34603"/>
    <w:multiLevelType w:val="multilevel"/>
    <w:tmpl w:val="63E3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7">
    <w:nsid w:val="647B0388"/>
    <w:multiLevelType w:val="multilevel"/>
    <w:tmpl w:val="647B0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64D2075D"/>
    <w:multiLevelType w:val="multilevel"/>
    <w:tmpl w:val="64D207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65583C8C"/>
    <w:multiLevelType w:val="multilevel"/>
    <w:tmpl w:val="65583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66075DC5"/>
    <w:multiLevelType w:val="multilevel"/>
    <w:tmpl w:val="66075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6A480A3B"/>
    <w:multiLevelType w:val="multilevel"/>
    <w:tmpl w:val="6A480A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2">
    <w:nsid w:val="6C263ED9"/>
    <w:multiLevelType w:val="multilevel"/>
    <w:tmpl w:val="6C263E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6DBC1C1E"/>
    <w:multiLevelType w:val="multilevel"/>
    <w:tmpl w:val="6DBC1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4">
    <w:nsid w:val="6DCE3B0D"/>
    <w:multiLevelType w:val="multilevel"/>
    <w:tmpl w:val="6DCE3B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5">
    <w:nsid w:val="6E5A3336"/>
    <w:multiLevelType w:val="multilevel"/>
    <w:tmpl w:val="6E5A33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6E906753"/>
    <w:multiLevelType w:val="multilevel"/>
    <w:tmpl w:val="6E9067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7">
    <w:nsid w:val="6F7231DF"/>
    <w:multiLevelType w:val="multilevel"/>
    <w:tmpl w:val="6F7231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6F9327ED"/>
    <w:multiLevelType w:val="multilevel"/>
    <w:tmpl w:val="6F9327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9">
    <w:nsid w:val="700F47B7"/>
    <w:multiLevelType w:val="multilevel"/>
    <w:tmpl w:val="700F4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0">
    <w:nsid w:val="70831541"/>
    <w:multiLevelType w:val="multilevel"/>
    <w:tmpl w:val="70831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70971F86"/>
    <w:multiLevelType w:val="multilevel"/>
    <w:tmpl w:val="70971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70DF7048"/>
    <w:multiLevelType w:val="multilevel"/>
    <w:tmpl w:val="70DF70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3">
    <w:nsid w:val="714A6A6E"/>
    <w:multiLevelType w:val="multilevel"/>
    <w:tmpl w:val="714A6A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72AD1757"/>
    <w:multiLevelType w:val="multilevel"/>
    <w:tmpl w:val="72AD17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761C5D05"/>
    <w:multiLevelType w:val="multilevel"/>
    <w:tmpl w:val="761C5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76E321C4"/>
    <w:multiLevelType w:val="multilevel"/>
    <w:tmpl w:val="76E321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79092587"/>
    <w:multiLevelType w:val="multilevel"/>
    <w:tmpl w:val="7909258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793129B1"/>
    <w:multiLevelType w:val="multilevel"/>
    <w:tmpl w:val="7931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9">
    <w:nsid w:val="7B6071E2"/>
    <w:multiLevelType w:val="multilevel"/>
    <w:tmpl w:val="7B6071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7BB34A38"/>
    <w:multiLevelType w:val="multilevel"/>
    <w:tmpl w:val="7BB3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1">
    <w:nsid w:val="7BCB6CE5"/>
    <w:multiLevelType w:val="multilevel"/>
    <w:tmpl w:val="7BCB6CE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2">
    <w:nsid w:val="7C4539A0"/>
    <w:multiLevelType w:val="multilevel"/>
    <w:tmpl w:val="7C453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7CF802F0"/>
    <w:multiLevelType w:val="multilevel"/>
    <w:tmpl w:val="7CF802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4">
    <w:nsid w:val="7D556EDD"/>
    <w:multiLevelType w:val="multilevel"/>
    <w:tmpl w:val="7D556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5">
    <w:nsid w:val="7EB7140F"/>
    <w:multiLevelType w:val="multilevel"/>
    <w:tmpl w:val="7EB714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21"/>
  </w:num>
  <w:num w:numId="2">
    <w:abstractNumId w:val="97"/>
  </w:num>
  <w:num w:numId="3">
    <w:abstractNumId w:val="36"/>
  </w:num>
  <w:num w:numId="4">
    <w:abstractNumId w:val="55"/>
  </w:num>
  <w:num w:numId="5">
    <w:abstractNumId w:val="44"/>
  </w:num>
  <w:num w:numId="6">
    <w:abstractNumId w:val="2"/>
  </w:num>
  <w:num w:numId="7">
    <w:abstractNumId w:val="0"/>
  </w:num>
  <w:num w:numId="8">
    <w:abstractNumId w:val="1"/>
  </w:num>
  <w:num w:numId="9">
    <w:abstractNumId w:val="3"/>
  </w:num>
  <w:num w:numId="10">
    <w:abstractNumId w:val="93"/>
  </w:num>
  <w:num w:numId="11">
    <w:abstractNumId w:val="45"/>
  </w:num>
  <w:num w:numId="12">
    <w:abstractNumId w:val="33"/>
  </w:num>
  <w:num w:numId="13">
    <w:abstractNumId w:val="9"/>
  </w:num>
  <w:num w:numId="14">
    <w:abstractNumId w:val="56"/>
  </w:num>
  <w:num w:numId="15">
    <w:abstractNumId w:val="13"/>
  </w:num>
  <w:num w:numId="16">
    <w:abstractNumId w:val="32"/>
  </w:num>
  <w:num w:numId="17">
    <w:abstractNumId w:val="42"/>
  </w:num>
  <w:num w:numId="18">
    <w:abstractNumId w:val="35"/>
  </w:num>
  <w:num w:numId="19">
    <w:abstractNumId w:val="52"/>
  </w:num>
  <w:num w:numId="20">
    <w:abstractNumId w:val="123"/>
  </w:num>
  <w:num w:numId="21">
    <w:abstractNumId w:val="12"/>
  </w:num>
  <w:num w:numId="22">
    <w:abstractNumId w:val="62"/>
  </w:num>
  <w:num w:numId="23">
    <w:abstractNumId w:val="28"/>
  </w:num>
  <w:num w:numId="24">
    <w:abstractNumId w:val="11"/>
  </w:num>
  <w:num w:numId="25">
    <w:abstractNumId w:val="4"/>
  </w:num>
  <w:num w:numId="26">
    <w:abstractNumId w:val="58"/>
  </w:num>
  <w:num w:numId="27">
    <w:abstractNumId w:val="118"/>
  </w:num>
  <w:num w:numId="28">
    <w:abstractNumId w:val="7"/>
  </w:num>
  <w:num w:numId="29">
    <w:abstractNumId w:val="20"/>
  </w:num>
  <w:num w:numId="30">
    <w:abstractNumId w:val="73"/>
  </w:num>
  <w:num w:numId="31">
    <w:abstractNumId w:val="60"/>
  </w:num>
  <w:num w:numId="32">
    <w:abstractNumId w:val="92"/>
  </w:num>
  <w:num w:numId="33">
    <w:abstractNumId w:val="70"/>
  </w:num>
  <w:num w:numId="34">
    <w:abstractNumId w:val="54"/>
  </w:num>
  <w:num w:numId="35">
    <w:abstractNumId w:val="88"/>
  </w:num>
  <w:num w:numId="36">
    <w:abstractNumId w:val="29"/>
  </w:num>
  <w:num w:numId="37">
    <w:abstractNumId w:val="101"/>
  </w:num>
  <w:num w:numId="38">
    <w:abstractNumId w:val="106"/>
  </w:num>
  <w:num w:numId="39">
    <w:abstractNumId w:val="103"/>
  </w:num>
  <w:num w:numId="40">
    <w:abstractNumId w:val="87"/>
  </w:num>
  <w:num w:numId="41">
    <w:abstractNumId w:val="96"/>
  </w:num>
  <w:num w:numId="42">
    <w:abstractNumId w:val="41"/>
  </w:num>
  <w:num w:numId="43">
    <w:abstractNumId w:val="102"/>
  </w:num>
  <w:num w:numId="44">
    <w:abstractNumId w:val="66"/>
  </w:num>
  <w:num w:numId="45">
    <w:abstractNumId w:val="114"/>
  </w:num>
  <w:num w:numId="46">
    <w:abstractNumId w:val="68"/>
  </w:num>
  <w:num w:numId="47">
    <w:abstractNumId w:val="119"/>
  </w:num>
  <w:num w:numId="48">
    <w:abstractNumId w:val="18"/>
  </w:num>
  <w:num w:numId="49">
    <w:abstractNumId w:val="110"/>
  </w:num>
  <w:num w:numId="50">
    <w:abstractNumId w:val="37"/>
  </w:num>
  <w:num w:numId="51">
    <w:abstractNumId w:val="65"/>
  </w:num>
  <w:num w:numId="52">
    <w:abstractNumId w:val="38"/>
  </w:num>
  <w:num w:numId="53">
    <w:abstractNumId w:val="27"/>
  </w:num>
  <w:num w:numId="54">
    <w:abstractNumId w:val="47"/>
  </w:num>
  <w:num w:numId="55">
    <w:abstractNumId w:val="69"/>
  </w:num>
  <w:num w:numId="56">
    <w:abstractNumId w:val="53"/>
  </w:num>
  <w:num w:numId="57">
    <w:abstractNumId w:val="76"/>
  </w:num>
  <w:num w:numId="58">
    <w:abstractNumId w:val="98"/>
  </w:num>
  <w:num w:numId="59">
    <w:abstractNumId w:val="84"/>
  </w:num>
  <w:num w:numId="60">
    <w:abstractNumId w:val="116"/>
  </w:num>
  <w:num w:numId="61">
    <w:abstractNumId w:val="26"/>
  </w:num>
  <w:num w:numId="62">
    <w:abstractNumId w:val="64"/>
  </w:num>
  <w:num w:numId="63">
    <w:abstractNumId w:val="51"/>
  </w:num>
  <w:num w:numId="64">
    <w:abstractNumId w:val="49"/>
  </w:num>
  <w:num w:numId="65">
    <w:abstractNumId w:val="6"/>
  </w:num>
  <w:num w:numId="66">
    <w:abstractNumId w:val="71"/>
  </w:num>
  <w:num w:numId="67">
    <w:abstractNumId w:val="82"/>
  </w:num>
  <w:num w:numId="68">
    <w:abstractNumId w:val="74"/>
  </w:num>
  <w:num w:numId="69">
    <w:abstractNumId w:val="95"/>
  </w:num>
  <w:num w:numId="70">
    <w:abstractNumId w:val="120"/>
  </w:num>
  <w:num w:numId="71">
    <w:abstractNumId w:val="113"/>
  </w:num>
  <w:num w:numId="72">
    <w:abstractNumId w:val="25"/>
  </w:num>
  <w:num w:numId="73">
    <w:abstractNumId w:val="43"/>
  </w:num>
  <w:num w:numId="74">
    <w:abstractNumId w:val="72"/>
  </w:num>
  <w:num w:numId="75">
    <w:abstractNumId w:val="21"/>
  </w:num>
  <w:num w:numId="76">
    <w:abstractNumId w:val="57"/>
  </w:num>
  <w:num w:numId="77">
    <w:abstractNumId w:val="79"/>
  </w:num>
  <w:num w:numId="78">
    <w:abstractNumId w:val="122"/>
  </w:num>
  <w:num w:numId="79">
    <w:abstractNumId w:val="48"/>
  </w:num>
  <w:num w:numId="80">
    <w:abstractNumId w:val="90"/>
  </w:num>
  <w:num w:numId="81">
    <w:abstractNumId w:val="50"/>
  </w:num>
  <w:num w:numId="82">
    <w:abstractNumId w:val="31"/>
  </w:num>
  <w:num w:numId="83">
    <w:abstractNumId w:val="107"/>
  </w:num>
  <w:num w:numId="84">
    <w:abstractNumId w:val="39"/>
  </w:num>
  <w:num w:numId="85">
    <w:abstractNumId w:val="124"/>
  </w:num>
  <w:num w:numId="86">
    <w:abstractNumId w:val="30"/>
  </w:num>
  <w:num w:numId="87">
    <w:abstractNumId w:val="117"/>
  </w:num>
  <w:num w:numId="88">
    <w:abstractNumId w:val="5"/>
  </w:num>
  <w:num w:numId="89">
    <w:abstractNumId w:val="17"/>
  </w:num>
  <w:num w:numId="90">
    <w:abstractNumId w:val="59"/>
  </w:num>
  <w:num w:numId="91">
    <w:abstractNumId w:val="8"/>
  </w:num>
  <w:num w:numId="92">
    <w:abstractNumId w:val="63"/>
  </w:num>
  <w:num w:numId="93">
    <w:abstractNumId w:val="100"/>
  </w:num>
  <w:num w:numId="94">
    <w:abstractNumId w:val="34"/>
  </w:num>
  <w:num w:numId="95">
    <w:abstractNumId w:val="99"/>
  </w:num>
  <w:num w:numId="96">
    <w:abstractNumId w:val="105"/>
  </w:num>
  <w:num w:numId="97">
    <w:abstractNumId w:val="91"/>
  </w:num>
  <w:num w:numId="98">
    <w:abstractNumId w:val="77"/>
  </w:num>
  <w:num w:numId="99">
    <w:abstractNumId w:val="24"/>
  </w:num>
  <w:num w:numId="100">
    <w:abstractNumId w:val="108"/>
  </w:num>
  <w:num w:numId="101">
    <w:abstractNumId w:val="109"/>
  </w:num>
  <w:num w:numId="102">
    <w:abstractNumId w:val="75"/>
  </w:num>
  <w:num w:numId="103">
    <w:abstractNumId w:val="46"/>
  </w:num>
  <w:num w:numId="104">
    <w:abstractNumId w:val="94"/>
  </w:num>
  <w:num w:numId="105">
    <w:abstractNumId w:val="22"/>
  </w:num>
  <w:num w:numId="106">
    <w:abstractNumId w:val="67"/>
  </w:num>
  <w:num w:numId="107">
    <w:abstractNumId w:val="85"/>
  </w:num>
  <w:num w:numId="108">
    <w:abstractNumId w:val="23"/>
  </w:num>
  <w:num w:numId="109">
    <w:abstractNumId w:val="16"/>
  </w:num>
  <w:num w:numId="110">
    <w:abstractNumId w:val="40"/>
  </w:num>
  <w:num w:numId="111">
    <w:abstractNumId w:val="86"/>
  </w:num>
  <w:num w:numId="112">
    <w:abstractNumId w:val="115"/>
  </w:num>
  <w:num w:numId="113">
    <w:abstractNumId w:val="61"/>
  </w:num>
  <w:num w:numId="114">
    <w:abstractNumId w:val="15"/>
  </w:num>
  <w:num w:numId="115">
    <w:abstractNumId w:val="19"/>
  </w:num>
  <w:num w:numId="116">
    <w:abstractNumId w:val="83"/>
  </w:num>
  <w:num w:numId="117">
    <w:abstractNumId w:val="112"/>
  </w:num>
  <w:num w:numId="118">
    <w:abstractNumId w:val="89"/>
  </w:num>
  <w:num w:numId="119">
    <w:abstractNumId w:val="104"/>
  </w:num>
  <w:num w:numId="120">
    <w:abstractNumId w:val="111"/>
  </w:num>
  <w:num w:numId="121">
    <w:abstractNumId w:val="14"/>
  </w:num>
  <w:num w:numId="122">
    <w:abstractNumId w:val="10"/>
  </w:num>
  <w:num w:numId="123">
    <w:abstractNumId w:val="80"/>
  </w:num>
  <w:num w:numId="124">
    <w:abstractNumId w:val="78"/>
  </w:num>
  <w:num w:numId="125">
    <w:abstractNumId w:val="125"/>
  </w:num>
  <w:num w:numId="126">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hideSpellingErrors/>
  <w:attachedTemplate r:id="rId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39E1"/>
    <w:rsid w:val="00003EAD"/>
    <w:rsid w:val="00005D08"/>
    <w:rsid w:val="00007A6A"/>
    <w:rsid w:val="00011470"/>
    <w:rsid w:val="000118B1"/>
    <w:rsid w:val="00011B7F"/>
    <w:rsid w:val="00020241"/>
    <w:rsid w:val="00023DDE"/>
    <w:rsid w:val="00024A67"/>
    <w:rsid w:val="00025CDA"/>
    <w:rsid w:val="00027431"/>
    <w:rsid w:val="000309EA"/>
    <w:rsid w:val="00032133"/>
    <w:rsid w:val="00032A9F"/>
    <w:rsid w:val="000334D8"/>
    <w:rsid w:val="000336B7"/>
    <w:rsid w:val="000337F3"/>
    <w:rsid w:val="00036BB2"/>
    <w:rsid w:val="000370D2"/>
    <w:rsid w:val="0004230A"/>
    <w:rsid w:val="0004409D"/>
    <w:rsid w:val="0004791C"/>
    <w:rsid w:val="00053B09"/>
    <w:rsid w:val="000545BE"/>
    <w:rsid w:val="00054667"/>
    <w:rsid w:val="000548AE"/>
    <w:rsid w:val="00054CC9"/>
    <w:rsid w:val="000574A3"/>
    <w:rsid w:val="00057993"/>
    <w:rsid w:val="00060B1C"/>
    <w:rsid w:val="00060D81"/>
    <w:rsid w:val="0006104B"/>
    <w:rsid w:val="00062466"/>
    <w:rsid w:val="00062A96"/>
    <w:rsid w:val="0006341E"/>
    <w:rsid w:val="0006613F"/>
    <w:rsid w:val="000665DA"/>
    <w:rsid w:val="000709C4"/>
    <w:rsid w:val="00074C92"/>
    <w:rsid w:val="000751BF"/>
    <w:rsid w:val="00083608"/>
    <w:rsid w:val="0008442D"/>
    <w:rsid w:val="00084DC2"/>
    <w:rsid w:val="0009199C"/>
    <w:rsid w:val="00092AA7"/>
    <w:rsid w:val="00092F8B"/>
    <w:rsid w:val="000939F3"/>
    <w:rsid w:val="0009466B"/>
    <w:rsid w:val="000953CF"/>
    <w:rsid w:val="00096B58"/>
    <w:rsid w:val="00096BEC"/>
    <w:rsid w:val="000A02DE"/>
    <w:rsid w:val="000A293D"/>
    <w:rsid w:val="000A3386"/>
    <w:rsid w:val="000A35E8"/>
    <w:rsid w:val="000A4A01"/>
    <w:rsid w:val="000A50AE"/>
    <w:rsid w:val="000A708D"/>
    <w:rsid w:val="000B1572"/>
    <w:rsid w:val="000B324C"/>
    <w:rsid w:val="000B353C"/>
    <w:rsid w:val="000B51D9"/>
    <w:rsid w:val="000C3000"/>
    <w:rsid w:val="000C4DA8"/>
    <w:rsid w:val="000C63D1"/>
    <w:rsid w:val="000C64E5"/>
    <w:rsid w:val="000D167C"/>
    <w:rsid w:val="000D2EC2"/>
    <w:rsid w:val="000D40CA"/>
    <w:rsid w:val="000D4F7F"/>
    <w:rsid w:val="000D5DCD"/>
    <w:rsid w:val="000D78DD"/>
    <w:rsid w:val="000E11C0"/>
    <w:rsid w:val="000E1C95"/>
    <w:rsid w:val="000E72A8"/>
    <w:rsid w:val="000F09B1"/>
    <w:rsid w:val="000F1699"/>
    <w:rsid w:val="000F2926"/>
    <w:rsid w:val="000F32FC"/>
    <w:rsid w:val="000F45B4"/>
    <w:rsid w:val="000F50C3"/>
    <w:rsid w:val="000F741A"/>
    <w:rsid w:val="000F771D"/>
    <w:rsid w:val="001006D9"/>
    <w:rsid w:val="0010146D"/>
    <w:rsid w:val="001043F1"/>
    <w:rsid w:val="00107F46"/>
    <w:rsid w:val="00110112"/>
    <w:rsid w:val="001123D8"/>
    <w:rsid w:val="0011256B"/>
    <w:rsid w:val="0011259D"/>
    <w:rsid w:val="001143D7"/>
    <w:rsid w:val="00116D6C"/>
    <w:rsid w:val="00122A99"/>
    <w:rsid w:val="001232FA"/>
    <w:rsid w:val="001243FC"/>
    <w:rsid w:val="001256DA"/>
    <w:rsid w:val="00125702"/>
    <w:rsid w:val="00133C6A"/>
    <w:rsid w:val="00135E32"/>
    <w:rsid w:val="0014061B"/>
    <w:rsid w:val="00140FCA"/>
    <w:rsid w:val="00142E17"/>
    <w:rsid w:val="00147A0F"/>
    <w:rsid w:val="001504C0"/>
    <w:rsid w:val="00151018"/>
    <w:rsid w:val="00151396"/>
    <w:rsid w:val="00152619"/>
    <w:rsid w:val="0015420C"/>
    <w:rsid w:val="001556FE"/>
    <w:rsid w:val="00155F4A"/>
    <w:rsid w:val="0015619B"/>
    <w:rsid w:val="00161197"/>
    <w:rsid w:val="00162F6E"/>
    <w:rsid w:val="0016667B"/>
    <w:rsid w:val="001707C0"/>
    <w:rsid w:val="00173776"/>
    <w:rsid w:val="00182490"/>
    <w:rsid w:val="00182CBA"/>
    <w:rsid w:val="00183C00"/>
    <w:rsid w:val="001850A7"/>
    <w:rsid w:val="0018628C"/>
    <w:rsid w:val="001871BC"/>
    <w:rsid w:val="001957DC"/>
    <w:rsid w:val="00196A14"/>
    <w:rsid w:val="00196C80"/>
    <w:rsid w:val="00197D30"/>
    <w:rsid w:val="001A0A70"/>
    <w:rsid w:val="001A1C8B"/>
    <w:rsid w:val="001A21A9"/>
    <w:rsid w:val="001A28F4"/>
    <w:rsid w:val="001A3905"/>
    <w:rsid w:val="001A4727"/>
    <w:rsid w:val="001A48B6"/>
    <w:rsid w:val="001A5EDB"/>
    <w:rsid w:val="001A741F"/>
    <w:rsid w:val="001B1A37"/>
    <w:rsid w:val="001B3039"/>
    <w:rsid w:val="001B3495"/>
    <w:rsid w:val="001B37EF"/>
    <w:rsid w:val="001B39EA"/>
    <w:rsid w:val="001B425F"/>
    <w:rsid w:val="001B7227"/>
    <w:rsid w:val="001C13EA"/>
    <w:rsid w:val="001C524F"/>
    <w:rsid w:val="001D0770"/>
    <w:rsid w:val="001D18DC"/>
    <w:rsid w:val="001D2111"/>
    <w:rsid w:val="001D3D8F"/>
    <w:rsid w:val="001D4FA3"/>
    <w:rsid w:val="001E0A38"/>
    <w:rsid w:val="001E2755"/>
    <w:rsid w:val="001E725E"/>
    <w:rsid w:val="001F3168"/>
    <w:rsid w:val="001F4D0E"/>
    <w:rsid w:val="001F55FD"/>
    <w:rsid w:val="001F7B93"/>
    <w:rsid w:val="0020114F"/>
    <w:rsid w:val="00201445"/>
    <w:rsid w:val="002026C9"/>
    <w:rsid w:val="00202DE6"/>
    <w:rsid w:val="002049F2"/>
    <w:rsid w:val="0020636B"/>
    <w:rsid w:val="00212AFE"/>
    <w:rsid w:val="0021473F"/>
    <w:rsid w:val="002147B0"/>
    <w:rsid w:val="00214F5F"/>
    <w:rsid w:val="002173E7"/>
    <w:rsid w:val="00221E97"/>
    <w:rsid w:val="002238E7"/>
    <w:rsid w:val="00224827"/>
    <w:rsid w:val="00231D31"/>
    <w:rsid w:val="00232125"/>
    <w:rsid w:val="002335B2"/>
    <w:rsid w:val="00233BE4"/>
    <w:rsid w:val="00233D98"/>
    <w:rsid w:val="00235286"/>
    <w:rsid w:val="00244CDF"/>
    <w:rsid w:val="002451FE"/>
    <w:rsid w:val="00245584"/>
    <w:rsid w:val="00245C41"/>
    <w:rsid w:val="00245CD4"/>
    <w:rsid w:val="002504D3"/>
    <w:rsid w:val="00250FB7"/>
    <w:rsid w:val="00255759"/>
    <w:rsid w:val="00256A4A"/>
    <w:rsid w:val="00261A3D"/>
    <w:rsid w:val="002640B3"/>
    <w:rsid w:val="00264DEB"/>
    <w:rsid w:val="002650CD"/>
    <w:rsid w:val="00266057"/>
    <w:rsid w:val="00270F33"/>
    <w:rsid w:val="002724A5"/>
    <w:rsid w:val="0027262C"/>
    <w:rsid w:val="0027301C"/>
    <w:rsid w:val="00273F7E"/>
    <w:rsid w:val="002745D1"/>
    <w:rsid w:val="002764AA"/>
    <w:rsid w:val="00277528"/>
    <w:rsid w:val="002776C0"/>
    <w:rsid w:val="0028210D"/>
    <w:rsid w:val="00285923"/>
    <w:rsid w:val="00287F72"/>
    <w:rsid w:val="0029038B"/>
    <w:rsid w:val="00292177"/>
    <w:rsid w:val="00293971"/>
    <w:rsid w:val="00294483"/>
    <w:rsid w:val="002A0056"/>
    <w:rsid w:val="002A0C91"/>
    <w:rsid w:val="002A1B7D"/>
    <w:rsid w:val="002B0D9A"/>
    <w:rsid w:val="002B1665"/>
    <w:rsid w:val="002B264B"/>
    <w:rsid w:val="002B4FA9"/>
    <w:rsid w:val="002B6B72"/>
    <w:rsid w:val="002B773A"/>
    <w:rsid w:val="002C00B2"/>
    <w:rsid w:val="002C27B4"/>
    <w:rsid w:val="002C39C4"/>
    <w:rsid w:val="002C6A8E"/>
    <w:rsid w:val="002C6B58"/>
    <w:rsid w:val="002D0581"/>
    <w:rsid w:val="002D4112"/>
    <w:rsid w:val="002D41B0"/>
    <w:rsid w:val="002D420E"/>
    <w:rsid w:val="002D593B"/>
    <w:rsid w:val="002D7D80"/>
    <w:rsid w:val="002E0D36"/>
    <w:rsid w:val="002F015C"/>
    <w:rsid w:val="002F10D4"/>
    <w:rsid w:val="002F15DB"/>
    <w:rsid w:val="00300345"/>
    <w:rsid w:val="00301BE3"/>
    <w:rsid w:val="00301ECB"/>
    <w:rsid w:val="00303D83"/>
    <w:rsid w:val="00307AA4"/>
    <w:rsid w:val="00311172"/>
    <w:rsid w:val="00315488"/>
    <w:rsid w:val="003177C9"/>
    <w:rsid w:val="00320024"/>
    <w:rsid w:val="0032183B"/>
    <w:rsid w:val="003225AD"/>
    <w:rsid w:val="00323CE4"/>
    <w:rsid w:val="0032737C"/>
    <w:rsid w:val="00327B3E"/>
    <w:rsid w:val="0033015B"/>
    <w:rsid w:val="00331FCC"/>
    <w:rsid w:val="003364C4"/>
    <w:rsid w:val="0033729A"/>
    <w:rsid w:val="00341B9A"/>
    <w:rsid w:val="00341E27"/>
    <w:rsid w:val="00342E56"/>
    <w:rsid w:val="00343977"/>
    <w:rsid w:val="00345F63"/>
    <w:rsid w:val="00346DF8"/>
    <w:rsid w:val="0034795C"/>
    <w:rsid w:val="00351B7E"/>
    <w:rsid w:val="00351E42"/>
    <w:rsid w:val="00353AB1"/>
    <w:rsid w:val="003547D5"/>
    <w:rsid w:val="00356F39"/>
    <w:rsid w:val="003612EC"/>
    <w:rsid w:val="00362DC1"/>
    <w:rsid w:val="003659B9"/>
    <w:rsid w:val="00370B57"/>
    <w:rsid w:val="00372BEC"/>
    <w:rsid w:val="00375B67"/>
    <w:rsid w:val="003812BE"/>
    <w:rsid w:val="00381EF2"/>
    <w:rsid w:val="003827F6"/>
    <w:rsid w:val="0038280A"/>
    <w:rsid w:val="00384A2E"/>
    <w:rsid w:val="00387FB5"/>
    <w:rsid w:val="00391E63"/>
    <w:rsid w:val="0039324E"/>
    <w:rsid w:val="0039481A"/>
    <w:rsid w:val="00394F19"/>
    <w:rsid w:val="00395482"/>
    <w:rsid w:val="00396D22"/>
    <w:rsid w:val="003A0354"/>
    <w:rsid w:val="003A04C0"/>
    <w:rsid w:val="003A182E"/>
    <w:rsid w:val="003A341A"/>
    <w:rsid w:val="003A36FF"/>
    <w:rsid w:val="003A3B4C"/>
    <w:rsid w:val="003A6F1C"/>
    <w:rsid w:val="003A7BFF"/>
    <w:rsid w:val="003B1C0D"/>
    <w:rsid w:val="003B4E5C"/>
    <w:rsid w:val="003B6657"/>
    <w:rsid w:val="003C0613"/>
    <w:rsid w:val="003C097A"/>
    <w:rsid w:val="003C1A11"/>
    <w:rsid w:val="003C2990"/>
    <w:rsid w:val="003C4CFC"/>
    <w:rsid w:val="003C7603"/>
    <w:rsid w:val="003C7F95"/>
    <w:rsid w:val="003D03BB"/>
    <w:rsid w:val="003D4E76"/>
    <w:rsid w:val="003D5745"/>
    <w:rsid w:val="003E5280"/>
    <w:rsid w:val="003F1C8C"/>
    <w:rsid w:val="003F3A7B"/>
    <w:rsid w:val="003F5CDC"/>
    <w:rsid w:val="003F737F"/>
    <w:rsid w:val="00404456"/>
    <w:rsid w:val="00407D47"/>
    <w:rsid w:val="004120DC"/>
    <w:rsid w:val="00415E74"/>
    <w:rsid w:val="0041610C"/>
    <w:rsid w:val="00416F59"/>
    <w:rsid w:val="00422732"/>
    <w:rsid w:val="00423470"/>
    <w:rsid w:val="00423F1A"/>
    <w:rsid w:val="004268DC"/>
    <w:rsid w:val="00426D77"/>
    <w:rsid w:val="00430943"/>
    <w:rsid w:val="004314C2"/>
    <w:rsid w:val="00432BC8"/>
    <w:rsid w:val="00433BDA"/>
    <w:rsid w:val="0043403D"/>
    <w:rsid w:val="00435979"/>
    <w:rsid w:val="00436119"/>
    <w:rsid w:val="004375FB"/>
    <w:rsid w:val="00440F16"/>
    <w:rsid w:val="00442A1D"/>
    <w:rsid w:val="00442B1E"/>
    <w:rsid w:val="00446F47"/>
    <w:rsid w:val="00450446"/>
    <w:rsid w:val="00454D22"/>
    <w:rsid w:val="00455613"/>
    <w:rsid w:val="00455EAC"/>
    <w:rsid w:val="004602CC"/>
    <w:rsid w:val="004607C4"/>
    <w:rsid w:val="00461769"/>
    <w:rsid w:val="00462BEF"/>
    <w:rsid w:val="00472890"/>
    <w:rsid w:val="00472D23"/>
    <w:rsid w:val="00473278"/>
    <w:rsid w:val="00476FE3"/>
    <w:rsid w:val="00477420"/>
    <w:rsid w:val="00477655"/>
    <w:rsid w:val="00483CD7"/>
    <w:rsid w:val="004853F3"/>
    <w:rsid w:val="0048569F"/>
    <w:rsid w:val="00490F22"/>
    <w:rsid w:val="004913BD"/>
    <w:rsid w:val="00493900"/>
    <w:rsid w:val="00494FCD"/>
    <w:rsid w:val="0049515F"/>
    <w:rsid w:val="0049572F"/>
    <w:rsid w:val="00495848"/>
    <w:rsid w:val="00495B57"/>
    <w:rsid w:val="004962CA"/>
    <w:rsid w:val="004965EC"/>
    <w:rsid w:val="004979EA"/>
    <w:rsid w:val="004A220F"/>
    <w:rsid w:val="004A2DA0"/>
    <w:rsid w:val="004A3109"/>
    <w:rsid w:val="004A4122"/>
    <w:rsid w:val="004A52DB"/>
    <w:rsid w:val="004A6B13"/>
    <w:rsid w:val="004B3567"/>
    <w:rsid w:val="004B46F9"/>
    <w:rsid w:val="004B46FE"/>
    <w:rsid w:val="004B603A"/>
    <w:rsid w:val="004C0A05"/>
    <w:rsid w:val="004C0A50"/>
    <w:rsid w:val="004C3F56"/>
    <w:rsid w:val="004C4B4F"/>
    <w:rsid w:val="004C5FAF"/>
    <w:rsid w:val="004C7548"/>
    <w:rsid w:val="004C7AE5"/>
    <w:rsid w:val="004D11DB"/>
    <w:rsid w:val="004D270B"/>
    <w:rsid w:val="004D2B05"/>
    <w:rsid w:val="004D2F9D"/>
    <w:rsid w:val="004D557D"/>
    <w:rsid w:val="004D7EB5"/>
    <w:rsid w:val="004E0E20"/>
    <w:rsid w:val="004E1604"/>
    <w:rsid w:val="004E1D73"/>
    <w:rsid w:val="004E796B"/>
    <w:rsid w:val="004F2D3F"/>
    <w:rsid w:val="004F3F23"/>
    <w:rsid w:val="004F3F4F"/>
    <w:rsid w:val="004F50AA"/>
    <w:rsid w:val="004F5286"/>
    <w:rsid w:val="004F59BF"/>
    <w:rsid w:val="004F658B"/>
    <w:rsid w:val="004F7147"/>
    <w:rsid w:val="00500038"/>
    <w:rsid w:val="00501B17"/>
    <w:rsid w:val="00502FF1"/>
    <w:rsid w:val="00503D9F"/>
    <w:rsid w:val="0050494F"/>
    <w:rsid w:val="00505378"/>
    <w:rsid w:val="005065D2"/>
    <w:rsid w:val="0050674A"/>
    <w:rsid w:val="00507194"/>
    <w:rsid w:val="0051101A"/>
    <w:rsid w:val="00512146"/>
    <w:rsid w:val="0051515F"/>
    <w:rsid w:val="00516E99"/>
    <w:rsid w:val="00520357"/>
    <w:rsid w:val="00521C83"/>
    <w:rsid w:val="005239E7"/>
    <w:rsid w:val="005254E0"/>
    <w:rsid w:val="00527E0A"/>
    <w:rsid w:val="005303D1"/>
    <w:rsid w:val="005335C0"/>
    <w:rsid w:val="00535ED1"/>
    <w:rsid w:val="005374E8"/>
    <w:rsid w:val="005375BC"/>
    <w:rsid w:val="00537656"/>
    <w:rsid w:val="005402DE"/>
    <w:rsid w:val="0054061A"/>
    <w:rsid w:val="005433E2"/>
    <w:rsid w:val="00545A4A"/>
    <w:rsid w:val="00546D84"/>
    <w:rsid w:val="00546EA9"/>
    <w:rsid w:val="005510B4"/>
    <w:rsid w:val="005522D5"/>
    <w:rsid w:val="005539B2"/>
    <w:rsid w:val="00564D0C"/>
    <w:rsid w:val="00565EE8"/>
    <w:rsid w:val="005709B6"/>
    <w:rsid w:val="005717FF"/>
    <w:rsid w:val="00571F30"/>
    <w:rsid w:val="005720F1"/>
    <w:rsid w:val="00573B49"/>
    <w:rsid w:val="00576B0C"/>
    <w:rsid w:val="00576F1F"/>
    <w:rsid w:val="00582CE1"/>
    <w:rsid w:val="0058447E"/>
    <w:rsid w:val="00584BDB"/>
    <w:rsid w:val="005905D6"/>
    <w:rsid w:val="00591153"/>
    <w:rsid w:val="005912BB"/>
    <w:rsid w:val="00591CBF"/>
    <w:rsid w:val="0059487F"/>
    <w:rsid w:val="005953FD"/>
    <w:rsid w:val="00597D7B"/>
    <w:rsid w:val="005A1890"/>
    <w:rsid w:val="005A4285"/>
    <w:rsid w:val="005A63B1"/>
    <w:rsid w:val="005A75F0"/>
    <w:rsid w:val="005B00FA"/>
    <w:rsid w:val="005B406A"/>
    <w:rsid w:val="005B5CC6"/>
    <w:rsid w:val="005C0A86"/>
    <w:rsid w:val="005C3FE3"/>
    <w:rsid w:val="005C4FCB"/>
    <w:rsid w:val="005C6794"/>
    <w:rsid w:val="005C6F04"/>
    <w:rsid w:val="005D1642"/>
    <w:rsid w:val="005D1731"/>
    <w:rsid w:val="005D25A9"/>
    <w:rsid w:val="005D3B60"/>
    <w:rsid w:val="005E1288"/>
    <w:rsid w:val="005E1EE0"/>
    <w:rsid w:val="005E3101"/>
    <w:rsid w:val="005E424A"/>
    <w:rsid w:val="005E4B0C"/>
    <w:rsid w:val="005E69AB"/>
    <w:rsid w:val="005F1F2B"/>
    <w:rsid w:val="005F2BA4"/>
    <w:rsid w:val="005F3224"/>
    <w:rsid w:val="005F436C"/>
    <w:rsid w:val="005F44DA"/>
    <w:rsid w:val="005F46D3"/>
    <w:rsid w:val="005F4ADA"/>
    <w:rsid w:val="005F53FA"/>
    <w:rsid w:val="005F5B7E"/>
    <w:rsid w:val="006127B8"/>
    <w:rsid w:val="00615345"/>
    <w:rsid w:val="00616C4F"/>
    <w:rsid w:val="00616CAD"/>
    <w:rsid w:val="00617810"/>
    <w:rsid w:val="00620E84"/>
    <w:rsid w:val="00621C43"/>
    <w:rsid w:val="00625886"/>
    <w:rsid w:val="00625DAB"/>
    <w:rsid w:val="00632A06"/>
    <w:rsid w:val="006422A2"/>
    <w:rsid w:val="006465CD"/>
    <w:rsid w:val="00651237"/>
    <w:rsid w:val="00651997"/>
    <w:rsid w:val="006542C5"/>
    <w:rsid w:val="0065469C"/>
    <w:rsid w:val="00654A65"/>
    <w:rsid w:val="00654F3F"/>
    <w:rsid w:val="006561C5"/>
    <w:rsid w:val="006653E1"/>
    <w:rsid w:val="006657D9"/>
    <w:rsid w:val="00665BE7"/>
    <w:rsid w:val="00666018"/>
    <w:rsid w:val="00670AC8"/>
    <w:rsid w:val="006711C0"/>
    <w:rsid w:val="00672A11"/>
    <w:rsid w:val="006750EF"/>
    <w:rsid w:val="006752FF"/>
    <w:rsid w:val="006810B1"/>
    <w:rsid w:val="00681399"/>
    <w:rsid w:val="00681A2F"/>
    <w:rsid w:val="00683446"/>
    <w:rsid w:val="00686291"/>
    <w:rsid w:val="00687F9D"/>
    <w:rsid w:val="00691763"/>
    <w:rsid w:val="0069411C"/>
    <w:rsid w:val="00697749"/>
    <w:rsid w:val="006A0895"/>
    <w:rsid w:val="006A22AB"/>
    <w:rsid w:val="006A4521"/>
    <w:rsid w:val="006A7162"/>
    <w:rsid w:val="006A77DD"/>
    <w:rsid w:val="006B1958"/>
    <w:rsid w:val="006B1D54"/>
    <w:rsid w:val="006B3997"/>
    <w:rsid w:val="006B4F77"/>
    <w:rsid w:val="006C10EE"/>
    <w:rsid w:val="006C4E49"/>
    <w:rsid w:val="006C5151"/>
    <w:rsid w:val="006C6F0D"/>
    <w:rsid w:val="006D1D9B"/>
    <w:rsid w:val="006D39D6"/>
    <w:rsid w:val="006D66D7"/>
    <w:rsid w:val="006E12D4"/>
    <w:rsid w:val="006E46A4"/>
    <w:rsid w:val="006E52AD"/>
    <w:rsid w:val="006E5F31"/>
    <w:rsid w:val="006F28A8"/>
    <w:rsid w:val="006F2D8F"/>
    <w:rsid w:val="006F30C0"/>
    <w:rsid w:val="006F6306"/>
    <w:rsid w:val="0070031B"/>
    <w:rsid w:val="00703BE8"/>
    <w:rsid w:val="007062E5"/>
    <w:rsid w:val="007068B3"/>
    <w:rsid w:val="0070769F"/>
    <w:rsid w:val="00711A98"/>
    <w:rsid w:val="0071324C"/>
    <w:rsid w:val="00715BA4"/>
    <w:rsid w:val="007202B3"/>
    <w:rsid w:val="007248D5"/>
    <w:rsid w:val="00725126"/>
    <w:rsid w:val="007267F7"/>
    <w:rsid w:val="00730C59"/>
    <w:rsid w:val="00731DA9"/>
    <w:rsid w:val="00732395"/>
    <w:rsid w:val="00732759"/>
    <w:rsid w:val="00732E2F"/>
    <w:rsid w:val="00736A82"/>
    <w:rsid w:val="0073792F"/>
    <w:rsid w:val="00745319"/>
    <w:rsid w:val="00750511"/>
    <w:rsid w:val="00750DB9"/>
    <w:rsid w:val="00751EC9"/>
    <w:rsid w:val="00752C6E"/>
    <w:rsid w:val="00754615"/>
    <w:rsid w:val="00754C11"/>
    <w:rsid w:val="007555A1"/>
    <w:rsid w:val="00756F2B"/>
    <w:rsid w:val="007614B7"/>
    <w:rsid w:val="0076462C"/>
    <w:rsid w:val="00764B68"/>
    <w:rsid w:val="00764F27"/>
    <w:rsid w:val="00765E9C"/>
    <w:rsid w:val="00771733"/>
    <w:rsid w:val="00771B04"/>
    <w:rsid w:val="0077221B"/>
    <w:rsid w:val="00773467"/>
    <w:rsid w:val="00773D21"/>
    <w:rsid w:val="00774C19"/>
    <w:rsid w:val="007754EC"/>
    <w:rsid w:val="00775B92"/>
    <w:rsid w:val="00777410"/>
    <w:rsid w:val="00777BFD"/>
    <w:rsid w:val="00780335"/>
    <w:rsid w:val="00785B6B"/>
    <w:rsid w:val="00791EA8"/>
    <w:rsid w:val="007924C8"/>
    <w:rsid w:val="00792EAE"/>
    <w:rsid w:val="00793673"/>
    <w:rsid w:val="007941DD"/>
    <w:rsid w:val="00795491"/>
    <w:rsid w:val="0079793F"/>
    <w:rsid w:val="007A33A1"/>
    <w:rsid w:val="007A597E"/>
    <w:rsid w:val="007A5E6C"/>
    <w:rsid w:val="007B2C18"/>
    <w:rsid w:val="007B33E4"/>
    <w:rsid w:val="007B6706"/>
    <w:rsid w:val="007B743A"/>
    <w:rsid w:val="007B769B"/>
    <w:rsid w:val="007C11F7"/>
    <w:rsid w:val="007C2E9A"/>
    <w:rsid w:val="007C489E"/>
    <w:rsid w:val="007C58AF"/>
    <w:rsid w:val="007D2DB7"/>
    <w:rsid w:val="007D606F"/>
    <w:rsid w:val="007D61CF"/>
    <w:rsid w:val="007D63DE"/>
    <w:rsid w:val="007E0C92"/>
    <w:rsid w:val="007E16EE"/>
    <w:rsid w:val="007F33E5"/>
    <w:rsid w:val="007F7364"/>
    <w:rsid w:val="007F7C26"/>
    <w:rsid w:val="008019CC"/>
    <w:rsid w:val="00805B6D"/>
    <w:rsid w:val="00806E89"/>
    <w:rsid w:val="00807DFC"/>
    <w:rsid w:val="00812C16"/>
    <w:rsid w:val="00812DEA"/>
    <w:rsid w:val="00813F91"/>
    <w:rsid w:val="008140C6"/>
    <w:rsid w:val="00815188"/>
    <w:rsid w:val="0081686E"/>
    <w:rsid w:val="008171ED"/>
    <w:rsid w:val="0081783B"/>
    <w:rsid w:val="00820E53"/>
    <w:rsid w:val="0082161B"/>
    <w:rsid w:val="00822D72"/>
    <w:rsid w:val="00825A66"/>
    <w:rsid w:val="008274E0"/>
    <w:rsid w:val="00827822"/>
    <w:rsid w:val="00831318"/>
    <w:rsid w:val="00832BAB"/>
    <w:rsid w:val="00832C33"/>
    <w:rsid w:val="008336F9"/>
    <w:rsid w:val="00835793"/>
    <w:rsid w:val="008357C6"/>
    <w:rsid w:val="00835974"/>
    <w:rsid w:val="00835CE7"/>
    <w:rsid w:val="008402FE"/>
    <w:rsid w:val="0084123D"/>
    <w:rsid w:val="0084366D"/>
    <w:rsid w:val="0084648A"/>
    <w:rsid w:val="00847C72"/>
    <w:rsid w:val="00853677"/>
    <w:rsid w:val="008545FF"/>
    <w:rsid w:val="00854F44"/>
    <w:rsid w:val="00856F55"/>
    <w:rsid w:val="008600DE"/>
    <w:rsid w:val="00862A7C"/>
    <w:rsid w:val="00865416"/>
    <w:rsid w:val="00870676"/>
    <w:rsid w:val="008715A0"/>
    <w:rsid w:val="00871ED1"/>
    <w:rsid w:val="008733AB"/>
    <w:rsid w:val="00873952"/>
    <w:rsid w:val="008740AF"/>
    <w:rsid w:val="008740D2"/>
    <w:rsid w:val="0088315C"/>
    <w:rsid w:val="0088380E"/>
    <w:rsid w:val="0089574A"/>
    <w:rsid w:val="008A05DC"/>
    <w:rsid w:val="008A3987"/>
    <w:rsid w:val="008A3F86"/>
    <w:rsid w:val="008A7841"/>
    <w:rsid w:val="008A7FCF"/>
    <w:rsid w:val="008B244E"/>
    <w:rsid w:val="008B2BF8"/>
    <w:rsid w:val="008B6215"/>
    <w:rsid w:val="008C1F55"/>
    <w:rsid w:val="008C5124"/>
    <w:rsid w:val="008C651E"/>
    <w:rsid w:val="008D02BE"/>
    <w:rsid w:val="008D3216"/>
    <w:rsid w:val="008D3261"/>
    <w:rsid w:val="008D6CDD"/>
    <w:rsid w:val="008D760E"/>
    <w:rsid w:val="008E09BB"/>
    <w:rsid w:val="008E2FB6"/>
    <w:rsid w:val="008E35BC"/>
    <w:rsid w:val="008E4364"/>
    <w:rsid w:val="008E682E"/>
    <w:rsid w:val="008F03FE"/>
    <w:rsid w:val="008F3E2E"/>
    <w:rsid w:val="008F6676"/>
    <w:rsid w:val="008F6E0D"/>
    <w:rsid w:val="008F7FAA"/>
    <w:rsid w:val="00900968"/>
    <w:rsid w:val="00900F3B"/>
    <w:rsid w:val="009046EF"/>
    <w:rsid w:val="00907941"/>
    <w:rsid w:val="00911E05"/>
    <w:rsid w:val="00913256"/>
    <w:rsid w:val="009156A4"/>
    <w:rsid w:val="00917EF8"/>
    <w:rsid w:val="009223E8"/>
    <w:rsid w:val="009225DF"/>
    <w:rsid w:val="00922A1C"/>
    <w:rsid w:val="00931868"/>
    <w:rsid w:val="00933519"/>
    <w:rsid w:val="00933700"/>
    <w:rsid w:val="009357C7"/>
    <w:rsid w:val="00944B2D"/>
    <w:rsid w:val="00946752"/>
    <w:rsid w:val="0095058A"/>
    <w:rsid w:val="0095549F"/>
    <w:rsid w:val="00962F26"/>
    <w:rsid w:val="00964227"/>
    <w:rsid w:val="009665E7"/>
    <w:rsid w:val="00966ECE"/>
    <w:rsid w:val="00970407"/>
    <w:rsid w:val="0097056F"/>
    <w:rsid w:val="00971047"/>
    <w:rsid w:val="009715F7"/>
    <w:rsid w:val="00973727"/>
    <w:rsid w:val="009761C9"/>
    <w:rsid w:val="009776FE"/>
    <w:rsid w:val="00981624"/>
    <w:rsid w:val="0098648D"/>
    <w:rsid w:val="0098664E"/>
    <w:rsid w:val="009908B6"/>
    <w:rsid w:val="00990EFF"/>
    <w:rsid w:val="00991565"/>
    <w:rsid w:val="0099210C"/>
    <w:rsid w:val="00993F76"/>
    <w:rsid w:val="009944F3"/>
    <w:rsid w:val="00995849"/>
    <w:rsid w:val="009967EC"/>
    <w:rsid w:val="009976D4"/>
    <w:rsid w:val="009A00FD"/>
    <w:rsid w:val="009A1BC2"/>
    <w:rsid w:val="009A47BC"/>
    <w:rsid w:val="009A5033"/>
    <w:rsid w:val="009B01F3"/>
    <w:rsid w:val="009B1D15"/>
    <w:rsid w:val="009B44B8"/>
    <w:rsid w:val="009B4C39"/>
    <w:rsid w:val="009B5CFD"/>
    <w:rsid w:val="009B6211"/>
    <w:rsid w:val="009C07FB"/>
    <w:rsid w:val="009C0C21"/>
    <w:rsid w:val="009C1480"/>
    <w:rsid w:val="009C263C"/>
    <w:rsid w:val="009C31F5"/>
    <w:rsid w:val="009C4962"/>
    <w:rsid w:val="009C55CD"/>
    <w:rsid w:val="009C6C25"/>
    <w:rsid w:val="009D0941"/>
    <w:rsid w:val="009D0E4D"/>
    <w:rsid w:val="009D2EA8"/>
    <w:rsid w:val="009D6CEF"/>
    <w:rsid w:val="009D7378"/>
    <w:rsid w:val="009E18DD"/>
    <w:rsid w:val="009E4279"/>
    <w:rsid w:val="009E434C"/>
    <w:rsid w:val="009E658E"/>
    <w:rsid w:val="009E732F"/>
    <w:rsid w:val="009F17D5"/>
    <w:rsid w:val="009F4A8E"/>
    <w:rsid w:val="009F63F2"/>
    <w:rsid w:val="00A00213"/>
    <w:rsid w:val="00A00EF9"/>
    <w:rsid w:val="00A01129"/>
    <w:rsid w:val="00A01CE2"/>
    <w:rsid w:val="00A04950"/>
    <w:rsid w:val="00A07484"/>
    <w:rsid w:val="00A1123D"/>
    <w:rsid w:val="00A12F06"/>
    <w:rsid w:val="00A134E4"/>
    <w:rsid w:val="00A14041"/>
    <w:rsid w:val="00A14BD7"/>
    <w:rsid w:val="00A1510A"/>
    <w:rsid w:val="00A15D97"/>
    <w:rsid w:val="00A16428"/>
    <w:rsid w:val="00A16C0F"/>
    <w:rsid w:val="00A17203"/>
    <w:rsid w:val="00A17FCD"/>
    <w:rsid w:val="00A27F50"/>
    <w:rsid w:val="00A34099"/>
    <w:rsid w:val="00A3551F"/>
    <w:rsid w:val="00A3684F"/>
    <w:rsid w:val="00A3724F"/>
    <w:rsid w:val="00A4464E"/>
    <w:rsid w:val="00A44DD3"/>
    <w:rsid w:val="00A5505A"/>
    <w:rsid w:val="00A564A3"/>
    <w:rsid w:val="00A607D9"/>
    <w:rsid w:val="00A61C4E"/>
    <w:rsid w:val="00A643F7"/>
    <w:rsid w:val="00A64DB5"/>
    <w:rsid w:val="00A65170"/>
    <w:rsid w:val="00A65719"/>
    <w:rsid w:val="00A70051"/>
    <w:rsid w:val="00A705D6"/>
    <w:rsid w:val="00A72458"/>
    <w:rsid w:val="00A72916"/>
    <w:rsid w:val="00A751D3"/>
    <w:rsid w:val="00A808BD"/>
    <w:rsid w:val="00A91FD1"/>
    <w:rsid w:val="00A97DDB"/>
    <w:rsid w:val="00AA07F0"/>
    <w:rsid w:val="00AA2EF6"/>
    <w:rsid w:val="00AA4853"/>
    <w:rsid w:val="00AA53A7"/>
    <w:rsid w:val="00AA7CEF"/>
    <w:rsid w:val="00AA7D1A"/>
    <w:rsid w:val="00AB1094"/>
    <w:rsid w:val="00AB18F6"/>
    <w:rsid w:val="00AB191B"/>
    <w:rsid w:val="00AB55FD"/>
    <w:rsid w:val="00AB73D4"/>
    <w:rsid w:val="00AD007C"/>
    <w:rsid w:val="00AD3A2B"/>
    <w:rsid w:val="00AD68BF"/>
    <w:rsid w:val="00AE2310"/>
    <w:rsid w:val="00AE2C77"/>
    <w:rsid w:val="00AE60E7"/>
    <w:rsid w:val="00AE683A"/>
    <w:rsid w:val="00AF08DC"/>
    <w:rsid w:val="00AF0F5F"/>
    <w:rsid w:val="00AF1A75"/>
    <w:rsid w:val="00AF6E02"/>
    <w:rsid w:val="00AF7207"/>
    <w:rsid w:val="00B015CF"/>
    <w:rsid w:val="00B025C1"/>
    <w:rsid w:val="00B03D18"/>
    <w:rsid w:val="00B03DFB"/>
    <w:rsid w:val="00B071AB"/>
    <w:rsid w:val="00B11A17"/>
    <w:rsid w:val="00B12953"/>
    <w:rsid w:val="00B143BC"/>
    <w:rsid w:val="00B20F50"/>
    <w:rsid w:val="00B24A89"/>
    <w:rsid w:val="00B306A0"/>
    <w:rsid w:val="00B3193A"/>
    <w:rsid w:val="00B319A5"/>
    <w:rsid w:val="00B32BA1"/>
    <w:rsid w:val="00B33957"/>
    <w:rsid w:val="00B35DBE"/>
    <w:rsid w:val="00B422E5"/>
    <w:rsid w:val="00B42EE5"/>
    <w:rsid w:val="00B43CD3"/>
    <w:rsid w:val="00B443A3"/>
    <w:rsid w:val="00B4608B"/>
    <w:rsid w:val="00B46959"/>
    <w:rsid w:val="00B500AE"/>
    <w:rsid w:val="00B5404B"/>
    <w:rsid w:val="00B601E3"/>
    <w:rsid w:val="00B63845"/>
    <w:rsid w:val="00B66979"/>
    <w:rsid w:val="00B6741B"/>
    <w:rsid w:val="00B70070"/>
    <w:rsid w:val="00B71DDD"/>
    <w:rsid w:val="00B732AA"/>
    <w:rsid w:val="00B743A5"/>
    <w:rsid w:val="00B7488C"/>
    <w:rsid w:val="00B77AF8"/>
    <w:rsid w:val="00B8049D"/>
    <w:rsid w:val="00B824F6"/>
    <w:rsid w:val="00B83F14"/>
    <w:rsid w:val="00B85EFE"/>
    <w:rsid w:val="00B9478D"/>
    <w:rsid w:val="00B95193"/>
    <w:rsid w:val="00B97E38"/>
    <w:rsid w:val="00BA4155"/>
    <w:rsid w:val="00BB70A9"/>
    <w:rsid w:val="00BC194E"/>
    <w:rsid w:val="00BC6BE8"/>
    <w:rsid w:val="00BD125D"/>
    <w:rsid w:val="00BD4270"/>
    <w:rsid w:val="00BD6504"/>
    <w:rsid w:val="00BD6A4E"/>
    <w:rsid w:val="00BE06BD"/>
    <w:rsid w:val="00BE2936"/>
    <w:rsid w:val="00BE2991"/>
    <w:rsid w:val="00BE2BE5"/>
    <w:rsid w:val="00BE3D48"/>
    <w:rsid w:val="00BE4AAE"/>
    <w:rsid w:val="00BE5265"/>
    <w:rsid w:val="00BE62B8"/>
    <w:rsid w:val="00BE6484"/>
    <w:rsid w:val="00BE7133"/>
    <w:rsid w:val="00BF0E61"/>
    <w:rsid w:val="00BF19FF"/>
    <w:rsid w:val="00BF20FD"/>
    <w:rsid w:val="00C003E5"/>
    <w:rsid w:val="00C012C0"/>
    <w:rsid w:val="00C01E17"/>
    <w:rsid w:val="00C06762"/>
    <w:rsid w:val="00C06F39"/>
    <w:rsid w:val="00C075E5"/>
    <w:rsid w:val="00C07D28"/>
    <w:rsid w:val="00C11168"/>
    <w:rsid w:val="00C1202E"/>
    <w:rsid w:val="00C12798"/>
    <w:rsid w:val="00C12E5D"/>
    <w:rsid w:val="00C12F23"/>
    <w:rsid w:val="00C15AF8"/>
    <w:rsid w:val="00C15B9A"/>
    <w:rsid w:val="00C15E6D"/>
    <w:rsid w:val="00C16BB3"/>
    <w:rsid w:val="00C22CB0"/>
    <w:rsid w:val="00C25FB1"/>
    <w:rsid w:val="00C261ED"/>
    <w:rsid w:val="00C27034"/>
    <w:rsid w:val="00C30887"/>
    <w:rsid w:val="00C30A20"/>
    <w:rsid w:val="00C30EBD"/>
    <w:rsid w:val="00C36464"/>
    <w:rsid w:val="00C40D67"/>
    <w:rsid w:val="00C4165E"/>
    <w:rsid w:val="00C422E1"/>
    <w:rsid w:val="00C4264D"/>
    <w:rsid w:val="00C42F84"/>
    <w:rsid w:val="00C4302D"/>
    <w:rsid w:val="00C47DF0"/>
    <w:rsid w:val="00C54B88"/>
    <w:rsid w:val="00C55CFE"/>
    <w:rsid w:val="00C61C77"/>
    <w:rsid w:val="00C62FCE"/>
    <w:rsid w:val="00C62FFE"/>
    <w:rsid w:val="00C6355E"/>
    <w:rsid w:val="00C6613F"/>
    <w:rsid w:val="00C676C1"/>
    <w:rsid w:val="00C74EA0"/>
    <w:rsid w:val="00C75529"/>
    <w:rsid w:val="00C777E4"/>
    <w:rsid w:val="00C81E5B"/>
    <w:rsid w:val="00C8231E"/>
    <w:rsid w:val="00C82C58"/>
    <w:rsid w:val="00C8383E"/>
    <w:rsid w:val="00C85A24"/>
    <w:rsid w:val="00C8741D"/>
    <w:rsid w:val="00C90829"/>
    <w:rsid w:val="00C911E4"/>
    <w:rsid w:val="00C9278E"/>
    <w:rsid w:val="00C92EC1"/>
    <w:rsid w:val="00C93302"/>
    <w:rsid w:val="00C95A0D"/>
    <w:rsid w:val="00C966C6"/>
    <w:rsid w:val="00CA2BF3"/>
    <w:rsid w:val="00CA4CDE"/>
    <w:rsid w:val="00CA7BD2"/>
    <w:rsid w:val="00CB7DFD"/>
    <w:rsid w:val="00CC170D"/>
    <w:rsid w:val="00CC2691"/>
    <w:rsid w:val="00CC4C89"/>
    <w:rsid w:val="00CC52A7"/>
    <w:rsid w:val="00CC54CB"/>
    <w:rsid w:val="00CD11E0"/>
    <w:rsid w:val="00CD3792"/>
    <w:rsid w:val="00CD6F67"/>
    <w:rsid w:val="00CD761C"/>
    <w:rsid w:val="00CE2E67"/>
    <w:rsid w:val="00CE470E"/>
    <w:rsid w:val="00CE4AF7"/>
    <w:rsid w:val="00CE6CC8"/>
    <w:rsid w:val="00CF42BE"/>
    <w:rsid w:val="00CF5888"/>
    <w:rsid w:val="00CF6793"/>
    <w:rsid w:val="00CF7946"/>
    <w:rsid w:val="00D03A9E"/>
    <w:rsid w:val="00D041DE"/>
    <w:rsid w:val="00D0517F"/>
    <w:rsid w:val="00D07CD5"/>
    <w:rsid w:val="00D12B49"/>
    <w:rsid w:val="00D14E8D"/>
    <w:rsid w:val="00D1564A"/>
    <w:rsid w:val="00D15DAD"/>
    <w:rsid w:val="00D20D42"/>
    <w:rsid w:val="00D2192A"/>
    <w:rsid w:val="00D2192E"/>
    <w:rsid w:val="00D245EF"/>
    <w:rsid w:val="00D2566C"/>
    <w:rsid w:val="00D269AD"/>
    <w:rsid w:val="00D3032D"/>
    <w:rsid w:val="00D305E0"/>
    <w:rsid w:val="00D32762"/>
    <w:rsid w:val="00D32AD8"/>
    <w:rsid w:val="00D34960"/>
    <w:rsid w:val="00D420F3"/>
    <w:rsid w:val="00D42C85"/>
    <w:rsid w:val="00D42F8D"/>
    <w:rsid w:val="00D45320"/>
    <w:rsid w:val="00D45B38"/>
    <w:rsid w:val="00D47246"/>
    <w:rsid w:val="00D506CA"/>
    <w:rsid w:val="00D50FA5"/>
    <w:rsid w:val="00D517B8"/>
    <w:rsid w:val="00D52491"/>
    <w:rsid w:val="00D52861"/>
    <w:rsid w:val="00D54828"/>
    <w:rsid w:val="00D54C7F"/>
    <w:rsid w:val="00D55CE9"/>
    <w:rsid w:val="00D6136F"/>
    <w:rsid w:val="00D61911"/>
    <w:rsid w:val="00D629AC"/>
    <w:rsid w:val="00D64AAA"/>
    <w:rsid w:val="00D65338"/>
    <w:rsid w:val="00D666A0"/>
    <w:rsid w:val="00D71F85"/>
    <w:rsid w:val="00D728DC"/>
    <w:rsid w:val="00D72CA2"/>
    <w:rsid w:val="00D743D2"/>
    <w:rsid w:val="00D75390"/>
    <w:rsid w:val="00D75BC2"/>
    <w:rsid w:val="00D76238"/>
    <w:rsid w:val="00D77B35"/>
    <w:rsid w:val="00D802BB"/>
    <w:rsid w:val="00D82B4C"/>
    <w:rsid w:val="00D85E21"/>
    <w:rsid w:val="00D86321"/>
    <w:rsid w:val="00D902CF"/>
    <w:rsid w:val="00D9116F"/>
    <w:rsid w:val="00D92F34"/>
    <w:rsid w:val="00D93CC7"/>
    <w:rsid w:val="00D9472D"/>
    <w:rsid w:val="00D95FA8"/>
    <w:rsid w:val="00D97139"/>
    <w:rsid w:val="00DA1BBC"/>
    <w:rsid w:val="00DA2AB7"/>
    <w:rsid w:val="00DA2F24"/>
    <w:rsid w:val="00DA6BD6"/>
    <w:rsid w:val="00DA7B67"/>
    <w:rsid w:val="00DA7C12"/>
    <w:rsid w:val="00DB0B7A"/>
    <w:rsid w:val="00DB2A61"/>
    <w:rsid w:val="00DB3072"/>
    <w:rsid w:val="00DB4A08"/>
    <w:rsid w:val="00DB4A65"/>
    <w:rsid w:val="00DB5957"/>
    <w:rsid w:val="00DB65C2"/>
    <w:rsid w:val="00DC01DA"/>
    <w:rsid w:val="00DD6B6F"/>
    <w:rsid w:val="00DD78C4"/>
    <w:rsid w:val="00DE0271"/>
    <w:rsid w:val="00DE1938"/>
    <w:rsid w:val="00DE3B11"/>
    <w:rsid w:val="00DE6B6F"/>
    <w:rsid w:val="00DE6D2E"/>
    <w:rsid w:val="00DE7D1C"/>
    <w:rsid w:val="00DE7FD4"/>
    <w:rsid w:val="00DF59BF"/>
    <w:rsid w:val="00DF6E64"/>
    <w:rsid w:val="00DF7FC9"/>
    <w:rsid w:val="00E010EF"/>
    <w:rsid w:val="00E014BB"/>
    <w:rsid w:val="00E015E4"/>
    <w:rsid w:val="00E01EE9"/>
    <w:rsid w:val="00E04566"/>
    <w:rsid w:val="00E06C1D"/>
    <w:rsid w:val="00E06D24"/>
    <w:rsid w:val="00E117BB"/>
    <w:rsid w:val="00E1484F"/>
    <w:rsid w:val="00E14A82"/>
    <w:rsid w:val="00E16842"/>
    <w:rsid w:val="00E24587"/>
    <w:rsid w:val="00E25A99"/>
    <w:rsid w:val="00E25B40"/>
    <w:rsid w:val="00E25BE8"/>
    <w:rsid w:val="00E26CC5"/>
    <w:rsid w:val="00E2745E"/>
    <w:rsid w:val="00E329CF"/>
    <w:rsid w:val="00E34F73"/>
    <w:rsid w:val="00E36F5F"/>
    <w:rsid w:val="00E37C7C"/>
    <w:rsid w:val="00E416FB"/>
    <w:rsid w:val="00E41A0C"/>
    <w:rsid w:val="00E41B16"/>
    <w:rsid w:val="00E42716"/>
    <w:rsid w:val="00E431A7"/>
    <w:rsid w:val="00E43E71"/>
    <w:rsid w:val="00E4496F"/>
    <w:rsid w:val="00E47239"/>
    <w:rsid w:val="00E47303"/>
    <w:rsid w:val="00E51DDA"/>
    <w:rsid w:val="00E530A0"/>
    <w:rsid w:val="00E549C1"/>
    <w:rsid w:val="00E562F5"/>
    <w:rsid w:val="00E5747B"/>
    <w:rsid w:val="00E57782"/>
    <w:rsid w:val="00E61177"/>
    <w:rsid w:val="00E6127B"/>
    <w:rsid w:val="00E61EC7"/>
    <w:rsid w:val="00E6313F"/>
    <w:rsid w:val="00E65E61"/>
    <w:rsid w:val="00E66D75"/>
    <w:rsid w:val="00E67AAA"/>
    <w:rsid w:val="00E72205"/>
    <w:rsid w:val="00E722C1"/>
    <w:rsid w:val="00E7331C"/>
    <w:rsid w:val="00E74FFE"/>
    <w:rsid w:val="00E813F8"/>
    <w:rsid w:val="00E921BD"/>
    <w:rsid w:val="00E93A4E"/>
    <w:rsid w:val="00E95F1C"/>
    <w:rsid w:val="00E96E3D"/>
    <w:rsid w:val="00E9735A"/>
    <w:rsid w:val="00E9778E"/>
    <w:rsid w:val="00EA000A"/>
    <w:rsid w:val="00EA146F"/>
    <w:rsid w:val="00EA2C06"/>
    <w:rsid w:val="00EA38F4"/>
    <w:rsid w:val="00EA5B91"/>
    <w:rsid w:val="00EB0CC6"/>
    <w:rsid w:val="00EB15AD"/>
    <w:rsid w:val="00EB3C6B"/>
    <w:rsid w:val="00EB42FD"/>
    <w:rsid w:val="00EB63B3"/>
    <w:rsid w:val="00EB73CA"/>
    <w:rsid w:val="00EB7594"/>
    <w:rsid w:val="00EC2391"/>
    <w:rsid w:val="00EC32D8"/>
    <w:rsid w:val="00ED0172"/>
    <w:rsid w:val="00ED1A9D"/>
    <w:rsid w:val="00ED2190"/>
    <w:rsid w:val="00ED29F0"/>
    <w:rsid w:val="00ED3B4B"/>
    <w:rsid w:val="00ED3CAC"/>
    <w:rsid w:val="00ED4F55"/>
    <w:rsid w:val="00ED7D1F"/>
    <w:rsid w:val="00EE6AC6"/>
    <w:rsid w:val="00EF027F"/>
    <w:rsid w:val="00EF077E"/>
    <w:rsid w:val="00EF2069"/>
    <w:rsid w:val="00EF2597"/>
    <w:rsid w:val="00EF7F8C"/>
    <w:rsid w:val="00F01344"/>
    <w:rsid w:val="00F02DE9"/>
    <w:rsid w:val="00F06E46"/>
    <w:rsid w:val="00F101A3"/>
    <w:rsid w:val="00F10693"/>
    <w:rsid w:val="00F12191"/>
    <w:rsid w:val="00F1414F"/>
    <w:rsid w:val="00F14CD2"/>
    <w:rsid w:val="00F17A29"/>
    <w:rsid w:val="00F17DB3"/>
    <w:rsid w:val="00F22B22"/>
    <w:rsid w:val="00F253A7"/>
    <w:rsid w:val="00F26C8F"/>
    <w:rsid w:val="00F2718B"/>
    <w:rsid w:val="00F273BE"/>
    <w:rsid w:val="00F31C30"/>
    <w:rsid w:val="00F358B6"/>
    <w:rsid w:val="00F42A6B"/>
    <w:rsid w:val="00F43476"/>
    <w:rsid w:val="00F43830"/>
    <w:rsid w:val="00F45352"/>
    <w:rsid w:val="00F5101B"/>
    <w:rsid w:val="00F51267"/>
    <w:rsid w:val="00F51D61"/>
    <w:rsid w:val="00F53300"/>
    <w:rsid w:val="00F56948"/>
    <w:rsid w:val="00F56B96"/>
    <w:rsid w:val="00F612E9"/>
    <w:rsid w:val="00F619B6"/>
    <w:rsid w:val="00F62BAB"/>
    <w:rsid w:val="00F63D5A"/>
    <w:rsid w:val="00F66FE1"/>
    <w:rsid w:val="00F77C30"/>
    <w:rsid w:val="00F82434"/>
    <w:rsid w:val="00F84A2F"/>
    <w:rsid w:val="00F9004A"/>
    <w:rsid w:val="00F900D4"/>
    <w:rsid w:val="00F90526"/>
    <w:rsid w:val="00F909BA"/>
    <w:rsid w:val="00F90B29"/>
    <w:rsid w:val="00F9441F"/>
    <w:rsid w:val="00F9522A"/>
    <w:rsid w:val="00F95472"/>
    <w:rsid w:val="00FA1C11"/>
    <w:rsid w:val="00FA2605"/>
    <w:rsid w:val="00FA4E3C"/>
    <w:rsid w:val="00FA53DD"/>
    <w:rsid w:val="00FA57DB"/>
    <w:rsid w:val="00FA7F5E"/>
    <w:rsid w:val="00FB09CE"/>
    <w:rsid w:val="00FB4617"/>
    <w:rsid w:val="00FB687C"/>
    <w:rsid w:val="00FB7BBB"/>
    <w:rsid w:val="00FB7D7B"/>
    <w:rsid w:val="00FC1026"/>
    <w:rsid w:val="00FC18D1"/>
    <w:rsid w:val="00FC18E1"/>
    <w:rsid w:val="00FC1CF6"/>
    <w:rsid w:val="00FC2ED9"/>
    <w:rsid w:val="00FC616A"/>
    <w:rsid w:val="00FC767B"/>
    <w:rsid w:val="00FC7E4B"/>
    <w:rsid w:val="00FD22BF"/>
    <w:rsid w:val="00FD25C1"/>
    <w:rsid w:val="00FD56D2"/>
    <w:rsid w:val="00FF2A54"/>
    <w:rsid w:val="00FF3F76"/>
    <w:rsid w:val="00FF45A6"/>
    <w:rsid w:val="00FF485A"/>
    <w:rsid w:val="00FF4886"/>
    <w:rsid w:val="00FF5A8A"/>
    <w:rsid w:val="00FF767D"/>
    <w:rsid w:val="01B3661D"/>
    <w:rsid w:val="02772CF1"/>
    <w:rsid w:val="02EC5B65"/>
    <w:rsid w:val="03716200"/>
    <w:rsid w:val="03C6614E"/>
    <w:rsid w:val="03F92629"/>
    <w:rsid w:val="040A22E8"/>
    <w:rsid w:val="04864F2B"/>
    <w:rsid w:val="054B3721"/>
    <w:rsid w:val="06922FFD"/>
    <w:rsid w:val="06945AB2"/>
    <w:rsid w:val="07147032"/>
    <w:rsid w:val="07D508E6"/>
    <w:rsid w:val="080579FA"/>
    <w:rsid w:val="080A139F"/>
    <w:rsid w:val="08193680"/>
    <w:rsid w:val="082C107E"/>
    <w:rsid w:val="090737F2"/>
    <w:rsid w:val="09BA3D7C"/>
    <w:rsid w:val="09FB3743"/>
    <w:rsid w:val="0B4B7F6A"/>
    <w:rsid w:val="0D66660E"/>
    <w:rsid w:val="0DDA5600"/>
    <w:rsid w:val="0E5734A1"/>
    <w:rsid w:val="0F5C26E9"/>
    <w:rsid w:val="0F8403DA"/>
    <w:rsid w:val="0FC54B69"/>
    <w:rsid w:val="10A72247"/>
    <w:rsid w:val="10C214BD"/>
    <w:rsid w:val="115B0705"/>
    <w:rsid w:val="12996D34"/>
    <w:rsid w:val="1300711A"/>
    <w:rsid w:val="13596364"/>
    <w:rsid w:val="143E44B4"/>
    <w:rsid w:val="152D5CC4"/>
    <w:rsid w:val="16820D9A"/>
    <w:rsid w:val="1686400E"/>
    <w:rsid w:val="16933045"/>
    <w:rsid w:val="16DD134B"/>
    <w:rsid w:val="191C6AB9"/>
    <w:rsid w:val="19363140"/>
    <w:rsid w:val="19771329"/>
    <w:rsid w:val="19ED4A7C"/>
    <w:rsid w:val="1AE51556"/>
    <w:rsid w:val="1CC8574F"/>
    <w:rsid w:val="1CD5131D"/>
    <w:rsid w:val="1CF44E46"/>
    <w:rsid w:val="1D374C1F"/>
    <w:rsid w:val="1D533689"/>
    <w:rsid w:val="1DAD2B40"/>
    <w:rsid w:val="1E342A4E"/>
    <w:rsid w:val="20225386"/>
    <w:rsid w:val="20227C09"/>
    <w:rsid w:val="205D7A63"/>
    <w:rsid w:val="20CB6A98"/>
    <w:rsid w:val="217A7332"/>
    <w:rsid w:val="21CB1B29"/>
    <w:rsid w:val="22E41B65"/>
    <w:rsid w:val="22FC1362"/>
    <w:rsid w:val="237C042D"/>
    <w:rsid w:val="24BD0A10"/>
    <w:rsid w:val="26853004"/>
    <w:rsid w:val="26D216E1"/>
    <w:rsid w:val="27966FB9"/>
    <w:rsid w:val="29DE33DC"/>
    <w:rsid w:val="2AD226F2"/>
    <w:rsid w:val="2DE45F50"/>
    <w:rsid w:val="2EC24F1E"/>
    <w:rsid w:val="2FDE4282"/>
    <w:rsid w:val="309E3111"/>
    <w:rsid w:val="310D02CF"/>
    <w:rsid w:val="311F4425"/>
    <w:rsid w:val="317D38EA"/>
    <w:rsid w:val="322D7A3C"/>
    <w:rsid w:val="326F35D6"/>
    <w:rsid w:val="32D741D8"/>
    <w:rsid w:val="33695878"/>
    <w:rsid w:val="33F36B0A"/>
    <w:rsid w:val="3573146B"/>
    <w:rsid w:val="36785BF3"/>
    <w:rsid w:val="37711149"/>
    <w:rsid w:val="37F80744"/>
    <w:rsid w:val="381F5C6F"/>
    <w:rsid w:val="3959656B"/>
    <w:rsid w:val="39BD40B2"/>
    <w:rsid w:val="3B3C24BC"/>
    <w:rsid w:val="3C161EF3"/>
    <w:rsid w:val="3C847DFD"/>
    <w:rsid w:val="3ECF0124"/>
    <w:rsid w:val="3FB907F4"/>
    <w:rsid w:val="400B191E"/>
    <w:rsid w:val="41CB1D14"/>
    <w:rsid w:val="43107658"/>
    <w:rsid w:val="44696F67"/>
    <w:rsid w:val="45134A2D"/>
    <w:rsid w:val="46B9043A"/>
    <w:rsid w:val="46E72B3C"/>
    <w:rsid w:val="470A616A"/>
    <w:rsid w:val="47821E05"/>
    <w:rsid w:val="4786151A"/>
    <w:rsid w:val="48BC0A0C"/>
    <w:rsid w:val="4964002F"/>
    <w:rsid w:val="4B0844CE"/>
    <w:rsid w:val="4B5A1EF0"/>
    <w:rsid w:val="4B6235D0"/>
    <w:rsid w:val="4EDF2A7D"/>
    <w:rsid w:val="4EE81A3E"/>
    <w:rsid w:val="507F6D41"/>
    <w:rsid w:val="51302E72"/>
    <w:rsid w:val="51FA33FD"/>
    <w:rsid w:val="531D13BC"/>
    <w:rsid w:val="53901A61"/>
    <w:rsid w:val="55B25062"/>
    <w:rsid w:val="571C1C83"/>
    <w:rsid w:val="573E4463"/>
    <w:rsid w:val="5746778B"/>
    <w:rsid w:val="574E2286"/>
    <w:rsid w:val="57771C10"/>
    <w:rsid w:val="58005C17"/>
    <w:rsid w:val="58394217"/>
    <w:rsid w:val="5851591C"/>
    <w:rsid w:val="585B3334"/>
    <w:rsid w:val="58720D58"/>
    <w:rsid w:val="58811547"/>
    <w:rsid w:val="59BA4281"/>
    <w:rsid w:val="5A0C33D5"/>
    <w:rsid w:val="5A292099"/>
    <w:rsid w:val="5AB834AC"/>
    <w:rsid w:val="5AD4306E"/>
    <w:rsid w:val="5BB33A9E"/>
    <w:rsid w:val="5BE9264A"/>
    <w:rsid w:val="5BF61E42"/>
    <w:rsid w:val="5D5625AF"/>
    <w:rsid w:val="5D7A1115"/>
    <w:rsid w:val="5E7B191A"/>
    <w:rsid w:val="5F1A76DA"/>
    <w:rsid w:val="60910187"/>
    <w:rsid w:val="622B58BF"/>
    <w:rsid w:val="64257CDD"/>
    <w:rsid w:val="645F63CF"/>
    <w:rsid w:val="65D55695"/>
    <w:rsid w:val="65E20204"/>
    <w:rsid w:val="681C1660"/>
    <w:rsid w:val="683E5ADD"/>
    <w:rsid w:val="685C240F"/>
    <w:rsid w:val="689C64FD"/>
    <w:rsid w:val="68E50F38"/>
    <w:rsid w:val="68F84315"/>
    <w:rsid w:val="69462E35"/>
    <w:rsid w:val="694928A2"/>
    <w:rsid w:val="695D7484"/>
    <w:rsid w:val="699260C1"/>
    <w:rsid w:val="69ED6D0F"/>
    <w:rsid w:val="6A1C6113"/>
    <w:rsid w:val="6A371A80"/>
    <w:rsid w:val="6B263E26"/>
    <w:rsid w:val="6B573FDC"/>
    <w:rsid w:val="6C23127E"/>
    <w:rsid w:val="6D155769"/>
    <w:rsid w:val="6DAB7E4F"/>
    <w:rsid w:val="6E401C22"/>
    <w:rsid w:val="6EB93198"/>
    <w:rsid w:val="6EF85EA9"/>
    <w:rsid w:val="6EFB7E82"/>
    <w:rsid w:val="6EFE7D6E"/>
    <w:rsid w:val="720F03CE"/>
    <w:rsid w:val="72977859"/>
    <w:rsid w:val="737F2A2C"/>
    <w:rsid w:val="73ED774F"/>
    <w:rsid w:val="74153D4A"/>
    <w:rsid w:val="742B5335"/>
    <w:rsid w:val="747643B7"/>
    <w:rsid w:val="75BC0DBC"/>
    <w:rsid w:val="76DD6353"/>
    <w:rsid w:val="76FA1F9C"/>
    <w:rsid w:val="780A3977"/>
    <w:rsid w:val="79224F2B"/>
    <w:rsid w:val="7953446D"/>
    <w:rsid w:val="79563B89"/>
    <w:rsid w:val="7AAC4A8A"/>
    <w:rsid w:val="7BD915C4"/>
    <w:rsid w:val="7CD0003D"/>
    <w:rsid w:val="7CDA2FFA"/>
    <w:rsid w:val="7D0D0070"/>
    <w:rsid w:val="7D761A1F"/>
    <w:rsid w:val="7F1351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42"/>
    <w:qFormat/>
    <w:uiPriority w:val="0"/>
    <w:pPr>
      <w:numPr>
        <w:ilvl w:val="0"/>
        <w:numId w:val="1"/>
      </w:numPr>
      <w:spacing w:before="340" w:after="330" w:line="578" w:lineRule="auto"/>
      <w:jc w:val="center"/>
      <w:outlineLvl w:val="0"/>
    </w:pPr>
    <w:rPr>
      <w:rFonts w:eastAsia="微软雅黑" w:asciiTheme="minorHAnsi" w:hAnsiTheme="minorHAnsi" w:cstheme="minorBidi"/>
      <w:b/>
      <w:bCs/>
      <w:kern w:val="44"/>
      <w:sz w:val="44"/>
      <w:szCs w:val="44"/>
      <w:lang w:val="en-US" w:eastAsia="zh-CN" w:bidi="ar-SA"/>
    </w:rPr>
  </w:style>
  <w:style w:type="paragraph" w:styleId="3">
    <w:name w:val="heading 2"/>
    <w:basedOn w:val="1"/>
    <w:next w:val="1"/>
    <w:link w:val="44"/>
    <w:unhideWhenUsed/>
    <w:qFormat/>
    <w:uiPriority w:val="0"/>
    <w:pPr>
      <w:numPr>
        <w:ilvl w:val="1"/>
        <w:numId w:val="1"/>
      </w:numPr>
      <w:spacing w:before="260" w:after="260" w:line="180" w:lineRule="auto"/>
      <w:ind w:left="575" w:hanging="575"/>
      <w:outlineLvl w:val="1"/>
    </w:pPr>
    <w:rPr>
      <w:rFonts w:asciiTheme="majorHAnsi" w:hAnsiTheme="majorHAnsi" w:cstheme="majorBidi"/>
      <w:b/>
      <w:bCs/>
      <w:sz w:val="32"/>
      <w:szCs w:val="32"/>
    </w:rPr>
  </w:style>
  <w:style w:type="paragraph" w:styleId="4">
    <w:name w:val="heading 3"/>
    <w:basedOn w:val="1"/>
    <w:next w:val="1"/>
    <w:link w:val="45"/>
    <w:unhideWhenUsed/>
    <w:qFormat/>
    <w:uiPriority w:val="0"/>
    <w:pPr>
      <w:numPr>
        <w:ilvl w:val="2"/>
        <w:numId w:val="1"/>
      </w:numPr>
      <w:spacing w:before="120" w:after="120" w:line="180" w:lineRule="auto"/>
      <w:outlineLvl w:val="2"/>
    </w:pPr>
    <w:rPr>
      <w:bCs/>
      <w:sz w:val="30"/>
      <w:szCs w:val="32"/>
    </w:rPr>
  </w:style>
  <w:style w:type="paragraph" w:styleId="5">
    <w:name w:val="heading 4"/>
    <w:basedOn w:val="1"/>
    <w:next w:val="1"/>
    <w:link w:val="4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link w:val="49"/>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8">
    <w:name w:val="heading 7"/>
    <w:basedOn w:val="1"/>
    <w:next w:val="1"/>
    <w:link w:val="50"/>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link w:val="5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52"/>
    <w:semiHidden/>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text"/>
    <w:basedOn w:val="1"/>
    <w:link w:val="61"/>
    <w:qFormat/>
    <w:uiPriority w:val="0"/>
    <w:pPr>
      <w:jc w:val="left"/>
    </w:pPr>
  </w:style>
  <w:style w:type="paragraph" w:styleId="12">
    <w:name w:val="toc 3"/>
    <w:basedOn w:val="1"/>
    <w:next w:val="1"/>
    <w:unhideWhenUsed/>
    <w:qFormat/>
    <w:uiPriority w:val="39"/>
    <w:pPr>
      <w:tabs>
        <w:tab w:val="right" w:leader="dot" w:pos="8296"/>
      </w:tabs>
      <w:ind w:left="480" w:leftChars="200" w:firstLine="600"/>
    </w:pPr>
    <w:rPr>
      <w:sz w:val="30"/>
    </w:rPr>
  </w:style>
  <w:style w:type="paragraph" w:styleId="13">
    <w:name w:val="Balloon Text"/>
    <w:basedOn w:val="1"/>
    <w:link w:val="63"/>
    <w:qFormat/>
    <w:uiPriority w:val="0"/>
    <w:pPr>
      <w:spacing w:line="240" w:lineRule="auto"/>
    </w:pPr>
    <w:rPr>
      <w:sz w:val="18"/>
      <w:szCs w:val="18"/>
    </w:rPr>
  </w:style>
  <w:style w:type="paragraph" w:styleId="14">
    <w:name w:val="footer"/>
    <w:basedOn w:val="1"/>
    <w:link w:val="33"/>
    <w:unhideWhenUsed/>
    <w:qFormat/>
    <w:uiPriority w:val="0"/>
    <w:pPr>
      <w:tabs>
        <w:tab w:val="center" w:pos="4153"/>
        <w:tab w:val="right" w:pos="8306"/>
      </w:tabs>
      <w:snapToGrid w:val="0"/>
    </w:pPr>
    <w:rPr>
      <w:sz w:val="18"/>
      <w:szCs w:val="18"/>
    </w:rPr>
  </w:style>
  <w:style w:type="paragraph" w:styleId="15">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6">
    <w:name w:val="toc 1"/>
    <w:next w:val="17"/>
    <w:unhideWhenUsed/>
    <w:qFormat/>
    <w:uiPriority w:val="39"/>
    <w:rPr>
      <w:rFonts w:ascii="微软雅黑" w:hAnsi="微软雅黑" w:eastAsia="微软雅黑" w:cstheme="minorBidi"/>
      <w:kern w:val="2"/>
      <w:sz w:val="32"/>
      <w:szCs w:val="84"/>
      <w:lang w:val="en-US" w:eastAsia="zh-CN" w:bidi="ar-SA"/>
    </w:rPr>
  </w:style>
  <w:style w:type="paragraph" w:styleId="1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18">
    <w:name w:val="toc 2"/>
    <w:basedOn w:val="1"/>
    <w:next w:val="1"/>
    <w:unhideWhenUsed/>
    <w:qFormat/>
    <w:uiPriority w:val="39"/>
    <w:pPr>
      <w:tabs>
        <w:tab w:val="left" w:pos="1470"/>
        <w:tab w:val="right" w:leader="dot" w:pos="8296"/>
      </w:tabs>
      <w:ind w:left="300" w:leftChars="300"/>
    </w:pPr>
    <w:rPr>
      <w:sz w:val="30"/>
    </w:rPr>
  </w:style>
  <w:style w:type="paragraph" w:styleId="19">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0">
    <w:name w:val="Normal (Web)"/>
    <w:basedOn w:val="1"/>
    <w:qFormat/>
    <w:uiPriority w:val="99"/>
    <w:pPr>
      <w:spacing w:beforeAutospacing="1" w:afterAutospacing="1"/>
      <w:jc w:val="left"/>
    </w:pPr>
    <w:rPr>
      <w:rFonts w:cs="Times New Roman"/>
      <w:kern w:val="0"/>
      <w:sz w:val="24"/>
    </w:rPr>
  </w:style>
  <w:style w:type="paragraph" w:styleId="21">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paragraph" w:styleId="22">
    <w:name w:val="annotation subject"/>
    <w:basedOn w:val="11"/>
    <w:next w:val="11"/>
    <w:link w:val="62"/>
    <w:qFormat/>
    <w:uiPriority w:val="0"/>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6">
    <w:name w:val="Strong"/>
    <w:basedOn w:val="25"/>
    <w:qFormat/>
    <w:uiPriority w:val="0"/>
    <w:rPr>
      <w:b/>
    </w:rPr>
  </w:style>
  <w:style w:type="character" w:styleId="27">
    <w:name w:val="FollowedHyperlink"/>
    <w:basedOn w:val="25"/>
    <w:qFormat/>
    <w:uiPriority w:val="0"/>
    <w:rPr>
      <w:color w:val="800080"/>
      <w:u w:val="single"/>
    </w:rPr>
  </w:style>
  <w:style w:type="character" w:styleId="28">
    <w:name w:val="Emphasis"/>
    <w:basedOn w:val="25"/>
    <w:qFormat/>
    <w:uiPriority w:val="0"/>
    <w:rPr>
      <w:i/>
    </w:rPr>
  </w:style>
  <w:style w:type="character" w:styleId="29">
    <w:name w:val="Hyperlink"/>
    <w:basedOn w:val="25"/>
    <w:unhideWhenUsed/>
    <w:qFormat/>
    <w:uiPriority w:val="0"/>
    <w:rPr>
      <w:color w:val="0563C1" w:themeColor="hyperlink"/>
      <w:u w:val="single"/>
      <w14:textFill>
        <w14:solidFill>
          <w14:schemeClr w14:val="hlink"/>
        </w14:solidFill>
      </w14:textFill>
    </w:rPr>
  </w:style>
  <w:style w:type="character" w:styleId="30">
    <w:name w:val="HTML Code"/>
    <w:basedOn w:val="25"/>
    <w:unhideWhenUsed/>
    <w:qFormat/>
    <w:uiPriority w:val="99"/>
    <w:rPr>
      <w:rFonts w:ascii="宋体" w:hAnsi="宋体" w:eastAsia="宋体" w:cs="宋体"/>
      <w:sz w:val="24"/>
      <w:szCs w:val="24"/>
    </w:rPr>
  </w:style>
  <w:style w:type="character" w:styleId="31">
    <w:name w:val="annotation reference"/>
    <w:basedOn w:val="25"/>
    <w:qFormat/>
    <w:uiPriority w:val="0"/>
    <w:rPr>
      <w:sz w:val="21"/>
      <w:szCs w:val="21"/>
    </w:rPr>
  </w:style>
  <w:style w:type="character" w:customStyle="1" w:styleId="32">
    <w:name w:val="页眉 字符"/>
    <w:basedOn w:val="25"/>
    <w:link w:val="15"/>
    <w:qFormat/>
    <w:uiPriority w:val="99"/>
    <w:rPr>
      <w:sz w:val="18"/>
      <w:szCs w:val="18"/>
    </w:rPr>
  </w:style>
  <w:style w:type="character" w:customStyle="1" w:styleId="33">
    <w:name w:val="页脚 字符"/>
    <w:basedOn w:val="25"/>
    <w:link w:val="14"/>
    <w:qFormat/>
    <w:uiPriority w:val="99"/>
    <w:rPr>
      <w:sz w:val="18"/>
      <w:szCs w:val="18"/>
    </w:rPr>
  </w:style>
  <w:style w:type="paragraph" w:customStyle="1" w:styleId="34">
    <w:name w:val="文档一级标题"/>
    <w:basedOn w:val="1"/>
    <w:link w:val="36"/>
    <w:qFormat/>
    <w:uiPriority w:val="0"/>
    <w:pPr>
      <w:jc w:val="center"/>
    </w:pPr>
    <w:rPr>
      <w:sz w:val="44"/>
      <w:szCs w:val="84"/>
    </w:rPr>
  </w:style>
  <w:style w:type="paragraph" w:customStyle="1" w:styleId="35">
    <w:name w:val="文档二级标题"/>
    <w:basedOn w:val="34"/>
    <w:link w:val="38"/>
    <w:qFormat/>
    <w:uiPriority w:val="0"/>
    <w:pPr>
      <w:jc w:val="left"/>
    </w:pPr>
    <w:rPr>
      <w:sz w:val="30"/>
    </w:rPr>
  </w:style>
  <w:style w:type="character" w:customStyle="1" w:styleId="36">
    <w:name w:val="文档一级标题 字符"/>
    <w:basedOn w:val="25"/>
    <w:link w:val="34"/>
    <w:qFormat/>
    <w:uiPriority w:val="0"/>
    <w:rPr>
      <w:rFonts w:ascii="微软雅黑" w:hAnsi="微软雅黑" w:eastAsia="微软雅黑"/>
      <w:sz w:val="44"/>
      <w:szCs w:val="84"/>
    </w:rPr>
  </w:style>
  <w:style w:type="paragraph" w:styleId="37">
    <w:name w:val="List Paragraph"/>
    <w:basedOn w:val="1"/>
    <w:qFormat/>
    <w:uiPriority w:val="99"/>
    <w:pPr>
      <w:ind w:firstLine="420"/>
    </w:pPr>
  </w:style>
  <w:style w:type="character" w:customStyle="1" w:styleId="38">
    <w:name w:val="文档二级标题 字符"/>
    <w:basedOn w:val="36"/>
    <w:link w:val="35"/>
    <w:qFormat/>
    <w:uiPriority w:val="0"/>
    <w:rPr>
      <w:rFonts w:ascii="微软雅黑" w:hAnsi="微软雅黑" w:eastAsia="微软雅黑"/>
      <w:sz w:val="30"/>
      <w:szCs w:val="84"/>
    </w:rPr>
  </w:style>
  <w:style w:type="paragraph" w:customStyle="1" w:styleId="39">
    <w:name w:val="文档正文"/>
    <w:basedOn w:val="35"/>
    <w:link w:val="40"/>
    <w:qFormat/>
    <w:uiPriority w:val="0"/>
    <w:rPr>
      <w:sz w:val="24"/>
    </w:rPr>
  </w:style>
  <w:style w:type="character" w:customStyle="1" w:styleId="40">
    <w:name w:val="文档正文 字符"/>
    <w:basedOn w:val="38"/>
    <w:link w:val="39"/>
    <w:qFormat/>
    <w:uiPriority w:val="0"/>
    <w:rPr>
      <w:rFonts w:ascii="微软雅黑" w:hAnsi="微软雅黑" w:eastAsia="微软雅黑"/>
      <w:sz w:val="24"/>
      <w:szCs w:val="84"/>
    </w:rPr>
  </w:style>
  <w:style w:type="paragraph" w:customStyle="1" w:styleId="41">
    <w:name w:val="文档三级标题"/>
    <w:basedOn w:val="35"/>
    <w:link w:val="43"/>
    <w:qFormat/>
    <w:uiPriority w:val="0"/>
    <w:rPr>
      <w:sz w:val="28"/>
    </w:rPr>
  </w:style>
  <w:style w:type="character" w:customStyle="1" w:styleId="42">
    <w:name w:val="标题 1 字符"/>
    <w:basedOn w:val="25"/>
    <w:link w:val="2"/>
    <w:qFormat/>
    <w:uiPriority w:val="9"/>
    <w:rPr>
      <w:rFonts w:eastAsia="微软雅黑"/>
      <w:b/>
      <w:bCs/>
      <w:kern w:val="44"/>
      <w:sz w:val="44"/>
      <w:szCs w:val="44"/>
    </w:rPr>
  </w:style>
  <w:style w:type="character" w:customStyle="1" w:styleId="43">
    <w:name w:val="文档三级标题 字符"/>
    <w:basedOn w:val="38"/>
    <w:link w:val="41"/>
    <w:qFormat/>
    <w:uiPriority w:val="0"/>
    <w:rPr>
      <w:rFonts w:ascii="微软雅黑" w:hAnsi="微软雅黑" w:eastAsia="微软雅黑"/>
      <w:sz w:val="28"/>
      <w:szCs w:val="84"/>
    </w:rPr>
  </w:style>
  <w:style w:type="character" w:customStyle="1" w:styleId="44">
    <w:name w:val="标题 2 字符"/>
    <w:basedOn w:val="25"/>
    <w:link w:val="3"/>
    <w:qFormat/>
    <w:uiPriority w:val="0"/>
    <w:rPr>
      <w:rFonts w:asciiTheme="majorHAnsi" w:hAnsiTheme="majorHAnsi" w:cstheme="majorBidi"/>
      <w:b/>
      <w:bCs/>
      <w:kern w:val="2"/>
      <w:sz w:val="32"/>
      <w:szCs w:val="32"/>
    </w:rPr>
  </w:style>
  <w:style w:type="character" w:customStyle="1" w:styleId="45">
    <w:name w:val="标题 3 字符"/>
    <w:basedOn w:val="25"/>
    <w:link w:val="4"/>
    <w:qFormat/>
    <w:uiPriority w:val="9"/>
    <w:rPr>
      <w:rFonts w:eastAsia="微软雅黑"/>
      <w:bCs/>
      <w:sz w:val="30"/>
      <w:szCs w:val="32"/>
    </w:rPr>
  </w:style>
  <w:style w:type="paragraph" w:customStyle="1" w:styleId="46">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7">
    <w:name w:val="标题 4 字符"/>
    <w:basedOn w:val="25"/>
    <w:link w:val="5"/>
    <w:qFormat/>
    <w:uiPriority w:val="9"/>
    <w:rPr>
      <w:rFonts w:asciiTheme="majorHAnsi" w:hAnsiTheme="majorHAnsi" w:eastAsiaTheme="majorEastAsia" w:cstheme="majorBidi"/>
      <w:b/>
      <w:bCs/>
      <w:sz w:val="28"/>
      <w:szCs w:val="28"/>
    </w:rPr>
  </w:style>
  <w:style w:type="character" w:customStyle="1" w:styleId="48">
    <w:name w:val="标题 5 字符"/>
    <w:basedOn w:val="25"/>
    <w:link w:val="6"/>
    <w:qFormat/>
    <w:uiPriority w:val="0"/>
    <w:rPr>
      <w:b/>
      <w:sz w:val="28"/>
      <w:szCs w:val="24"/>
    </w:rPr>
  </w:style>
  <w:style w:type="character" w:customStyle="1" w:styleId="49">
    <w:name w:val="标题 6 字符"/>
    <w:basedOn w:val="25"/>
    <w:link w:val="7"/>
    <w:qFormat/>
    <w:uiPriority w:val="0"/>
    <w:rPr>
      <w:rFonts w:ascii="Arial" w:hAnsi="Arial" w:eastAsia="黑体"/>
      <w:b/>
      <w:sz w:val="24"/>
      <w:szCs w:val="24"/>
    </w:rPr>
  </w:style>
  <w:style w:type="character" w:customStyle="1" w:styleId="50">
    <w:name w:val="标题 7 字符"/>
    <w:basedOn w:val="25"/>
    <w:link w:val="8"/>
    <w:qFormat/>
    <w:uiPriority w:val="0"/>
    <w:rPr>
      <w:b/>
      <w:sz w:val="24"/>
      <w:szCs w:val="24"/>
    </w:rPr>
  </w:style>
  <w:style w:type="character" w:customStyle="1" w:styleId="51">
    <w:name w:val="标题 8 字符"/>
    <w:basedOn w:val="25"/>
    <w:link w:val="9"/>
    <w:semiHidden/>
    <w:qFormat/>
    <w:uiPriority w:val="0"/>
    <w:rPr>
      <w:rFonts w:ascii="Arial" w:hAnsi="Arial" w:eastAsia="黑体"/>
      <w:sz w:val="24"/>
      <w:szCs w:val="24"/>
    </w:rPr>
  </w:style>
  <w:style w:type="character" w:customStyle="1" w:styleId="52">
    <w:name w:val="标题 9 字符"/>
    <w:basedOn w:val="25"/>
    <w:link w:val="10"/>
    <w:semiHidden/>
    <w:qFormat/>
    <w:uiPriority w:val="0"/>
    <w:rPr>
      <w:rFonts w:ascii="Arial" w:hAnsi="Arial" w:eastAsia="黑体"/>
      <w:szCs w:val="24"/>
    </w:rPr>
  </w:style>
  <w:style w:type="character" w:customStyle="1" w:styleId="53">
    <w:name w:val="HTML 预设格式 字符"/>
    <w:basedOn w:val="25"/>
    <w:link w:val="19"/>
    <w:qFormat/>
    <w:uiPriority w:val="99"/>
    <w:rPr>
      <w:rFonts w:ascii="宋体" w:hAnsi="宋体" w:eastAsia="宋体" w:cs="Times New Roman"/>
      <w:kern w:val="0"/>
      <w:sz w:val="24"/>
      <w:szCs w:val="24"/>
    </w:rPr>
  </w:style>
  <w:style w:type="character" w:customStyle="1" w:styleId="54">
    <w:name w:val="标题 字符"/>
    <w:basedOn w:val="25"/>
    <w:link w:val="21"/>
    <w:qFormat/>
    <w:uiPriority w:val="0"/>
    <w:rPr>
      <w:rFonts w:asciiTheme="majorHAnsi" w:hAnsiTheme="majorHAnsi" w:eastAsiaTheme="majorEastAsia" w:cstheme="majorBidi"/>
      <w:b/>
      <w:bCs/>
      <w:sz w:val="32"/>
      <w:szCs w:val="32"/>
    </w:rPr>
  </w:style>
  <w:style w:type="character" w:customStyle="1" w:styleId="55">
    <w:name w:val="token"/>
    <w:basedOn w:val="25"/>
    <w:qFormat/>
    <w:uiPriority w:val="0"/>
  </w:style>
  <w:style w:type="character" w:customStyle="1" w:styleId="56">
    <w:name w:val="pl-k"/>
    <w:basedOn w:val="25"/>
    <w:qFormat/>
    <w:uiPriority w:val="0"/>
  </w:style>
  <w:style w:type="character" w:customStyle="1" w:styleId="57">
    <w:name w:val="pl-c1"/>
    <w:basedOn w:val="25"/>
    <w:qFormat/>
    <w:uiPriority w:val="0"/>
  </w:style>
  <w:style w:type="character" w:customStyle="1" w:styleId="58">
    <w:name w:val="pl-s"/>
    <w:basedOn w:val="25"/>
    <w:qFormat/>
    <w:uiPriority w:val="0"/>
  </w:style>
  <w:style w:type="character" w:customStyle="1" w:styleId="59">
    <w:name w:val="pl-pds"/>
    <w:basedOn w:val="25"/>
    <w:qFormat/>
    <w:uiPriority w:val="0"/>
  </w:style>
  <w:style w:type="character" w:customStyle="1" w:styleId="60">
    <w:name w:val="pl-cce"/>
    <w:basedOn w:val="25"/>
    <w:qFormat/>
    <w:uiPriority w:val="0"/>
  </w:style>
  <w:style w:type="character" w:customStyle="1" w:styleId="61">
    <w:name w:val="批注文字 字符"/>
    <w:basedOn w:val="25"/>
    <w:link w:val="11"/>
    <w:qFormat/>
    <w:uiPriority w:val="0"/>
    <w:rPr>
      <w:szCs w:val="24"/>
    </w:rPr>
  </w:style>
  <w:style w:type="character" w:customStyle="1" w:styleId="62">
    <w:name w:val="批注主题 字符"/>
    <w:basedOn w:val="61"/>
    <w:link w:val="22"/>
    <w:qFormat/>
    <w:uiPriority w:val="0"/>
    <w:rPr>
      <w:b/>
      <w:bCs/>
      <w:szCs w:val="24"/>
    </w:rPr>
  </w:style>
  <w:style w:type="character" w:customStyle="1" w:styleId="63">
    <w:name w:val="批注框文本 字符"/>
    <w:basedOn w:val="25"/>
    <w:link w:val="13"/>
    <w:qFormat/>
    <w:uiPriority w:val="0"/>
    <w:rPr>
      <w:sz w:val="18"/>
      <w:szCs w:val="18"/>
    </w:rPr>
  </w:style>
  <w:style w:type="character" w:customStyle="1" w:styleId="64">
    <w:name w:val="hljs-attribute"/>
    <w:basedOn w:val="25"/>
    <w:qFormat/>
    <w:uiPriority w:val="0"/>
  </w:style>
  <w:style w:type="character" w:customStyle="1" w:styleId="65">
    <w:name w:val="pl-c"/>
    <w:basedOn w:val="25"/>
    <w:qFormat/>
    <w:uiPriority w:val="0"/>
  </w:style>
  <w:style w:type="character" w:customStyle="1" w:styleId="66">
    <w:name w:val="pl-smi"/>
    <w:basedOn w:val="25"/>
    <w:qFormat/>
    <w:uiPriority w:val="0"/>
  </w:style>
  <w:style w:type="table" w:customStyle="1" w:styleId="67">
    <w:name w:val="无格式表格 11"/>
    <w:basedOn w:val="2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header" Target="header2.xml"/><Relationship Id="rId39" Type="http://schemas.openxmlformats.org/officeDocument/2006/relationships/image" Target="media/image31.jpe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237652-9066-44A1-9A28-6BCC9311F509}">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Company>Microsoft</Company>
  <Pages>296</Pages>
  <Words>34050</Words>
  <Characters>194091</Characters>
  <Lines>1617</Lines>
  <Paragraphs>455</Paragraphs>
  <TotalTime>8</TotalTime>
  <ScaleCrop>false</ScaleCrop>
  <LinksUpToDate>false</LinksUpToDate>
  <CharactersWithSpaces>227686</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2019-04-08T01:30:00Z</dcterms:created>
  <dc:creator>茹南</dc:creator>
  <cp:lastModifiedBy>隔壁老王</cp:lastModifiedBy>
  <dcterms:modified xsi:type="dcterms:W3CDTF">2019-06-13T09:14:19Z</dcterms:modified>
  <cp:revision>1214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